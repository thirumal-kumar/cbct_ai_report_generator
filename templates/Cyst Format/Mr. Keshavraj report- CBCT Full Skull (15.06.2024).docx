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2FED2E" w14:textId="77777777" w:rsidR="004A73BF" w:rsidRPr="005F5AE4" w:rsidRDefault="00EB593B" w:rsidP="00B70876">
      <w:pPr>
        <w:tabs>
          <w:tab w:val="left" w:pos="10260"/>
        </w:tabs>
      </w:pPr>
      <w:r>
        <w:rPr>
          <w:noProof/>
        </w:rPr>
        <mc:AlternateContent>
          <mc:Choice Requires="wpg">
            <w:drawing>
              <wp:anchor distT="0" distB="0" distL="0" distR="0" simplePos="0" relativeHeight="251721216" behindDoc="0" locked="0" layoutInCell="1" allowOverlap="1" wp14:anchorId="362DED13" wp14:editId="1AECC7D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874635" cy="1637030"/>
                <wp:effectExtent l="0" t="0" r="0" b="127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74635" cy="1637030"/>
                          <a:chOff x="0" y="0"/>
                          <a:chExt cx="7562850" cy="1637664"/>
                        </a:xfrm>
                      </wpg:grpSpPr>
                      <pic:pic xmlns:pic="http://schemas.openxmlformats.org/drawingml/2006/picture">
                        <pic:nvPicPr>
                          <pic:cNvPr id="15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743" y="441006"/>
                            <a:ext cx="7189106" cy="3106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3"/>
                        <wps:cNvSpPr/>
                        <wps:spPr>
                          <a:xfrm>
                            <a:off x="471061" y="0"/>
                            <a:ext cx="7092315" cy="465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92315" h="465455">
                                <a:moveTo>
                                  <a:pt x="7091788" y="465339"/>
                                </a:moveTo>
                                <a:lnTo>
                                  <a:pt x="0" y="465339"/>
                                </a:lnTo>
                                <a:lnTo>
                                  <a:pt x="0" y="0"/>
                                </a:lnTo>
                                <a:lnTo>
                                  <a:pt x="7091788" y="0"/>
                                </a:lnTo>
                                <a:lnTo>
                                  <a:pt x="7091788" y="465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4"/>
                        <wps:cNvSpPr/>
                        <wps:spPr>
                          <a:xfrm>
                            <a:off x="0" y="1"/>
                            <a:ext cx="2374265" cy="1637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4265" h="1637664">
                                <a:moveTo>
                                  <a:pt x="878023" y="1637353"/>
                                </a:moveTo>
                                <a:lnTo>
                                  <a:pt x="0" y="835085"/>
                                </a:lnTo>
                                <a:lnTo>
                                  <a:pt x="0" y="0"/>
                                </a:lnTo>
                                <a:lnTo>
                                  <a:pt x="2374106" y="0"/>
                                </a:lnTo>
                                <a:lnTo>
                                  <a:pt x="878023" y="1637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E62">
                              <a:alpha val="6783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867" cy="1637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17C69E6" id="Group 14" o:spid="_x0000_s1026" style="position:absolute;margin-left:0;margin-top:0;width:620.05pt;height:128.9pt;z-index:251721216;mso-wrap-distance-left:0;mso-wrap-distance-right:0;mso-position-horizontal-relative:page;mso-position-vertical-relative:page;mso-width-relative:margin" coordsize="75628,16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3737;top:4410;width:71891;height:3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">
                  <v:imagedata r:id="rId10" o:title=""/>
                </v:shape>
                <v:shape id="Graphic 3" o:spid="_x0000_s1028" style="position:absolute;left:4710;width:70923;height:4654;visibility:visible;mso-wrap-style:square;v-text-anchor:top" coordsize="7092315,465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" path="m7091788,465339l,465339,,,7091788,r,465339xe" fillcolor="#004aac" stroked="f">
                  <v:path arrowok="t"/>
                </v:shape>
                <v:shape id="Graphic 4" o:spid="_x0000_s1029" style="position:absolute;width:23742;height:16376;visibility:visible;mso-wrap-style:square;v-text-anchor:top" coordsize="2374265,1637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" path="m878023,1637353l,835085,,,2374106,,878023,1637353xe" fillcolor="#00be62" stroked="f">
                  <v:fill opacity="44461f"/>
                  <v:path arrowok="t"/>
                </v:shape>
                <v:shape id="Image 5" o:spid="_x0000_s1030" type="#_x0000_t75" style="position:absolute;width:20158;height:16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08BB906D" wp14:editId="1EA048BE">
                <wp:simplePos x="0" y="0"/>
                <wp:positionH relativeFrom="column">
                  <wp:posOffset>4826635</wp:posOffset>
                </wp:positionH>
                <wp:positionV relativeFrom="paragraph">
                  <wp:posOffset>7768590</wp:posOffset>
                </wp:positionV>
                <wp:extent cx="2134870" cy="971550"/>
                <wp:effectExtent l="0" t="0" r="0" b="0"/>
                <wp:wrapNone/>
                <wp:docPr id="22" name="Text 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487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6C3CA4" w14:textId="77777777" w:rsidR="00B70876" w:rsidRPr="000C6CA1" w:rsidRDefault="00B70876" w:rsidP="00B70876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48"/>
                                <w:szCs w:val="68"/>
                              </w:rPr>
                            </w:pPr>
                            <w:r w:rsidRPr="000C6CA1">
                              <w:rPr>
                                <w:rFonts w:ascii="Arial" w:hAnsi="Arial" w:cs="Arial"/>
                                <w:color w:val="FFFFFF" w:themeColor="background1"/>
                                <w:sz w:val="48"/>
                                <w:szCs w:val="68"/>
                              </w:rPr>
                              <w:t>Company</w:t>
                            </w:r>
                          </w:p>
                          <w:p w14:paraId="545F67CC" w14:textId="77777777" w:rsidR="00B70876" w:rsidRPr="000C6CA1" w:rsidRDefault="00B70876" w:rsidP="00B70876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38"/>
                              </w:rPr>
                            </w:pPr>
                            <w:r w:rsidRPr="000C6CA1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38"/>
                              </w:rPr>
                              <w:t>Logotype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8BB906D" id="_x0000_t202" coordsize="21600,21600" o:spt="202" path="m,l,21600r21600,l21600,xe">
                <v:stroke joinstyle="miter"/>
                <v:path gradientshapeok="t" o:connecttype="rect"/>
              </v:shapetype>
              <v:shape id="Text Box 166" o:spid="_x0000_s1026" type="#_x0000_t202" style="position:absolute;margin-left:380.05pt;margin-top:611.7pt;width:168.1pt;height:76.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" filled="f" stroked="f">
                <v:textbox>
                  <w:txbxContent>
                    <w:p w14:paraId="756C3CA4" w14:textId="77777777" w:rsidR="00B70876" w:rsidRPr="000C6CA1" w:rsidRDefault="00B70876" w:rsidP="00B70876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48"/>
                          <w:szCs w:val="68"/>
                        </w:rPr>
                      </w:pPr>
                      <w:r w:rsidRPr="000C6CA1">
                        <w:rPr>
                          <w:rFonts w:ascii="Arial" w:hAnsi="Arial" w:cs="Arial"/>
                          <w:color w:val="FFFFFF" w:themeColor="background1"/>
                          <w:sz w:val="48"/>
                          <w:szCs w:val="68"/>
                        </w:rPr>
                        <w:t>Company</w:t>
                      </w:r>
                    </w:p>
                    <w:p w14:paraId="545F67CC" w14:textId="77777777" w:rsidR="00B70876" w:rsidRPr="000C6CA1" w:rsidRDefault="00B70876" w:rsidP="00B70876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38"/>
                        </w:rPr>
                      </w:pPr>
                      <w:r w:rsidRPr="000C6CA1"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38"/>
                        </w:rPr>
                        <w:t>Logotype</w:t>
                      </w:r>
                    </w:p>
                  </w:txbxContent>
                </v:textbox>
              </v:shape>
            </w:pict>
          </mc:Fallback>
        </mc:AlternateContent>
      </w:r>
    </w:p>
    <w:p w14:paraId="21AAC27F" w14:textId="77777777" w:rsidR="004A73BF" w:rsidRPr="005F5AE4" w:rsidRDefault="004A73BF" w:rsidP="00B70876">
      <w:pPr>
        <w:tabs>
          <w:tab w:val="left" w:pos="10260"/>
        </w:tabs>
      </w:pPr>
    </w:p>
    <w:p w14:paraId="2EF4523D" w14:textId="77777777" w:rsidR="004A73BF" w:rsidRPr="005F5AE4" w:rsidRDefault="00EB593B" w:rsidP="00B70876">
      <w:pPr>
        <w:tabs>
          <w:tab w:val="left" w:pos="102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06135BC5" wp14:editId="2FB457A1">
                <wp:simplePos x="0" y="0"/>
                <wp:positionH relativeFrom="column">
                  <wp:posOffset>-14217</wp:posOffset>
                </wp:positionH>
                <wp:positionV relativeFrom="paragraph">
                  <wp:posOffset>140335</wp:posOffset>
                </wp:positionV>
                <wp:extent cx="1828800" cy="182880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4196AF2" w14:textId="77777777" w:rsidR="00EB593B" w:rsidRPr="00EB593B" w:rsidRDefault="00EB593B" w:rsidP="00EB593B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sz w:val="72"/>
                                <w:szCs w:val="7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Cone Beam Computed Tomography-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135BC5" id="Text Box 25" o:spid="_x0000_s1027" type="#_x0000_t202" style="position:absolute;margin-left:-1.1pt;margin-top:11.05pt;width:2in;height:2in;z-index:251727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" filled="f" stroked="f">
                <v:textbox style="mso-fit-shape-to-text:t">
                  <w:txbxContent>
                    <w:p w14:paraId="74196AF2" w14:textId="77777777" w:rsidR="00EB593B" w:rsidRPr="00EB593B" w:rsidRDefault="00EB593B" w:rsidP="00EB593B">
                      <w:pPr>
                        <w:jc w:val="center"/>
                        <w:rPr>
                          <w:b/>
                          <w:sz w:val="72"/>
                          <w:szCs w:val="7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sz w:val="72"/>
                          <w:szCs w:val="7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Cone Beam Computed Tomography- Report</w:t>
                      </w:r>
                    </w:p>
                  </w:txbxContent>
                </v:textbox>
              </v:shape>
            </w:pict>
          </mc:Fallback>
        </mc:AlternateContent>
      </w:r>
    </w:p>
    <w:p w14:paraId="6E03A84D" w14:textId="77777777" w:rsidR="004A73BF" w:rsidRPr="005F5AE4" w:rsidRDefault="004A73BF" w:rsidP="00B70876">
      <w:pPr>
        <w:tabs>
          <w:tab w:val="left" w:pos="10260"/>
        </w:tabs>
      </w:pPr>
    </w:p>
    <w:p w14:paraId="1D5C9061" w14:textId="77777777" w:rsidR="004A73BF" w:rsidRPr="005F5AE4" w:rsidRDefault="004A73BF" w:rsidP="00B70876">
      <w:pPr>
        <w:tabs>
          <w:tab w:val="left" w:pos="10260"/>
        </w:tabs>
      </w:pPr>
    </w:p>
    <w:p w14:paraId="031B9D34" w14:textId="77777777" w:rsidR="004A73BF" w:rsidRPr="005F5AE4" w:rsidRDefault="004A73BF" w:rsidP="00B70876">
      <w:pPr>
        <w:tabs>
          <w:tab w:val="left" w:pos="10260"/>
        </w:tabs>
      </w:pPr>
    </w:p>
    <w:p w14:paraId="556A7DB3" w14:textId="77777777" w:rsidR="004A73BF" w:rsidRPr="005F5AE4" w:rsidRDefault="004A73BF" w:rsidP="00B70876">
      <w:pPr>
        <w:tabs>
          <w:tab w:val="left" w:pos="10260"/>
        </w:tabs>
      </w:pPr>
    </w:p>
    <w:p w14:paraId="71652381" w14:textId="77777777" w:rsidR="004A73BF" w:rsidRPr="005F5AE4" w:rsidRDefault="004A73BF" w:rsidP="00B70876">
      <w:pPr>
        <w:tabs>
          <w:tab w:val="left" w:pos="10260"/>
        </w:tabs>
      </w:pPr>
    </w:p>
    <w:p w14:paraId="500FF6C9" w14:textId="77777777" w:rsidR="004A73BF" w:rsidRPr="005F5AE4" w:rsidRDefault="004A73BF" w:rsidP="00B70876">
      <w:pPr>
        <w:tabs>
          <w:tab w:val="left" w:pos="10260"/>
        </w:tabs>
      </w:pPr>
    </w:p>
    <w:p w14:paraId="0F7B5EA8" w14:textId="77777777" w:rsidR="004A73BF" w:rsidRPr="005F5AE4" w:rsidRDefault="00EB593B" w:rsidP="00B70876">
      <w:pPr>
        <w:tabs>
          <w:tab w:val="left" w:pos="10260"/>
        </w:tabs>
      </w:pPr>
      <w:r>
        <w:rPr>
          <w:noProof/>
          <w:sz w:val="17"/>
        </w:rPr>
        <w:drawing>
          <wp:anchor distT="0" distB="0" distL="114300" distR="114300" simplePos="0" relativeHeight="251723264" behindDoc="1" locked="0" layoutInCell="1" allowOverlap="1" wp14:anchorId="349284C5" wp14:editId="73FC45C4">
            <wp:simplePos x="0" y="0"/>
            <wp:positionH relativeFrom="column">
              <wp:posOffset>489585</wp:posOffset>
            </wp:positionH>
            <wp:positionV relativeFrom="paragraph">
              <wp:posOffset>36830</wp:posOffset>
            </wp:positionV>
            <wp:extent cx="5581650" cy="5581650"/>
            <wp:effectExtent l="0" t="0" r="0" b="0"/>
            <wp:wrapTight wrapText="bothSides">
              <wp:wrapPolygon edited="0">
                <wp:start x="0" y="0"/>
                <wp:lineTo x="0" y="21526"/>
                <wp:lineTo x="21526" y="21526"/>
                <wp:lineTo x="21526" y="0"/>
                <wp:lineTo x="0" y="0"/>
              </wp:wrapPolygon>
            </wp:wrapTight>
            <wp:docPr id="19" name="Picture 19" descr="C:\Users\Pharma\Desktop\304960700_159674023353351_660827605009604848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harma\Desktop\304960700_159674023353351_6608276050096048483_n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EAFA26" w14:textId="77777777" w:rsidR="004A73BF" w:rsidRPr="005F5AE4" w:rsidRDefault="004A73BF" w:rsidP="00B70876">
      <w:pPr>
        <w:tabs>
          <w:tab w:val="left" w:pos="10260"/>
        </w:tabs>
      </w:pPr>
    </w:p>
    <w:p w14:paraId="738B303C" w14:textId="77777777" w:rsidR="004A73BF" w:rsidRPr="005F5AE4" w:rsidRDefault="004A73BF" w:rsidP="00B70876">
      <w:pPr>
        <w:tabs>
          <w:tab w:val="left" w:pos="10260"/>
        </w:tabs>
      </w:pPr>
    </w:p>
    <w:p w14:paraId="3DC662FC" w14:textId="77777777" w:rsidR="004A73BF" w:rsidRPr="005F5AE4" w:rsidRDefault="004A73BF" w:rsidP="00B70876">
      <w:pPr>
        <w:tabs>
          <w:tab w:val="left" w:pos="10260"/>
        </w:tabs>
      </w:pPr>
    </w:p>
    <w:p w14:paraId="7ED03AAE" w14:textId="77777777" w:rsidR="00EB593B" w:rsidRDefault="00EB593B" w:rsidP="00EB593B">
      <w:pPr>
        <w:pStyle w:val="Title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300D65FE" wp14:editId="0D0E896F">
                <wp:simplePos x="0" y="0"/>
                <wp:positionH relativeFrom="column">
                  <wp:posOffset>-464451</wp:posOffset>
                </wp:positionH>
                <wp:positionV relativeFrom="paragraph">
                  <wp:posOffset>6364320</wp:posOffset>
                </wp:positionV>
                <wp:extent cx="2620370" cy="313899"/>
                <wp:effectExtent l="0" t="0" r="0" b="0"/>
                <wp:wrapNone/>
                <wp:docPr id="23" name="Text 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0370" cy="3138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935DAF" w14:textId="77777777" w:rsidR="00EB593B" w:rsidRPr="00EB593B" w:rsidRDefault="00EB593B" w:rsidP="00EB593B">
                            <w:pPr>
                              <w:jc w:val="center"/>
                              <w:rPr>
                                <w:b/>
                                <w:sz w:val="14"/>
                                <w:szCs w:val="38"/>
                              </w:rPr>
                            </w:pPr>
                            <w:r w:rsidRPr="00EB593B">
                              <w:rPr>
                                <w:b/>
                                <w:szCs w:val="68"/>
                              </w:rPr>
                              <w:t>Porur Dental X-rays &amp; CBCT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0D65FE" id="_x0000_s1028" type="#_x0000_t202" style="position:absolute;margin-left:-36.55pt;margin-top:501.15pt;width:206.35pt;height:24.7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" filled="f" stroked="f">
                <v:textbox>
                  <w:txbxContent>
                    <w:p w14:paraId="4A935DAF" w14:textId="77777777" w:rsidR="00EB593B" w:rsidRPr="00EB593B" w:rsidRDefault="00EB593B" w:rsidP="00EB593B">
                      <w:pPr>
                        <w:jc w:val="center"/>
                        <w:rPr>
                          <w:b/>
                          <w:sz w:val="14"/>
                          <w:szCs w:val="38"/>
                        </w:rPr>
                      </w:pPr>
                      <w:r w:rsidRPr="00EB593B">
                        <w:rPr>
                          <w:b/>
                          <w:szCs w:val="68"/>
                        </w:rPr>
                        <w:t>Porur Dental X-rays &amp; CBCT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722240" behindDoc="0" locked="0" layoutInCell="1" allowOverlap="1" wp14:anchorId="01BB17BB" wp14:editId="018A2173">
            <wp:simplePos x="0" y="0"/>
            <wp:positionH relativeFrom="page">
              <wp:posOffset>-764275</wp:posOffset>
            </wp:positionH>
            <wp:positionV relativeFrom="page">
              <wp:posOffset>9116704</wp:posOffset>
            </wp:positionV>
            <wp:extent cx="8639033" cy="980828"/>
            <wp:effectExtent l="0" t="0" r="0" b="0"/>
            <wp:wrapNone/>
            <wp:docPr id="20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9033" cy="980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17"/>
        </w:rPr>
        <w:br w:type="page"/>
      </w:r>
    </w:p>
    <w:p w14:paraId="15681CF3" w14:textId="77777777" w:rsidR="004A73BF" w:rsidRPr="005F5AE4" w:rsidRDefault="004A73BF" w:rsidP="00B70876">
      <w:pPr>
        <w:tabs>
          <w:tab w:val="left" w:pos="10260"/>
        </w:tabs>
      </w:pPr>
    </w:p>
    <w:p w14:paraId="562B53F1" w14:textId="77777777" w:rsidR="004A73BF" w:rsidRPr="005F5AE4" w:rsidRDefault="004A73BF" w:rsidP="00B70876">
      <w:pPr>
        <w:tabs>
          <w:tab w:val="left" w:pos="360"/>
          <w:tab w:val="left" w:pos="10260"/>
          <w:tab w:val="left" w:pos="11520"/>
          <w:tab w:val="left" w:pos="12060"/>
        </w:tabs>
      </w:pPr>
    </w:p>
    <w:p w14:paraId="57403132" w14:textId="77777777" w:rsidR="004A73BF" w:rsidRPr="005F5AE4" w:rsidRDefault="004A73BF" w:rsidP="00B70876">
      <w:pPr>
        <w:tabs>
          <w:tab w:val="left" w:pos="10260"/>
        </w:tabs>
      </w:pPr>
    </w:p>
    <w:p w14:paraId="54AC338A" w14:textId="77777777" w:rsidR="00F0441F" w:rsidRPr="005F5AE4" w:rsidRDefault="00F0441F" w:rsidP="00B70876">
      <w:pPr>
        <w:tabs>
          <w:tab w:val="left" w:pos="10260"/>
        </w:tabs>
      </w:pPr>
    </w:p>
    <w:tbl>
      <w:tblPr>
        <w:tblStyle w:val="TableGrid"/>
        <w:tblpPr w:leftFromText="180" w:rightFromText="180" w:vertAnchor="text" w:horzAnchor="margin" w:tblpY="1415"/>
        <w:tblW w:w="5115" w:type="pct"/>
        <w:tblBorders>
          <w:top w:val="single" w:sz="4" w:space="0" w:color="5DAEAE" w:themeColor="accent2" w:themeShade="BF"/>
          <w:left w:val="single" w:sz="4" w:space="0" w:color="5DAEAE" w:themeColor="accent2" w:themeShade="BF"/>
          <w:bottom w:val="single" w:sz="4" w:space="0" w:color="5DAEAE" w:themeColor="accent2" w:themeShade="BF"/>
          <w:right w:val="single" w:sz="4" w:space="0" w:color="5DAEAE" w:themeColor="accent2" w:themeShade="BF"/>
          <w:insideH w:val="single" w:sz="4" w:space="0" w:color="5DAEAE" w:themeColor="accent2" w:themeShade="BF"/>
          <w:insideV w:val="single" w:sz="4" w:space="0" w:color="5DAEAE" w:themeColor="accent2" w:themeShade="BF"/>
        </w:tblBorders>
        <w:tblLook w:val="04A0" w:firstRow="1" w:lastRow="0" w:firstColumn="1" w:lastColumn="0" w:noHBand="0" w:noVBand="1"/>
      </w:tblPr>
      <w:tblGrid>
        <w:gridCol w:w="4815"/>
        <w:gridCol w:w="5671"/>
      </w:tblGrid>
      <w:tr w:rsidR="001F7F01" w:rsidRPr="004730D8" w14:paraId="061A8409" w14:textId="77777777" w:rsidTr="00790A92">
        <w:trPr>
          <w:trHeight w:val="553"/>
        </w:trPr>
        <w:tc>
          <w:tcPr>
            <w:tcW w:w="2296" w:type="pct"/>
          </w:tcPr>
          <w:p w14:paraId="6D420FF2" w14:textId="33BE45D8" w:rsidR="001F7F01" w:rsidRPr="004730D8" w:rsidRDefault="001F7F01" w:rsidP="00565CF2">
            <w:pPr>
              <w:spacing w:line="600" w:lineRule="auto"/>
              <w:rPr>
                <w:noProof/>
                <w:sz w:val="28"/>
              </w:rPr>
            </w:pPr>
            <w:r w:rsidRPr="004730D8">
              <w:rPr>
                <w:b/>
                <w:bCs/>
                <w:sz w:val="28"/>
              </w:rPr>
              <w:t xml:space="preserve">Patient Name     : </w:t>
            </w:r>
            <w:r w:rsidR="00C625F6" w:rsidRPr="00C625F6">
              <w:rPr>
                <w:sz w:val="28"/>
              </w:rPr>
              <w:t xml:space="preserve">Mr. </w:t>
            </w:r>
            <w:r w:rsidR="006A2803">
              <w:rPr>
                <w:sz w:val="28"/>
              </w:rPr>
              <w:t>Keshavraj</w:t>
            </w:r>
          </w:p>
        </w:tc>
        <w:tc>
          <w:tcPr>
            <w:tcW w:w="2704" w:type="pct"/>
          </w:tcPr>
          <w:p w14:paraId="1A6A9673" w14:textId="2530A5F5" w:rsidR="001F7F01" w:rsidRPr="004730D8" w:rsidRDefault="001F7F01" w:rsidP="00565CF2">
            <w:pPr>
              <w:spacing w:line="600" w:lineRule="auto"/>
              <w:rPr>
                <w:noProof/>
                <w:sz w:val="28"/>
              </w:rPr>
            </w:pPr>
            <w:r w:rsidRPr="004730D8">
              <w:rPr>
                <w:b/>
                <w:bCs/>
                <w:sz w:val="28"/>
              </w:rPr>
              <w:t xml:space="preserve">Date of Report      : </w:t>
            </w:r>
            <w:r w:rsidR="006A2803">
              <w:rPr>
                <w:sz w:val="28"/>
              </w:rPr>
              <w:t>15.06.2024</w:t>
            </w:r>
          </w:p>
        </w:tc>
      </w:tr>
      <w:tr w:rsidR="001F7F01" w:rsidRPr="004730D8" w14:paraId="1D3E6383" w14:textId="77777777" w:rsidTr="00790A92">
        <w:trPr>
          <w:trHeight w:val="553"/>
        </w:trPr>
        <w:tc>
          <w:tcPr>
            <w:tcW w:w="2296" w:type="pct"/>
          </w:tcPr>
          <w:p w14:paraId="424800F8" w14:textId="787FF38E" w:rsidR="001F7F01" w:rsidRPr="00C625F6" w:rsidRDefault="001F7F01" w:rsidP="00565CF2">
            <w:pPr>
              <w:spacing w:line="600" w:lineRule="auto"/>
              <w:rPr>
                <w:noProof/>
                <w:sz w:val="28"/>
              </w:rPr>
            </w:pPr>
            <w:r w:rsidRPr="004730D8">
              <w:rPr>
                <w:b/>
                <w:bCs/>
                <w:sz w:val="28"/>
              </w:rPr>
              <w:t xml:space="preserve">Age/ Gender       : </w:t>
            </w:r>
            <w:r w:rsidR="006A2803" w:rsidRPr="006A2803">
              <w:rPr>
                <w:sz w:val="28"/>
              </w:rPr>
              <w:t>1</w:t>
            </w:r>
            <w:r w:rsidR="00C625F6">
              <w:rPr>
                <w:sz w:val="28"/>
              </w:rPr>
              <w:t>7 years/ Male</w:t>
            </w:r>
          </w:p>
        </w:tc>
        <w:tc>
          <w:tcPr>
            <w:tcW w:w="2704" w:type="pct"/>
          </w:tcPr>
          <w:p w14:paraId="5F5A10AB" w14:textId="25F007C9" w:rsidR="001F7F01" w:rsidRPr="004730D8" w:rsidRDefault="001F7F01" w:rsidP="00565CF2">
            <w:pPr>
              <w:spacing w:line="600" w:lineRule="auto"/>
              <w:rPr>
                <w:noProof/>
                <w:sz w:val="28"/>
              </w:rPr>
            </w:pPr>
            <w:r w:rsidRPr="004730D8">
              <w:rPr>
                <w:b/>
                <w:bCs/>
                <w:sz w:val="28"/>
              </w:rPr>
              <w:t xml:space="preserve">Region of Interest : </w:t>
            </w:r>
            <w:r w:rsidRPr="004730D8">
              <w:rPr>
                <w:sz w:val="28"/>
              </w:rPr>
              <w:t>CBCT</w:t>
            </w:r>
            <w:r w:rsidR="006A3F19">
              <w:rPr>
                <w:sz w:val="28"/>
              </w:rPr>
              <w:t xml:space="preserve"> </w:t>
            </w:r>
            <w:r w:rsidR="00B43603">
              <w:rPr>
                <w:sz w:val="28"/>
              </w:rPr>
              <w:t>Full Skull</w:t>
            </w:r>
          </w:p>
        </w:tc>
      </w:tr>
      <w:tr w:rsidR="001F7F01" w:rsidRPr="004730D8" w14:paraId="7495B2B2" w14:textId="77777777" w:rsidTr="00790A92">
        <w:trPr>
          <w:trHeight w:val="553"/>
        </w:trPr>
        <w:tc>
          <w:tcPr>
            <w:tcW w:w="2296" w:type="pct"/>
          </w:tcPr>
          <w:p w14:paraId="7D7C67EF" w14:textId="6329081D" w:rsidR="001F7F01" w:rsidRPr="004730D8" w:rsidRDefault="001F7F01" w:rsidP="00565CF2">
            <w:pPr>
              <w:spacing w:line="600" w:lineRule="auto"/>
              <w:rPr>
                <w:noProof/>
                <w:sz w:val="28"/>
              </w:rPr>
            </w:pPr>
            <w:r w:rsidRPr="004730D8">
              <w:rPr>
                <w:b/>
                <w:bCs/>
                <w:sz w:val="28"/>
              </w:rPr>
              <w:t xml:space="preserve">Referring doctor: </w:t>
            </w:r>
            <w:r w:rsidR="005B7F67" w:rsidRPr="005B7F67">
              <w:rPr>
                <w:sz w:val="28"/>
              </w:rPr>
              <w:t xml:space="preserve">Dr. </w:t>
            </w:r>
            <w:r w:rsidR="006A2803">
              <w:rPr>
                <w:sz w:val="28"/>
              </w:rPr>
              <w:t>Aravindhan</w:t>
            </w:r>
          </w:p>
        </w:tc>
        <w:tc>
          <w:tcPr>
            <w:tcW w:w="2704" w:type="pct"/>
          </w:tcPr>
          <w:p w14:paraId="28AC49BD" w14:textId="0DC392C9" w:rsidR="001F7F01" w:rsidRPr="004730D8" w:rsidRDefault="001F7F01" w:rsidP="00565CF2">
            <w:pPr>
              <w:spacing w:line="600" w:lineRule="auto"/>
              <w:rPr>
                <w:b/>
                <w:noProof/>
                <w:sz w:val="28"/>
              </w:rPr>
            </w:pPr>
            <w:r w:rsidRPr="004730D8">
              <w:rPr>
                <w:b/>
                <w:noProof/>
                <w:sz w:val="28"/>
              </w:rPr>
              <w:t xml:space="preserve">Indication :  </w:t>
            </w:r>
            <w:r w:rsidR="00B43603">
              <w:rPr>
                <w:noProof/>
                <w:sz w:val="28"/>
              </w:rPr>
              <w:t>Swelling lower front teeth region</w:t>
            </w:r>
          </w:p>
        </w:tc>
      </w:tr>
      <w:tr w:rsidR="001F7F01" w:rsidRPr="004730D8" w14:paraId="364F08C6" w14:textId="77777777" w:rsidTr="00790A92">
        <w:trPr>
          <w:trHeight w:val="553"/>
        </w:trPr>
        <w:tc>
          <w:tcPr>
            <w:tcW w:w="5000" w:type="pct"/>
            <w:gridSpan w:val="2"/>
          </w:tcPr>
          <w:p w14:paraId="2DF54B1B" w14:textId="77777777" w:rsidR="001F7F01" w:rsidRPr="004730D8" w:rsidRDefault="001F7F01" w:rsidP="00565CF2">
            <w:pPr>
              <w:spacing w:line="600" w:lineRule="auto"/>
              <w:rPr>
                <w:b/>
                <w:noProof/>
                <w:sz w:val="28"/>
              </w:rPr>
            </w:pPr>
            <w:r w:rsidRPr="004730D8">
              <w:rPr>
                <w:b/>
                <w:noProof/>
                <w:sz w:val="28"/>
              </w:rPr>
              <w:t xml:space="preserve">Clinical Notes: </w:t>
            </w:r>
            <w:r w:rsidRPr="00255968">
              <w:rPr>
                <w:noProof/>
                <w:sz w:val="28"/>
              </w:rPr>
              <w:t>Nil</w:t>
            </w:r>
          </w:p>
        </w:tc>
      </w:tr>
    </w:tbl>
    <w:p w14:paraId="11107617" w14:textId="77777777" w:rsidR="006D3FEC" w:rsidRDefault="006D3FEC" w:rsidP="00B923B3">
      <w:pPr>
        <w:tabs>
          <w:tab w:val="left" w:pos="10260"/>
        </w:tabs>
        <w:ind w:firstLine="450"/>
        <w:jc w:val="both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2B31FB51" wp14:editId="3783284A">
                <wp:simplePos x="0" y="0"/>
                <wp:positionH relativeFrom="column">
                  <wp:posOffset>1882140</wp:posOffset>
                </wp:positionH>
                <wp:positionV relativeFrom="paragraph">
                  <wp:posOffset>53340</wp:posOffset>
                </wp:positionV>
                <wp:extent cx="2906395" cy="477520"/>
                <wp:effectExtent l="0" t="0" r="27305" b="1778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6395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35C36B" w14:textId="77777777" w:rsidR="001F7F01" w:rsidRPr="001F7F01" w:rsidRDefault="001F7F01" w:rsidP="001F7F01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 w:rsidRPr="001F7F01">
                              <w:rPr>
                                <w:b/>
                                <w:sz w:val="32"/>
                              </w:rPr>
                              <w:t>PATIENT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31FB51" id="Text Box 195" o:spid="_x0000_s1029" type="#_x0000_t202" style="position:absolute;left:0;text-align:left;margin-left:148.2pt;margin-top:4.2pt;width:228.85pt;height:37.6pt;z-index:251730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" fillcolor="white [3201]" strokecolor="#9cc [3205]" strokeweight="2pt">
                <v:textbox>
                  <w:txbxContent>
                    <w:p w14:paraId="0135C36B" w14:textId="77777777" w:rsidR="001F7F01" w:rsidRPr="001F7F01" w:rsidRDefault="001F7F01" w:rsidP="001F7F01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 w:rsidRPr="001F7F01">
                        <w:rPr>
                          <w:b/>
                          <w:sz w:val="32"/>
                        </w:rPr>
                        <w:t>PATIENT INFORMATION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3F8F01E2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6C481769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24B70EF5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1DC59191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3F6E22DF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7F3C8B84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50C1443C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21638040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013BD18C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6EE2A779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083FAEF8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0E280F3A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31DCE137" w14:textId="77777777" w:rsidR="006D3FEC" w:rsidRDefault="006D3FEC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3DAD6BB9" wp14:editId="410A6948">
                <wp:simplePos x="0" y="0"/>
                <wp:positionH relativeFrom="column">
                  <wp:posOffset>1469390</wp:posOffset>
                </wp:positionH>
                <wp:positionV relativeFrom="paragraph">
                  <wp:posOffset>1002665</wp:posOffset>
                </wp:positionV>
                <wp:extent cx="3589020" cy="381635"/>
                <wp:effectExtent l="0" t="0" r="11430" b="18415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9020" cy="3816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F849A" w14:textId="637837C1" w:rsidR="006D3FEC" w:rsidRPr="004730D8" w:rsidRDefault="003437B8" w:rsidP="006D3FEC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730D8">
                              <w:rPr>
                                <w:sz w:val="28"/>
                              </w:rPr>
                              <w:t xml:space="preserve">CBCT </w:t>
                            </w:r>
                            <w:r w:rsidR="00B43603">
                              <w:rPr>
                                <w:sz w:val="28"/>
                              </w:rPr>
                              <w:t>Full Skull</w:t>
                            </w:r>
                            <w:r w:rsidR="00255968">
                              <w:rPr>
                                <w:sz w:val="28"/>
                              </w:rPr>
                              <w:t xml:space="preserve"> </w:t>
                            </w:r>
                            <w:r w:rsidR="006D3FEC" w:rsidRPr="004730D8">
                              <w:rPr>
                                <w:sz w:val="28"/>
                              </w:rPr>
                              <w:t>provided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6BB9" id="Text Box 197" o:spid="_x0000_s1030" type="#_x0000_t202" style="position:absolute;margin-left:115.7pt;margin-top:78.95pt;width:282.6pt;height:30.05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" fillcolor="white [3201]" strokecolor="#5daeae [2405]" strokeweight=".5pt">
                <v:textbox>
                  <w:txbxContent>
                    <w:p w14:paraId="57BF849A" w14:textId="637837C1" w:rsidR="006D3FEC" w:rsidRPr="004730D8" w:rsidRDefault="003437B8" w:rsidP="006D3FEC">
                      <w:pPr>
                        <w:jc w:val="center"/>
                        <w:rPr>
                          <w:sz w:val="28"/>
                        </w:rPr>
                      </w:pPr>
                      <w:r w:rsidRPr="004730D8">
                        <w:rPr>
                          <w:sz w:val="28"/>
                        </w:rPr>
                        <w:t xml:space="preserve">CBCT </w:t>
                      </w:r>
                      <w:r w:rsidR="00B43603">
                        <w:rPr>
                          <w:sz w:val="28"/>
                        </w:rPr>
                        <w:t>Full Skull</w:t>
                      </w:r>
                      <w:r w:rsidR="00255968">
                        <w:rPr>
                          <w:sz w:val="28"/>
                        </w:rPr>
                        <w:t xml:space="preserve"> </w:t>
                      </w:r>
                      <w:r w:rsidR="006D3FEC" w:rsidRPr="004730D8">
                        <w:rPr>
                          <w:sz w:val="28"/>
                        </w:rPr>
                        <w:t>provided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4775B72A" wp14:editId="0A008F17">
                <wp:simplePos x="0" y="0"/>
                <wp:positionH relativeFrom="column">
                  <wp:posOffset>1794510</wp:posOffset>
                </wp:positionH>
                <wp:positionV relativeFrom="paragraph">
                  <wp:posOffset>186690</wp:posOffset>
                </wp:positionV>
                <wp:extent cx="2906395" cy="477520"/>
                <wp:effectExtent l="0" t="0" r="27305" b="1778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6395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8760A9" w14:textId="77777777" w:rsidR="006D3FEC" w:rsidRPr="001F7F01" w:rsidRDefault="006D3FEC" w:rsidP="006D3FEC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CBCT – IMAGE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75B72A" id="Text Box 196" o:spid="_x0000_s1031" type="#_x0000_t202" style="position:absolute;margin-left:141.3pt;margin-top:14.7pt;width:228.85pt;height:37.6pt;z-index:251732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" fillcolor="white [3201]" strokecolor="#9cc [3205]" strokeweight="2pt">
                <v:textbox>
                  <w:txbxContent>
                    <w:p w14:paraId="138760A9" w14:textId="77777777" w:rsidR="006D3FEC" w:rsidRPr="001F7F01" w:rsidRDefault="006D3FEC" w:rsidP="006D3FEC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CBCT – IMAGE DETAILS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01B8B6DA" w14:textId="77777777" w:rsidR="006D3FEC" w:rsidRDefault="006D3FEC"/>
    <w:p w14:paraId="264B81B1" w14:textId="77777777" w:rsidR="00084093" w:rsidRDefault="00084093"/>
    <w:p w14:paraId="39BB3B7F" w14:textId="77777777" w:rsidR="006D3FEC" w:rsidRDefault="006D3FEC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527E2E1C" wp14:editId="4DBBD052">
                <wp:simplePos x="0" y="0"/>
                <wp:positionH relativeFrom="column">
                  <wp:posOffset>1281658</wp:posOffset>
                </wp:positionH>
                <wp:positionV relativeFrom="paragraph">
                  <wp:posOffset>151121</wp:posOffset>
                </wp:positionV>
                <wp:extent cx="4449170" cy="477520"/>
                <wp:effectExtent l="0" t="0" r="27940" b="17780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9170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43683B" w14:textId="77777777" w:rsidR="006D3FEC" w:rsidRPr="006D3FEC" w:rsidRDefault="006D3FEC" w:rsidP="006D3FEC">
                            <w:pPr>
                              <w:spacing w:line="360" w:lineRule="auto"/>
                              <w:jc w:val="center"/>
                              <w:rPr>
                                <w:b/>
                                <w:bCs/>
                                <w:sz w:val="32"/>
                              </w:rPr>
                            </w:pPr>
                            <w:r w:rsidRPr="006D3FEC">
                              <w:rPr>
                                <w:b/>
                                <w:bCs/>
                                <w:sz w:val="32"/>
                              </w:rPr>
                              <w:t>RADIOGRAPHIC INTERPRETATION</w:t>
                            </w:r>
                          </w:p>
                          <w:p w14:paraId="290250E3" w14:textId="77777777" w:rsidR="006D3FEC" w:rsidRPr="006D3FEC" w:rsidRDefault="006D3FEC" w:rsidP="006D3FEC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7E2E1C" id="Text Box 212" o:spid="_x0000_s1032" type="#_x0000_t202" style="position:absolute;margin-left:100.9pt;margin-top:11.9pt;width:350.35pt;height:37.6pt;z-index:251735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" fillcolor="white [3201]" strokecolor="#9cc [3205]" strokeweight="2pt">
                <v:textbox>
                  <w:txbxContent>
                    <w:p w14:paraId="0443683B" w14:textId="77777777" w:rsidR="006D3FEC" w:rsidRPr="006D3FEC" w:rsidRDefault="006D3FEC" w:rsidP="006D3FEC">
                      <w:pPr>
                        <w:spacing w:line="360" w:lineRule="auto"/>
                        <w:jc w:val="center"/>
                        <w:rPr>
                          <w:b/>
                          <w:bCs/>
                          <w:sz w:val="32"/>
                        </w:rPr>
                      </w:pPr>
                      <w:r w:rsidRPr="006D3FEC">
                        <w:rPr>
                          <w:b/>
                          <w:bCs/>
                          <w:sz w:val="32"/>
                        </w:rPr>
                        <w:t>RADIOGRAPHIC INTERPRETATION</w:t>
                      </w:r>
                    </w:p>
                    <w:p w14:paraId="290250E3" w14:textId="77777777" w:rsidR="006D3FEC" w:rsidRPr="006D3FEC" w:rsidRDefault="006D3FEC" w:rsidP="006D3FEC">
                      <w:pPr>
                        <w:jc w:val="center"/>
                        <w:rPr>
                          <w:b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EE63999" w14:textId="77777777" w:rsidR="006D3FEC" w:rsidRDefault="006D3FEC"/>
    <w:p w14:paraId="413C80D8" w14:textId="77777777" w:rsidR="006D3FEC" w:rsidRDefault="006D3FEC"/>
    <w:p w14:paraId="4927A547" w14:textId="77777777" w:rsidR="006D3FEC" w:rsidRDefault="006D3FEC"/>
    <w:p w14:paraId="10FC6139" w14:textId="77777777" w:rsidR="006D3FEC" w:rsidRDefault="006D3FEC" w:rsidP="002577DF">
      <w:pPr>
        <w:spacing w:line="480" w:lineRule="auto"/>
      </w:pPr>
    </w:p>
    <w:p w14:paraId="3347B44C" w14:textId="4E0AC433" w:rsidR="00301AD3" w:rsidRDefault="00B43603" w:rsidP="004B4A2C">
      <w:pPr>
        <w:pStyle w:val="ListParagraph"/>
        <w:numPr>
          <w:ilvl w:val="0"/>
          <w:numId w:val="8"/>
        </w:numPr>
        <w:spacing w:line="360" w:lineRule="auto"/>
        <w:jc w:val="both"/>
        <w:rPr>
          <w:sz w:val="28"/>
        </w:rPr>
      </w:pPr>
      <w:r>
        <w:rPr>
          <w:sz w:val="28"/>
        </w:rPr>
        <w:t xml:space="preserve">No of teeth present: </w:t>
      </w:r>
      <w:r w:rsidR="00FB5722">
        <w:rPr>
          <w:sz w:val="28"/>
        </w:rPr>
        <w:t xml:space="preserve">31, </w:t>
      </w:r>
      <w:r>
        <w:rPr>
          <w:sz w:val="28"/>
        </w:rPr>
        <w:t>Missing t</w:t>
      </w:r>
      <w:r w:rsidR="00FB5722">
        <w:rPr>
          <w:sz w:val="28"/>
        </w:rPr>
        <w:t>oo</w:t>
      </w:r>
      <w:r>
        <w:rPr>
          <w:sz w:val="28"/>
        </w:rPr>
        <w:t>th: 21</w:t>
      </w:r>
      <w:r w:rsidR="00386059">
        <w:rPr>
          <w:sz w:val="28"/>
        </w:rPr>
        <w:t>.</w:t>
      </w:r>
    </w:p>
    <w:p w14:paraId="74F33025" w14:textId="29998A5A" w:rsidR="00696933" w:rsidRDefault="00696933" w:rsidP="004B4A2C">
      <w:pPr>
        <w:pStyle w:val="ListParagraph"/>
        <w:numPr>
          <w:ilvl w:val="0"/>
          <w:numId w:val="8"/>
        </w:numPr>
        <w:tabs>
          <w:tab w:val="left" w:pos="10260"/>
        </w:tabs>
        <w:spacing w:line="360" w:lineRule="auto"/>
        <w:jc w:val="both"/>
        <w:rPr>
          <w:sz w:val="28"/>
          <w:szCs w:val="28"/>
        </w:rPr>
      </w:pPr>
      <w:r w:rsidRPr="00D03E98">
        <w:rPr>
          <w:sz w:val="28"/>
          <w:szCs w:val="28"/>
        </w:rPr>
        <w:t xml:space="preserve">In relation to the periapical aspect of </w:t>
      </w:r>
      <w:r w:rsidR="00386059">
        <w:rPr>
          <w:sz w:val="28"/>
          <w:szCs w:val="28"/>
        </w:rPr>
        <w:t>31, 32, 41, 42</w:t>
      </w:r>
      <w:r w:rsidR="00FB5722">
        <w:rPr>
          <w:sz w:val="28"/>
          <w:szCs w:val="28"/>
        </w:rPr>
        <w:t xml:space="preserve">, </w:t>
      </w:r>
      <w:r w:rsidRPr="00D03E98">
        <w:rPr>
          <w:sz w:val="28"/>
          <w:szCs w:val="28"/>
        </w:rPr>
        <w:t xml:space="preserve">presence of a single, expansile, </w:t>
      </w:r>
      <w:r>
        <w:rPr>
          <w:sz w:val="28"/>
          <w:szCs w:val="28"/>
        </w:rPr>
        <w:t>uni</w:t>
      </w:r>
      <w:r w:rsidRPr="00D03E98">
        <w:rPr>
          <w:sz w:val="28"/>
          <w:szCs w:val="28"/>
        </w:rPr>
        <w:t xml:space="preserve">locular, hypodense area bounded by a corticated margin measuring </w:t>
      </w:r>
      <w:r w:rsidR="00902C1B">
        <w:rPr>
          <w:sz w:val="28"/>
          <w:szCs w:val="28"/>
        </w:rPr>
        <w:t>12.6 x 25 x 11</w:t>
      </w:r>
      <w:r w:rsidRPr="00D03E98">
        <w:rPr>
          <w:sz w:val="28"/>
          <w:szCs w:val="28"/>
        </w:rPr>
        <w:t xml:space="preserve"> mm in dimension</w:t>
      </w:r>
      <w:r>
        <w:rPr>
          <w:sz w:val="28"/>
          <w:szCs w:val="28"/>
        </w:rPr>
        <w:t>.</w:t>
      </w:r>
    </w:p>
    <w:p w14:paraId="047619E3" w14:textId="16983A6F" w:rsidR="00C6361E" w:rsidRDefault="00301AD3" w:rsidP="004B4A2C">
      <w:pPr>
        <w:pStyle w:val="ListParagraph"/>
        <w:numPr>
          <w:ilvl w:val="0"/>
          <w:numId w:val="8"/>
        </w:numPr>
        <w:spacing w:line="360" w:lineRule="auto"/>
        <w:jc w:val="both"/>
        <w:rPr>
          <w:sz w:val="28"/>
        </w:rPr>
      </w:pPr>
      <w:r>
        <w:rPr>
          <w:sz w:val="28"/>
        </w:rPr>
        <w:t xml:space="preserve">The </w:t>
      </w:r>
      <w:r w:rsidR="005A5121">
        <w:rPr>
          <w:sz w:val="28"/>
        </w:rPr>
        <w:t>hypodense region</w:t>
      </w:r>
      <w:r>
        <w:rPr>
          <w:sz w:val="28"/>
        </w:rPr>
        <w:t xml:space="preserve"> appears to be in contact with the </w:t>
      </w:r>
      <w:r w:rsidR="00C6361E">
        <w:rPr>
          <w:sz w:val="28"/>
        </w:rPr>
        <w:t>apical portions of 31, 32, 41, 42</w:t>
      </w:r>
      <w:r w:rsidR="00FB5722">
        <w:rPr>
          <w:sz w:val="28"/>
        </w:rPr>
        <w:t xml:space="preserve"> and </w:t>
      </w:r>
      <w:r w:rsidR="00506148">
        <w:rPr>
          <w:sz w:val="28"/>
        </w:rPr>
        <w:t>appears to cause extreme thinning of the labial and lingual cortical plates</w:t>
      </w:r>
      <w:r w:rsidR="00E679C7">
        <w:rPr>
          <w:sz w:val="28"/>
        </w:rPr>
        <w:t>.</w:t>
      </w:r>
    </w:p>
    <w:p w14:paraId="02EA427D" w14:textId="303616E8" w:rsidR="00C6361E" w:rsidRDefault="00C6361E" w:rsidP="004B4A2C">
      <w:pPr>
        <w:pStyle w:val="ListParagraph"/>
        <w:numPr>
          <w:ilvl w:val="0"/>
          <w:numId w:val="8"/>
        </w:numPr>
        <w:spacing w:line="360" w:lineRule="auto"/>
        <w:jc w:val="both"/>
        <w:rPr>
          <w:sz w:val="28"/>
        </w:rPr>
      </w:pPr>
      <w:r>
        <w:rPr>
          <w:sz w:val="28"/>
        </w:rPr>
        <w:t xml:space="preserve">The tooth 43 is impacted, appears to be horizontally placed, located </w:t>
      </w:r>
      <w:r w:rsidR="002576E4">
        <w:rPr>
          <w:sz w:val="28"/>
        </w:rPr>
        <w:t>in the 3</w:t>
      </w:r>
      <w:r w:rsidR="002576E4" w:rsidRPr="002576E4">
        <w:rPr>
          <w:sz w:val="28"/>
          <w:vertAlign w:val="superscript"/>
        </w:rPr>
        <w:t>rd</w:t>
      </w:r>
      <w:r w:rsidR="002576E4">
        <w:rPr>
          <w:sz w:val="28"/>
        </w:rPr>
        <w:t xml:space="preserve"> quadrant </w:t>
      </w:r>
      <w:r>
        <w:rPr>
          <w:sz w:val="28"/>
        </w:rPr>
        <w:t>along the lower border of mandible</w:t>
      </w:r>
      <w:r w:rsidR="002576E4">
        <w:rPr>
          <w:sz w:val="28"/>
        </w:rPr>
        <w:t>, at a distance of 6.5 mm from the apical region of 35, 36.</w:t>
      </w:r>
    </w:p>
    <w:p w14:paraId="31C42160" w14:textId="651BABAB" w:rsidR="00FA6094" w:rsidRDefault="00FA6094" w:rsidP="004B4A2C">
      <w:pPr>
        <w:pStyle w:val="ListParagraph"/>
        <w:numPr>
          <w:ilvl w:val="0"/>
          <w:numId w:val="8"/>
        </w:numPr>
        <w:spacing w:line="360" w:lineRule="auto"/>
        <w:jc w:val="both"/>
        <w:rPr>
          <w:sz w:val="28"/>
        </w:rPr>
      </w:pPr>
      <w:r>
        <w:rPr>
          <w:sz w:val="28"/>
        </w:rPr>
        <w:t>The crown of the impacted 43 is in contact with the inferior alveolar nerve canal.</w:t>
      </w:r>
    </w:p>
    <w:p w14:paraId="1019E790" w14:textId="5F4D3C44" w:rsidR="007D08F9" w:rsidRDefault="007D08F9" w:rsidP="004B4A2C">
      <w:pPr>
        <w:pStyle w:val="ListParagraph"/>
        <w:numPr>
          <w:ilvl w:val="0"/>
          <w:numId w:val="8"/>
        </w:numPr>
        <w:spacing w:line="360" w:lineRule="auto"/>
        <w:jc w:val="both"/>
        <w:rPr>
          <w:sz w:val="28"/>
        </w:rPr>
      </w:pPr>
      <w:r>
        <w:rPr>
          <w:sz w:val="28"/>
        </w:rPr>
        <w:t>The right maxillary sinus is present with mucosal thickening in relation to the floor of the sinus.</w:t>
      </w:r>
    </w:p>
    <w:p w14:paraId="7D7EA68D" w14:textId="6A67AB7D" w:rsidR="007D08F9" w:rsidRDefault="002D49B0" w:rsidP="004B4A2C">
      <w:pPr>
        <w:pStyle w:val="ListParagraph"/>
        <w:numPr>
          <w:ilvl w:val="0"/>
          <w:numId w:val="8"/>
        </w:numPr>
        <w:spacing w:line="360" w:lineRule="auto"/>
        <w:jc w:val="both"/>
        <w:rPr>
          <w:sz w:val="28"/>
        </w:rPr>
      </w:pPr>
      <w:r>
        <w:rPr>
          <w:sz w:val="28"/>
        </w:rPr>
        <w:t>The right nasal pathway is narrow and compromised compared to the left side.</w:t>
      </w:r>
    </w:p>
    <w:p w14:paraId="76CBF551" w14:textId="77777777" w:rsidR="009C2CEC" w:rsidRDefault="009C2CEC" w:rsidP="00B144ED"/>
    <w:p w14:paraId="5254F37B" w14:textId="77777777" w:rsidR="009C2CEC" w:rsidRDefault="009C2CEC" w:rsidP="00B144ED"/>
    <w:p w14:paraId="71C505B2" w14:textId="77777777" w:rsidR="007D08F9" w:rsidRDefault="007D08F9">
      <w:r>
        <w:br w:type="page"/>
      </w:r>
    </w:p>
    <w:p w14:paraId="5C73A292" w14:textId="77777777" w:rsidR="007D08F9" w:rsidRDefault="007D08F9"/>
    <w:p w14:paraId="740853AC" w14:textId="77777777" w:rsidR="007D08F9" w:rsidRDefault="007D08F9"/>
    <w:p w14:paraId="64354458" w14:textId="77777777" w:rsidR="007D08F9" w:rsidRDefault="007D08F9"/>
    <w:p w14:paraId="10B1A9B7" w14:textId="7E7EDEC6" w:rsidR="00205903" w:rsidRDefault="003F1AEC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3933C610" wp14:editId="472FF053">
                <wp:simplePos x="0" y="0"/>
                <wp:positionH relativeFrom="column">
                  <wp:posOffset>1173752</wp:posOffset>
                </wp:positionH>
                <wp:positionV relativeFrom="paragraph">
                  <wp:posOffset>10250</wp:posOffset>
                </wp:positionV>
                <wp:extent cx="4448810" cy="477520"/>
                <wp:effectExtent l="0" t="0" r="27940" b="17780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8810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477FC5" w14:textId="77777777" w:rsidR="009D2477" w:rsidRPr="006D3FEC" w:rsidRDefault="009D2477" w:rsidP="009D2477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6D3FEC">
                              <w:rPr>
                                <w:b/>
                                <w:bCs/>
                                <w:sz w:val="32"/>
                              </w:rPr>
                              <w:t xml:space="preserve">RADIOGRAPHIC </w:t>
                            </w:r>
                            <w:r w:rsidRPr="009D2477">
                              <w:rPr>
                                <w:b/>
                                <w:bCs/>
                                <w:sz w:val="32"/>
                              </w:rPr>
                              <w:t>IMPRESSION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33C610" id="Text Box 213" o:spid="_x0000_s1033" type="#_x0000_t202" style="position:absolute;margin-left:92.4pt;margin-top:.8pt;width:350.3pt;height:37.6pt;z-index:251737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" fillcolor="white [3201]" strokecolor="#9cc [3205]" strokeweight="2pt">
                <v:textbox>
                  <w:txbxContent>
                    <w:p w14:paraId="07477FC5" w14:textId="77777777" w:rsidR="009D2477" w:rsidRPr="006D3FEC" w:rsidRDefault="009D2477" w:rsidP="009D2477">
                      <w:pPr>
                        <w:spacing w:line="360" w:lineRule="auto"/>
                        <w:jc w:val="center"/>
                        <w:rPr>
                          <w:b/>
                          <w:sz w:val="40"/>
                        </w:rPr>
                      </w:pPr>
                      <w:r w:rsidRPr="006D3FEC">
                        <w:rPr>
                          <w:b/>
                          <w:bCs/>
                          <w:sz w:val="32"/>
                        </w:rPr>
                        <w:t xml:space="preserve">RADIOGRAPHIC </w:t>
                      </w:r>
                      <w:r w:rsidRPr="009D2477">
                        <w:rPr>
                          <w:b/>
                          <w:bCs/>
                          <w:sz w:val="32"/>
                        </w:rPr>
                        <w:t>IMPRESSION</w:t>
                      </w:r>
                    </w:p>
                  </w:txbxContent>
                </v:textbox>
              </v:shape>
            </w:pict>
          </mc:Fallback>
        </mc:AlternateContent>
      </w:r>
    </w:p>
    <w:p w14:paraId="0AC87886" w14:textId="77777777" w:rsidR="00565CF2" w:rsidRPr="00565CF2" w:rsidRDefault="00565CF2" w:rsidP="00565CF2">
      <w:pPr>
        <w:tabs>
          <w:tab w:val="left" w:pos="10260"/>
        </w:tabs>
        <w:spacing w:line="600" w:lineRule="auto"/>
        <w:jc w:val="both"/>
        <w:rPr>
          <w:sz w:val="32"/>
        </w:rPr>
      </w:pPr>
    </w:p>
    <w:p w14:paraId="70564CEF" w14:textId="4EE78B9B" w:rsidR="009C2CEC" w:rsidRPr="00A4091B" w:rsidRDefault="009C2CEC" w:rsidP="009C2CEC">
      <w:pPr>
        <w:pStyle w:val="ListParagraph"/>
        <w:numPr>
          <w:ilvl w:val="0"/>
          <w:numId w:val="8"/>
        </w:numPr>
        <w:tabs>
          <w:tab w:val="left" w:pos="10260"/>
        </w:tabs>
        <w:spacing w:line="600" w:lineRule="auto"/>
        <w:jc w:val="both"/>
      </w:pPr>
      <w:r w:rsidRPr="009C2CEC">
        <w:rPr>
          <w:sz w:val="28"/>
          <w:szCs w:val="28"/>
        </w:rPr>
        <w:t xml:space="preserve">Differential Diagnosis (based on the visible radiological features): </w:t>
      </w:r>
      <w:r w:rsidR="00BB0965">
        <w:rPr>
          <w:sz w:val="28"/>
          <w:szCs w:val="28"/>
        </w:rPr>
        <w:t xml:space="preserve">Periapical pathology in relation to 31, 32, 41, 42 </w:t>
      </w:r>
      <w:r w:rsidR="00A4091B">
        <w:rPr>
          <w:sz w:val="28"/>
          <w:szCs w:val="28"/>
        </w:rPr>
        <w:t>suggestive of Radicular cyst.</w:t>
      </w:r>
    </w:p>
    <w:p w14:paraId="6DC19CC4" w14:textId="60230AFD" w:rsidR="00A4091B" w:rsidRPr="00E679C7" w:rsidRDefault="00A4091B" w:rsidP="009C2CEC">
      <w:pPr>
        <w:pStyle w:val="ListParagraph"/>
        <w:numPr>
          <w:ilvl w:val="0"/>
          <w:numId w:val="8"/>
        </w:numPr>
        <w:tabs>
          <w:tab w:val="left" w:pos="10260"/>
        </w:tabs>
        <w:spacing w:line="600" w:lineRule="auto"/>
        <w:jc w:val="both"/>
      </w:pPr>
      <w:r>
        <w:rPr>
          <w:sz w:val="28"/>
          <w:szCs w:val="28"/>
        </w:rPr>
        <w:t>Impacted 43</w:t>
      </w:r>
      <w:r w:rsidR="00FB5722">
        <w:rPr>
          <w:sz w:val="28"/>
          <w:szCs w:val="28"/>
        </w:rPr>
        <w:t>.</w:t>
      </w:r>
    </w:p>
    <w:p w14:paraId="52318B74" w14:textId="7E3D2B0D" w:rsidR="00E679C7" w:rsidRPr="009C2CEC" w:rsidRDefault="00E679C7" w:rsidP="009C2CEC">
      <w:pPr>
        <w:pStyle w:val="ListParagraph"/>
        <w:numPr>
          <w:ilvl w:val="0"/>
          <w:numId w:val="8"/>
        </w:numPr>
        <w:tabs>
          <w:tab w:val="left" w:pos="10260"/>
        </w:tabs>
        <w:spacing w:line="600" w:lineRule="auto"/>
        <w:jc w:val="both"/>
      </w:pPr>
      <w:r>
        <w:rPr>
          <w:sz w:val="28"/>
          <w:szCs w:val="28"/>
        </w:rPr>
        <w:t>Right maxillary sinusitis.</w:t>
      </w:r>
    </w:p>
    <w:p w14:paraId="513CE903" w14:textId="77777777" w:rsidR="000E37C2" w:rsidRDefault="000E37C2" w:rsidP="000E37C2">
      <w:pPr>
        <w:tabs>
          <w:tab w:val="left" w:pos="10260"/>
        </w:tabs>
        <w:spacing w:line="600" w:lineRule="auto"/>
        <w:jc w:val="both"/>
      </w:pPr>
    </w:p>
    <w:p w14:paraId="7EF176F8" w14:textId="77777777" w:rsidR="000E37C2" w:rsidRDefault="000E37C2" w:rsidP="000E37C2">
      <w:pPr>
        <w:tabs>
          <w:tab w:val="left" w:pos="10260"/>
        </w:tabs>
        <w:spacing w:line="600" w:lineRule="auto"/>
        <w:jc w:val="both"/>
      </w:pPr>
    </w:p>
    <w:p w14:paraId="226A3ABA" w14:textId="3A6E275F" w:rsidR="004336DB" w:rsidRPr="000E37C2" w:rsidRDefault="000E37C2" w:rsidP="000E37C2">
      <w:pPr>
        <w:tabs>
          <w:tab w:val="left" w:pos="10260"/>
        </w:tabs>
        <w:spacing w:line="600" w:lineRule="auto"/>
        <w:jc w:val="center"/>
        <w:rPr>
          <w:i/>
          <w:iCs/>
        </w:rPr>
      </w:pPr>
      <w:r w:rsidRPr="000B5469">
        <w:rPr>
          <w:noProof/>
        </w:rPr>
        <w:drawing>
          <wp:anchor distT="0" distB="0" distL="114300" distR="114300" simplePos="0" relativeHeight="251749888" behindDoc="1" locked="0" layoutInCell="1" allowOverlap="1" wp14:anchorId="36990CC5" wp14:editId="2EE948D8">
            <wp:simplePos x="0" y="0"/>
            <wp:positionH relativeFrom="margin">
              <wp:align>right</wp:align>
            </wp:positionH>
            <wp:positionV relativeFrom="paragraph">
              <wp:posOffset>1515745</wp:posOffset>
            </wp:positionV>
            <wp:extent cx="3175000" cy="1787525"/>
            <wp:effectExtent l="0" t="0" r="6350" b="3175"/>
            <wp:wrapTight wrapText="bothSides">
              <wp:wrapPolygon edited="0">
                <wp:start x="0" y="0"/>
                <wp:lineTo x="0" y="21408"/>
                <wp:lineTo x="21514" y="21408"/>
                <wp:lineTo x="21514" y="0"/>
                <wp:lineTo x="0" y="0"/>
              </wp:wrapPolygon>
            </wp:wrapTight>
            <wp:docPr id="968969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699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37C2">
        <w:rPr>
          <w:i/>
          <w:iCs/>
        </w:rPr>
        <w:t xml:space="preserve">Kindly correlate with clinical </w:t>
      </w:r>
      <w:r>
        <w:rPr>
          <w:i/>
          <w:iCs/>
        </w:rPr>
        <w:t xml:space="preserve">and histopathological </w:t>
      </w:r>
      <w:r w:rsidRPr="000E37C2">
        <w:rPr>
          <w:i/>
          <w:iCs/>
        </w:rPr>
        <w:t>features</w:t>
      </w:r>
      <w:r w:rsidR="004336DB" w:rsidRPr="000E37C2">
        <w:rPr>
          <w:i/>
          <w:iCs/>
        </w:rPr>
        <w:br w:type="page"/>
      </w:r>
    </w:p>
    <w:p w14:paraId="605BC676" w14:textId="18CCEC4C" w:rsidR="00205903" w:rsidRDefault="00205903" w:rsidP="00B923B3">
      <w:pPr>
        <w:tabs>
          <w:tab w:val="left" w:pos="10260"/>
        </w:tabs>
        <w:ind w:firstLine="450"/>
        <w:jc w:val="both"/>
      </w:pPr>
    </w:p>
    <w:p w14:paraId="28C08F45" w14:textId="352575DD" w:rsidR="00205903" w:rsidRDefault="002C5F51" w:rsidP="00B923B3">
      <w:pPr>
        <w:tabs>
          <w:tab w:val="left" w:pos="10260"/>
        </w:tabs>
        <w:ind w:firstLine="450"/>
        <w:jc w:val="both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0CD33464" wp14:editId="77CF2FC8">
                <wp:simplePos x="0" y="0"/>
                <wp:positionH relativeFrom="margin">
                  <wp:align>center</wp:align>
                </wp:positionH>
                <wp:positionV relativeFrom="paragraph">
                  <wp:posOffset>7348</wp:posOffset>
                </wp:positionV>
                <wp:extent cx="4448810" cy="477520"/>
                <wp:effectExtent l="0" t="0" r="27940" b="1778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8810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3F06F6" w14:textId="77777777" w:rsidR="004336DB" w:rsidRPr="006D3FEC" w:rsidRDefault="004336DB" w:rsidP="004336DB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</w:rPr>
                              <w:t>IMAGES FOR REFERENCE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D33464" id="Text Box 216" o:spid="_x0000_s1034" type="#_x0000_t202" style="position:absolute;left:0;text-align:left;margin-left:0;margin-top:.6pt;width:350.3pt;height:37.6pt;z-index:2517437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" fillcolor="white [3201]" strokecolor="#9cc [3205]" strokeweight="2pt">
                <v:textbox>
                  <w:txbxContent>
                    <w:p w14:paraId="013F06F6" w14:textId="77777777" w:rsidR="004336DB" w:rsidRPr="006D3FEC" w:rsidRDefault="004336DB" w:rsidP="004336DB">
                      <w:pPr>
                        <w:spacing w:line="360" w:lineRule="auto"/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bCs/>
                          <w:sz w:val="32"/>
                        </w:rPr>
                        <w:t>IMAGES FOR REFERENCE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E451810" w14:textId="6C7CB45B" w:rsidR="00205903" w:rsidRDefault="00205903" w:rsidP="00B923B3">
      <w:pPr>
        <w:tabs>
          <w:tab w:val="left" w:pos="10260"/>
        </w:tabs>
        <w:ind w:firstLine="450"/>
        <w:jc w:val="both"/>
      </w:pPr>
    </w:p>
    <w:p w14:paraId="628269D7" w14:textId="3B64193B" w:rsidR="00205903" w:rsidRDefault="00205903" w:rsidP="00CA3595">
      <w:pPr>
        <w:tabs>
          <w:tab w:val="left" w:pos="10260"/>
        </w:tabs>
        <w:jc w:val="both"/>
      </w:pPr>
    </w:p>
    <w:p w14:paraId="25750BC1" w14:textId="0FEC8773" w:rsidR="00205903" w:rsidRDefault="006666B2" w:rsidP="00B923B3">
      <w:pPr>
        <w:tabs>
          <w:tab w:val="left" w:pos="10260"/>
        </w:tabs>
        <w:ind w:firstLine="450"/>
        <w:jc w:val="both"/>
      </w:pPr>
      <w:r w:rsidRPr="006666B2">
        <w:rPr>
          <w:noProof/>
        </w:rPr>
        <w:drawing>
          <wp:anchor distT="0" distB="0" distL="114300" distR="114300" simplePos="0" relativeHeight="251671039" behindDoc="1" locked="0" layoutInCell="1" allowOverlap="1" wp14:anchorId="29FA351F" wp14:editId="4266838A">
            <wp:simplePos x="0" y="0"/>
            <wp:positionH relativeFrom="column">
              <wp:posOffset>-206375</wp:posOffset>
            </wp:positionH>
            <wp:positionV relativeFrom="paragraph">
              <wp:posOffset>175260</wp:posOffset>
            </wp:positionV>
            <wp:extent cx="6990080" cy="3867150"/>
            <wp:effectExtent l="0" t="0" r="1270" b="0"/>
            <wp:wrapTight wrapText="bothSides">
              <wp:wrapPolygon edited="0">
                <wp:start x="0" y="0"/>
                <wp:lineTo x="0" y="21494"/>
                <wp:lineTo x="21545" y="21494"/>
                <wp:lineTo x="21545" y="0"/>
                <wp:lineTo x="0" y="0"/>
              </wp:wrapPolygon>
            </wp:wrapTight>
            <wp:docPr id="291965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656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9008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592278" w14:textId="59B500CC" w:rsidR="003A27D6" w:rsidRDefault="006666B2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296" behindDoc="0" locked="0" layoutInCell="1" allowOverlap="1" wp14:anchorId="03F0A29C" wp14:editId="5CC3D8B9">
                <wp:simplePos x="0" y="0"/>
                <wp:positionH relativeFrom="margin">
                  <wp:posOffset>733425</wp:posOffset>
                </wp:positionH>
                <wp:positionV relativeFrom="paragraph">
                  <wp:posOffset>1438275</wp:posOffset>
                </wp:positionV>
                <wp:extent cx="1743075" cy="552450"/>
                <wp:effectExtent l="0" t="0" r="28575" b="19050"/>
                <wp:wrapNone/>
                <wp:docPr id="415505413" name="Callout: Right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552450"/>
                        </a:xfrm>
                        <a:prstGeom prst="upArrowCallo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E8A0C0" w14:textId="49D5A330" w:rsidR="003F1AEC" w:rsidRPr="009C2CEC" w:rsidRDefault="009C2CEC" w:rsidP="003F1AEC">
                            <w:pPr>
                              <w:jc w:val="center"/>
                              <w:rPr>
                                <w:b/>
                                <w:bCs/>
                                <w:sz w:val="4"/>
                                <w:szCs w:val="4"/>
                                <w:lang w:val="en-IN"/>
                              </w:rPr>
                            </w:pPr>
                            <w:r w:rsidRPr="009C2CEC">
                              <w:rPr>
                                <w:sz w:val="14"/>
                                <w:szCs w:val="14"/>
                              </w:rPr>
                              <w:t xml:space="preserve">single, expansile, </w:t>
                            </w:r>
                            <w:r w:rsidR="00F1493C">
                              <w:rPr>
                                <w:sz w:val="14"/>
                                <w:szCs w:val="14"/>
                              </w:rPr>
                              <w:t>uni</w:t>
                            </w:r>
                            <w:r w:rsidRPr="009C2CEC">
                              <w:rPr>
                                <w:sz w:val="14"/>
                                <w:szCs w:val="14"/>
                              </w:rPr>
                              <w:t>locular, hypodense area bounded by a corticated margin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F0A29C"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Callout: Right Arrow 1" o:spid="_x0000_s1035" type="#_x0000_t79" style="position:absolute;margin-left:57.75pt;margin-top:113.25pt;width:137.25pt;height:43.5pt;z-index:25176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" adj="7565,9089,5400,9944" fillcolor="white [3201]" strokecolor="#3cc [3209]" strokeweight="2pt">
                <v:textbox>
                  <w:txbxContent>
                    <w:p w14:paraId="17E8A0C0" w14:textId="49D5A330" w:rsidR="003F1AEC" w:rsidRPr="009C2CEC" w:rsidRDefault="009C2CEC" w:rsidP="003F1AEC">
                      <w:pPr>
                        <w:jc w:val="center"/>
                        <w:rPr>
                          <w:b/>
                          <w:bCs/>
                          <w:sz w:val="4"/>
                          <w:szCs w:val="4"/>
                          <w:lang w:val="en-IN"/>
                        </w:rPr>
                      </w:pPr>
                      <w:r w:rsidRPr="009C2CEC">
                        <w:rPr>
                          <w:sz w:val="14"/>
                          <w:szCs w:val="14"/>
                        </w:rPr>
                        <w:t xml:space="preserve">single, expansile, </w:t>
                      </w:r>
                      <w:r w:rsidR="00F1493C">
                        <w:rPr>
                          <w:sz w:val="14"/>
                          <w:szCs w:val="14"/>
                        </w:rPr>
                        <w:t>uni</w:t>
                      </w:r>
                      <w:r w:rsidRPr="009C2CEC">
                        <w:rPr>
                          <w:sz w:val="14"/>
                          <w:szCs w:val="14"/>
                        </w:rPr>
                        <w:t>locular, hypodense area bounded by a corticated margin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6C49" w:rsidRPr="00EE6C49">
        <w:rPr>
          <w:b/>
        </w:rPr>
        <w:t xml:space="preserve">  </w:t>
      </w:r>
    </w:p>
    <w:p w14:paraId="5B825357" w14:textId="43B5FD18" w:rsidR="003A27D6" w:rsidRDefault="006666B2">
      <w:pPr>
        <w:rPr>
          <w:b/>
        </w:rPr>
      </w:pPr>
      <w:r w:rsidRPr="006666B2">
        <w:rPr>
          <w:b/>
        </w:rPr>
        <w:drawing>
          <wp:inline distT="0" distB="0" distL="0" distR="0" wp14:anchorId="37BB58DC" wp14:editId="294CD347">
            <wp:extent cx="6401693" cy="2943636"/>
            <wp:effectExtent l="0" t="0" r="0" b="9525"/>
            <wp:docPr id="25797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755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7D6">
        <w:rPr>
          <w:b/>
        </w:rPr>
        <w:br w:type="page"/>
      </w:r>
    </w:p>
    <w:p w14:paraId="19FE3A92" w14:textId="2E11E629" w:rsidR="00F47D6A" w:rsidRDefault="002D49B0">
      <w:pPr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783680" behindDoc="0" locked="0" layoutInCell="1" allowOverlap="1" wp14:anchorId="73C56108" wp14:editId="7FB776B3">
                <wp:simplePos x="0" y="0"/>
                <wp:positionH relativeFrom="column">
                  <wp:posOffset>3340100</wp:posOffset>
                </wp:positionH>
                <wp:positionV relativeFrom="paragraph">
                  <wp:posOffset>5092700</wp:posOffset>
                </wp:positionV>
                <wp:extent cx="1797050" cy="336550"/>
                <wp:effectExtent l="1181100" t="0" r="12700" b="387350"/>
                <wp:wrapNone/>
                <wp:docPr id="1685153565" name="Callout: Double Bent Lin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0" cy="336550"/>
                        </a:xfrm>
                        <a:prstGeom prst="border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60378"/>
                            <a:gd name="adj6" fmla="val -30953"/>
                            <a:gd name="adj7" fmla="val 201642"/>
                            <a:gd name="adj8" fmla="val -65476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154C16" w14:textId="4F3A45A1" w:rsidR="002D49B0" w:rsidRDefault="002D49B0" w:rsidP="002D49B0">
                            <w:pPr>
                              <w:jc w:val="center"/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Impacted 43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3C56108" id="_x0000_t49" coordsize="21600,21600" o:spt="49" adj="23400,24400,25200,21600,25200,4050,23400,4050" path="m@0@1l@2@3@4@5@6@7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/>
              </v:shapetype>
              <v:shape id="Callout: Double Bent Line 23" o:spid="_x0000_s1036" type="#_x0000_t49" style="position:absolute;margin-left:263pt;margin-top:401pt;width:141.5pt;height:26.5pt;z-index:251783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" adj="-14143,43555,-6686,13042,-3600,,-1800" fillcolor="white [3201]" strokecolor="#3cc [3209]" strokeweight="2pt">
                <v:textbox>
                  <w:txbxContent>
                    <w:p w14:paraId="22154C16" w14:textId="4F3A45A1" w:rsidR="002D49B0" w:rsidRDefault="002D49B0" w:rsidP="002D49B0">
                      <w:pPr>
                        <w:jc w:val="center"/>
                      </w:pPr>
                      <w:r>
                        <w:rPr>
                          <w:sz w:val="14"/>
                          <w:szCs w:val="14"/>
                        </w:rPr>
                        <w:t>Impacted 43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 wp14:anchorId="49773EB9" wp14:editId="60B10369">
                <wp:simplePos x="0" y="0"/>
                <wp:positionH relativeFrom="column">
                  <wp:posOffset>3314700</wp:posOffset>
                </wp:positionH>
                <wp:positionV relativeFrom="paragraph">
                  <wp:posOffset>1346200</wp:posOffset>
                </wp:positionV>
                <wp:extent cx="1797050" cy="336550"/>
                <wp:effectExtent l="1181100" t="0" r="12700" b="387350"/>
                <wp:wrapNone/>
                <wp:docPr id="1469032266" name="Callout: Double Bent Lin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0" cy="336550"/>
                        </a:xfrm>
                        <a:prstGeom prst="border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60378"/>
                            <a:gd name="adj6" fmla="val -30953"/>
                            <a:gd name="adj7" fmla="val 201642"/>
                            <a:gd name="adj8" fmla="val -65476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C50D58" w14:textId="77777777" w:rsidR="002D49B0" w:rsidRPr="009C2CEC" w:rsidRDefault="002D49B0" w:rsidP="002D49B0">
                            <w:pPr>
                              <w:jc w:val="center"/>
                              <w:rPr>
                                <w:b/>
                                <w:bCs/>
                                <w:sz w:val="4"/>
                                <w:szCs w:val="4"/>
                                <w:lang w:val="en-IN"/>
                              </w:rPr>
                            </w:pPr>
                            <w:r w:rsidRPr="009C2CEC">
                              <w:rPr>
                                <w:sz w:val="14"/>
                                <w:szCs w:val="14"/>
                              </w:rPr>
                              <w:t xml:space="preserve">single, expansile,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uni</w:t>
                            </w:r>
                            <w:r w:rsidRPr="009C2CEC">
                              <w:rPr>
                                <w:sz w:val="14"/>
                                <w:szCs w:val="14"/>
                              </w:rPr>
                              <w:t>locular, hypodense area bounded by a corticated margin</w:t>
                            </w:r>
                          </w:p>
                          <w:p w14:paraId="73FFB76B" w14:textId="77777777" w:rsidR="002D49B0" w:rsidRDefault="002D49B0" w:rsidP="002D49B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773EB9" id="_x0000_s1037" type="#_x0000_t49" style="position:absolute;margin-left:261pt;margin-top:106pt;width:141.5pt;height:26.5pt;z-index:251781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" adj="-14143,43555,-6686,13042,-3600,,-1800" fillcolor="white [3201]" strokecolor="#3cc [3209]" strokeweight="2pt">
                <v:textbox>
                  <w:txbxContent>
                    <w:p w14:paraId="5FC50D58" w14:textId="77777777" w:rsidR="002D49B0" w:rsidRPr="009C2CEC" w:rsidRDefault="002D49B0" w:rsidP="002D49B0">
                      <w:pPr>
                        <w:jc w:val="center"/>
                        <w:rPr>
                          <w:b/>
                          <w:bCs/>
                          <w:sz w:val="4"/>
                          <w:szCs w:val="4"/>
                          <w:lang w:val="en-IN"/>
                        </w:rPr>
                      </w:pPr>
                      <w:r w:rsidRPr="009C2CEC">
                        <w:rPr>
                          <w:sz w:val="14"/>
                          <w:szCs w:val="14"/>
                        </w:rPr>
                        <w:t xml:space="preserve">single, expansile, </w:t>
                      </w:r>
                      <w:r>
                        <w:rPr>
                          <w:sz w:val="14"/>
                          <w:szCs w:val="14"/>
                        </w:rPr>
                        <w:t>uni</w:t>
                      </w:r>
                      <w:r w:rsidRPr="009C2CEC">
                        <w:rPr>
                          <w:sz w:val="14"/>
                          <w:szCs w:val="14"/>
                        </w:rPr>
                        <w:t>locular, hypodense area bounded by a corticated margin</w:t>
                      </w:r>
                    </w:p>
                    <w:p w14:paraId="73FFB76B" w14:textId="77777777" w:rsidR="002D49B0" w:rsidRDefault="002D49B0" w:rsidP="002D49B0">
                      <w:pPr>
                        <w:jc w:val="center"/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1C5F50" w:rsidRPr="001C5F50">
        <w:rPr>
          <w:b/>
        </w:rPr>
        <w:drawing>
          <wp:anchor distT="0" distB="0" distL="114300" distR="114300" simplePos="0" relativeHeight="251772416" behindDoc="1" locked="0" layoutInCell="1" allowOverlap="1" wp14:anchorId="0603ACCB" wp14:editId="563DE50C">
            <wp:simplePos x="0" y="0"/>
            <wp:positionH relativeFrom="margin">
              <wp:align>right</wp:align>
            </wp:positionH>
            <wp:positionV relativeFrom="paragraph">
              <wp:posOffset>3533775</wp:posOffset>
            </wp:positionV>
            <wp:extent cx="6515100" cy="2400300"/>
            <wp:effectExtent l="0" t="0" r="0" b="0"/>
            <wp:wrapTight wrapText="bothSides">
              <wp:wrapPolygon edited="0">
                <wp:start x="0" y="0"/>
                <wp:lineTo x="0" y="21429"/>
                <wp:lineTo x="21537" y="21429"/>
                <wp:lineTo x="21537" y="0"/>
                <wp:lineTo x="0" y="0"/>
              </wp:wrapPolygon>
            </wp:wrapTight>
            <wp:docPr id="810505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059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5F50" w:rsidRPr="001C5F50">
        <w:rPr>
          <w:b/>
        </w:rPr>
        <w:drawing>
          <wp:anchor distT="0" distB="0" distL="114300" distR="114300" simplePos="0" relativeHeight="251771392" behindDoc="1" locked="0" layoutInCell="1" allowOverlap="1" wp14:anchorId="1E39765A" wp14:editId="3B5E759D">
            <wp:simplePos x="0" y="0"/>
            <wp:positionH relativeFrom="margin">
              <wp:align>right</wp:align>
            </wp:positionH>
            <wp:positionV relativeFrom="paragraph">
              <wp:posOffset>1143000</wp:posOffset>
            </wp:positionV>
            <wp:extent cx="6515100" cy="2421890"/>
            <wp:effectExtent l="0" t="0" r="0" b="0"/>
            <wp:wrapTight wrapText="bothSides">
              <wp:wrapPolygon edited="0">
                <wp:start x="0" y="0"/>
                <wp:lineTo x="0" y="21407"/>
                <wp:lineTo x="21537" y="21407"/>
                <wp:lineTo x="21537" y="0"/>
                <wp:lineTo x="0" y="0"/>
              </wp:wrapPolygon>
            </wp:wrapTight>
            <wp:docPr id="1946519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192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27D6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02AD05FC" wp14:editId="12604B7C">
                <wp:simplePos x="0" y="0"/>
                <wp:positionH relativeFrom="margin">
                  <wp:posOffset>1155700</wp:posOffset>
                </wp:positionH>
                <wp:positionV relativeFrom="paragraph">
                  <wp:posOffset>222250</wp:posOffset>
                </wp:positionV>
                <wp:extent cx="4448810" cy="477520"/>
                <wp:effectExtent l="0" t="0" r="27940" b="17780"/>
                <wp:wrapNone/>
                <wp:docPr id="269475916" name="Text Box 269475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8810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7A1D45" w14:textId="0E877A1D" w:rsidR="00F47D6A" w:rsidRPr="006D3FEC" w:rsidRDefault="00F47D6A" w:rsidP="00F47D6A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</w:rPr>
                              <w:t>SAGITTAL IMAGES FOR REFERENCE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AD05FC" id="Text Box 269475916" o:spid="_x0000_s1038" type="#_x0000_t202" style="position:absolute;margin-left:91pt;margin-top:17.5pt;width:350.3pt;height:37.6pt;z-index:2517611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" fillcolor="white [3201]" strokecolor="#9cc [3205]" strokeweight="2pt">
                <v:textbox>
                  <w:txbxContent>
                    <w:p w14:paraId="3F7A1D45" w14:textId="0E877A1D" w:rsidR="00F47D6A" w:rsidRPr="006D3FEC" w:rsidRDefault="00F47D6A" w:rsidP="00F47D6A">
                      <w:pPr>
                        <w:spacing w:line="360" w:lineRule="auto"/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bCs/>
                          <w:sz w:val="32"/>
                        </w:rPr>
                        <w:t>SAGITTAL IMAGES FOR REFERENCE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D6A">
        <w:rPr>
          <w:b/>
        </w:rPr>
        <w:br w:type="page"/>
      </w:r>
    </w:p>
    <w:p w14:paraId="2F65F579" w14:textId="06614AD8" w:rsidR="00F47D6A" w:rsidRDefault="002D49B0">
      <w:pPr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785728" behindDoc="0" locked="0" layoutInCell="1" allowOverlap="1" wp14:anchorId="55E4FE19" wp14:editId="3979E14D">
                <wp:simplePos x="0" y="0"/>
                <wp:positionH relativeFrom="column">
                  <wp:posOffset>4559300</wp:posOffset>
                </wp:positionH>
                <wp:positionV relativeFrom="paragraph">
                  <wp:posOffset>114300</wp:posOffset>
                </wp:positionV>
                <wp:extent cx="1797050" cy="336550"/>
                <wp:effectExtent l="1181100" t="0" r="12700" b="387350"/>
                <wp:wrapNone/>
                <wp:docPr id="1974116107" name="Callout: Double Bent Lin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0" cy="336550"/>
                        </a:xfrm>
                        <a:prstGeom prst="border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60378"/>
                            <a:gd name="adj6" fmla="val -30953"/>
                            <a:gd name="adj7" fmla="val 201642"/>
                            <a:gd name="adj8" fmla="val -65476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FA788F" w14:textId="77777777" w:rsidR="002D49B0" w:rsidRPr="009C2CEC" w:rsidRDefault="002D49B0" w:rsidP="002D49B0">
                            <w:pPr>
                              <w:jc w:val="center"/>
                              <w:rPr>
                                <w:b/>
                                <w:bCs/>
                                <w:sz w:val="4"/>
                                <w:szCs w:val="4"/>
                                <w:lang w:val="en-IN"/>
                              </w:rPr>
                            </w:pPr>
                            <w:r w:rsidRPr="009C2CEC">
                              <w:rPr>
                                <w:sz w:val="14"/>
                                <w:szCs w:val="14"/>
                              </w:rPr>
                              <w:t xml:space="preserve">single, expansile, 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>uni</w:t>
                            </w:r>
                            <w:r w:rsidRPr="009C2CEC">
                              <w:rPr>
                                <w:sz w:val="14"/>
                                <w:szCs w:val="14"/>
                              </w:rPr>
                              <w:t>locular, hypodense area bounded by a corticated margin</w:t>
                            </w:r>
                          </w:p>
                          <w:p w14:paraId="5AEFD931" w14:textId="77777777" w:rsidR="002D49B0" w:rsidRDefault="002D49B0" w:rsidP="002D49B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E4FE19" id="_x0000_s1039" type="#_x0000_t49" style="position:absolute;margin-left:359pt;margin-top:9pt;width:141.5pt;height:26.5pt;z-index:251785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" adj="-14143,43555,-6686,13042,-3600,,-1800" fillcolor="white [3201]" strokecolor="#3cc [3209]" strokeweight="2pt">
                <v:textbox>
                  <w:txbxContent>
                    <w:p w14:paraId="23FA788F" w14:textId="77777777" w:rsidR="002D49B0" w:rsidRPr="009C2CEC" w:rsidRDefault="002D49B0" w:rsidP="002D49B0">
                      <w:pPr>
                        <w:jc w:val="center"/>
                        <w:rPr>
                          <w:b/>
                          <w:bCs/>
                          <w:sz w:val="4"/>
                          <w:szCs w:val="4"/>
                          <w:lang w:val="en-IN"/>
                        </w:rPr>
                      </w:pPr>
                      <w:r w:rsidRPr="009C2CEC">
                        <w:rPr>
                          <w:sz w:val="14"/>
                          <w:szCs w:val="14"/>
                        </w:rPr>
                        <w:t xml:space="preserve">single, expansile, </w:t>
                      </w:r>
                      <w:r>
                        <w:rPr>
                          <w:sz w:val="14"/>
                          <w:szCs w:val="14"/>
                        </w:rPr>
                        <w:t>uni</w:t>
                      </w:r>
                      <w:r w:rsidRPr="009C2CEC">
                        <w:rPr>
                          <w:sz w:val="14"/>
                          <w:szCs w:val="14"/>
                        </w:rPr>
                        <w:t>locular, hypodense area bounded by a corticated margin</w:t>
                      </w:r>
                    </w:p>
                    <w:p w14:paraId="5AEFD931" w14:textId="77777777" w:rsidR="002D49B0" w:rsidRDefault="002D49B0" w:rsidP="002D49B0">
                      <w:pPr>
                        <w:jc w:val="center"/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2C2CFF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40F0EA23" wp14:editId="6B72D068">
                <wp:simplePos x="0" y="0"/>
                <wp:positionH relativeFrom="margin">
                  <wp:posOffset>1069975</wp:posOffset>
                </wp:positionH>
                <wp:positionV relativeFrom="paragraph">
                  <wp:posOffset>-426720</wp:posOffset>
                </wp:positionV>
                <wp:extent cx="4448810" cy="477520"/>
                <wp:effectExtent l="0" t="0" r="27940" b="17780"/>
                <wp:wrapNone/>
                <wp:docPr id="466031881" name="Text Box 46603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8810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E7FE4F" w14:textId="77777777" w:rsidR="00F47D6A" w:rsidRPr="006D3FEC" w:rsidRDefault="00F47D6A" w:rsidP="00F47D6A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</w:rPr>
                              <w:t>CORONAL IMAGES FOR REFERENCE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F0EA23" id="Text Box 466031881" o:spid="_x0000_s1040" type="#_x0000_t202" style="position:absolute;margin-left:84.25pt;margin-top:-33.6pt;width:350.3pt;height:37.6pt;z-index:2517632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" fillcolor="white [3201]" strokecolor="#9cc [3205]" strokeweight="2pt">
                <v:textbox>
                  <w:txbxContent>
                    <w:p w14:paraId="08E7FE4F" w14:textId="77777777" w:rsidR="00F47D6A" w:rsidRPr="006D3FEC" w:rsidRDefault="00F47D6A" w:rsidP="00F47D6A">
                      <w:pPr>
                        <w:spacing w:line="360" w:lineRule="auto"/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bCs/>
                          <w:sz w:val="32"/>
                        </w:rPr>
                        <w:t>CORONAL IMAGES FOR REFERENCE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2194" w:rsidRPr="00E92194">
        <w:rPr>
          <w:b/>
        </w:rPr>
        <w:drawing>
          <wp:anchor distT="0" distB="0" distL="114300" distR="114300" simplePos="0" relativeHeight="251773440" behindDoc="1" locked="0" layoutInCell="1" allowOverlap="1" wp14:anchorId="244C0E27" wp14:editId="5FD94A73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6553200" cy="3625850"/>
            <wp:effectExtent l="0" t="0" r="0" b="0"/>
            <wp:wrapTight wrapText="bothSides">
              <wp:wrapPolygon edited="0">
                <wp:start x="0" y="0"/>
                <wp:lineTo x="0" y="21449"/>
                <wp:lineTo x="21537" y="21449"/>
                <wp:lineTo x="21537" y="0"/>
                <wp:lineTo x="0" y="0"/>
              </wp:wrapPolygon>
            </wp:wrapTight>
            <wp:docPr id="344471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718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9AE8A5D" w14:textId="5D8103C1" w:rsidR="008D7F55" w:rsidRDefault="002D49B0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29AF3DD3" wp14:editId="4A53E2D5">
                <wp:simplePos x="0" y="0"/>
                <wp:positionH relativeFrom="column">
                  <wp:posOffset>2444750</wp:posOffset>
                </wp:positionH>
                <wp:positionV relativeFrom="paragraph">
                  <wp:posOffset>3666490</wp:posOffset>
                </wp:positionV>
                <wp:extent cx="1797050" cy="336550"/>
                <wp:effectExtent l="1181100" t="0" r="12700" b="387350"/>
                <wp:wrapNone/>
                <wp:docPr id="1252517750" name="Callout: Double Bent Lin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0" cy="336550"/>
                        </a:xfrm>
                        <a:prstGeom prst="border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60378"/>
                            <a:gd name="adj6" fmla="val -30953"/>
                            <a:gd name="adj7" fmla="val 201642"/>
                            <a:gd name="adj8" fmla="val -65476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7BCE6E" w14:textId="77777777" w:rsidR="002D49B0" w:rsidRDefault="002D49B0" w:rsidP="002D49B0">
                            <w:pPr>
                              <w:jc w:val="center"/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Impacted 43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AF3DD3" id="_x0000_s1041" type="#_x0000_t49" style="position:absolute;margin-left:192.5pt;margin-top:288.7pt;width:141.5pt;height:26.5pt;z-index:251787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" adj="-14143,43555,-6686,13042,-3600,,-1800" fillcolor="white [3201]" strokecolor="#3cc [3209]" strokeweight="2pt">
                <v:textbox>
                  <w:txbxContent>
                    <w:p w14:paraId="787BCE6E" w14:textId="77777777" w:rsidR="002D49B0" w:rsidRDefault="002D49B0" w:rsidP="002D49B0">
                      <w:pPr>
                        <w:jc w:val="center"/>
                      </w:pPr>
                      <w:r>
                        <w:rPr>
                          <w:sz w:val="14"/>
                          <w:szCs w:val="14"/>
                        </w:rPr>
                        <w:t>Impacted 43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E92194" w:rsidRPr="00E92194">
        <w:rPr>
          <w:b/>
        </w:rPr>
        <w:drawing>
          <wp:inline distT="0" distB="0" distL="0" distR="0" wp14:anchorId="609C4152" wp14:editId="22DF9E58">
            <wp:extent cx="6553200" cy="3627120"/>
            <wp:effectExtent l="0" t="0" r="0" b="0"/>
            <wp:docPr id="87299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983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03D9" w14:textId="04A45D7A" w:rsidR="00F47D6A" w:rsidRDefault="00F47D6A">
      <w:pPr>
        <w:rPr>
          <w:b/>
        </w:rPr>
      </w:pPr>
      <w:r>
        <w:rPr>
          <w:b/>
        </w:rPr>
        <w:br w:type="page"/>
      </w:r>
      <w:r w:rsidR="00147B9E" w:rsidRPr="00147B9E">
        <w:rPr>
          <w:b/>
        </w:rPr>
        <w:lastRenderedPageBreak/>
        <w:drawing>
          <wp:anchor distT="0" distB="0" distL="114300" distR="114300" simplePos="0" relativeHeight="251774464" behindDoc="1" locked="0" layoutInCell="1" allowOverlap="1" wp14:anchorId="1CE6A60C" wp14:editId="30A2C4F2">
            <wp:simplePos x="0" y="0"/>
            <wp:positionH relativeFrom="margin">
              <wp:align>right</wp:align>
            </wp:positionH>
            <wp:positionV relativeFrom="paragraph">
              <wp:posOffset>3702050</wp:posOffset>
            </wp:positionV>
            <wp:extent cx="6515100" cy="2694940"/>
            <wp:effectExtent l="0" t="0" r="0" b="0"/>
            <wp:wrapTight wrapText="bothSides">
              <wp:wrapPolygon edited="0">
                <wp:start x="0" y="0"/>
                <wp:lineTo x="0" y="21376"/>
                <wp:lineTo x="21537" y="21376"/>
                <wp:lineTo x="21537" y="0"/>
                <wp:lineTo x="0" y="0"/>
              </wp:wrapPolygon>
            </wp:wrapTight>
            <wp:docPr id="1019192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920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7B9E" w:rsidRPr="00147B9E">
        <w:rPr>
          <w:b/>
        </w:rPr>
        <w:drawing>
          <wp:anchor distT="0" distB="0" distL="114300" distR="114300" simplePos="0" relativeHeight="251775488" behindDoc="1" locked="0" layoutInCell="1" allowOverlap="1" wp14:anchorId="3BE7C797" wp14:editId="7EC21ADC">
            <wp:simplePos x="0" y="0"/>
            <wp:positionH relativeFrom="margin">
              <wp:align>right</wp:align>
            </wp:positionH>
            <wp:positionV relativeFrom="paragraph">
              <wp:posOffset>1035050</wp:posOffset>
            </wp:positionV>
            <wp:extent cx="6515100" cy="2684780"/>
            <wp:effectExtent l="0" t="0" r="0" b="1270"/>
            <wp:wrapTight wrapText="bothSides">
              <wp:wrapPolygon edited="0">
                <wp:start x="0" y="0"/>
                <wp:lineTo x="0" y="21457"/>
                <wp:lineTo x="21537" y="21457"/>
                <wp:lineTo x="21537" y="0"/>
                <wp:lineTo x="0" y="0"/>
              </wp:wrapPolygon>
            </wp:wrapTight>
            <wp:docPr id="96673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313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7BBB63CB" wp14:editId="2E6DC9BF">
                <wp:simplePos x="0" y="0"/>
                <wp:positionH relativeFrom="margin">
                  <wp:posOffset>1212850</wp:posOffset>
                </wp:positionH>
                <wp:positionV relativeFrom="paragraph">
                  <wp:posOffset>190500</wp:posOffset>
                </wp:positionV>
                <wp:extent cx="4448810" cy="477520"/>
                <wp:effectExtent l="0" t="0" r="27940" b="17780"/>
                <wp:wrapNone/>
                <wp:docPr id="279385788" name="Text Box 279385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8810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645BE9" w14:textId="031D6C5C" w:rsidR="00F47D6A" w:rsidRPr="006D3FEC" w:rsidRDefault="00F47D6A" w:rsidP="00F47D6A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</w:rPr>
                              <w:t>AXIAL IMAGES FOR REFERENCE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BB63CB" id="Text Box 279385788" o:spid="_x0000_s1042" type="#_x0000_t202" style="position:absolute;margin-left:95.5pt;margin-top:15pt;width:350.3pt;height:37.6pt;z-index:2517652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" fillcolor="white [3201]" strokecolor="#9cc [3205]" strokeweight="2pt">
                <v:textbox>
                  <w:txbxContent>
                    <w:p w14:paraId="7E645BE9" w14:textId="031D6C5C" w:rsidR="00F47D6A" w:rsidRPr="006D3FEC" w:rsidRDefault="00F47D6A" w:rsidP="00F47D6A">
                      <w:pPr>
                        <w:spacing w:line="360" w:lineRule="auto"/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bCs/>
                          <w:sz w:val="32"/>
                        </w:rPr>
                        <w:t>AXIAL IMAGES FOR REFERENCE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</w:rPr>
        <w:br w:type="page"/>
      </w:r>
    </w:p>
    <w:p w14:paraId="223CD386" w14:textId="38B894C7" w:rsidR="002D49B0" w:rsidRDefault="002D49B0">
      <w:pPr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1C3067E4" wp14:editId="7A6CE2DE">
                <wp:simplePos x="0" y="0"/>
                <wp:positionH relativeFrom="column">
                  <wp:posOffset>3651250</wp:posOffset>
                </wp:positionH>
                <wp:positionV relativeFrom="paragraph">
                  <wp:posOffset>3308350</wp:posOffset>
                </wp:positionV>
                <wp:extent cx="1797050" cy="336550"/>
                <wp:effectExtent l="1238250" t="0" r="12700" b="311150"/>
                <wp:wrapNone/>
                <wp:docPr id="502390397" name="Callout: Double Bent Lin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0" cy="336550"/>
                        </a:xfrm>
                        <a:prstGeom prst="border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60378"/>
                            <a:gd name="adj6" fmla="val -30953"/>
                            <a:gd name="adj7" fmla="val 180887"/>
                            <a:gd name="adj8" fmla="val -68656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2E4D46" w14:textId="3C14813D" w:rsidR="002D49B0" w:rsidRDefault="002D49B0" w:rsidP="002D49B0">
                            <w:pPr>
                              <w:jc w:val="center"/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Mucosal thickening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3067E4" id="_x0000_s1043" type="#_x0000_t49" style="position:absolute;margin-left:287.5pt;margin-top:260.5pt;width:141.5pt;height:26.5pt;z-index:251791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" adj="-14830,39072,-6686,13042,-3600,,-1800" fillcolor="white [3201]" strokecolor="#3cc [3209]" strokeweight="2pt">
                <v:textbox>
                  <w:txbxContent>
                    <w:p w14:paraId="252E4D46" w14:textId="3C14813D" w:rsidR="002D49B0" w:rsidRDefault="002D49B0" w:rsidP="002D49B0">
                      <w:pPr>
                        <w:jc w:val="center"/>
                      </w:pPr>
                      <w:r>
                        <w:rPr>
                          <w:sz w:val="14"/>
                          <w:szCs w:val="14"/>
                        </w:rPr>
                        <w:t>Mucosal thickening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 wp14:anchorId="099DB5A2" wp14:editId="20B32CAD">
                <wp:simplePos x="0" y="0"/>
                <wp:positionH relativeFrom="column">
                  <wp:posOffset>4102100</wp:posOffset>
                </wp:positionH>
                <wp:positionV relativeFrom="paragraph">
                  <wp:posOffset>2533650</wp:posOffset>
                </wp:positionV>
                <wp:extent cx="1797050" cy="336550"/>
                <wp:effectExtent l="1181100" t="0" r="12700" b="387350"/>
                <wp:wrapNone/>
                <wp:docPr id="1954464117" name="Callout: Double Bent Lin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7050" cy="336550"/>
                        </a:xfrm>
                        <a:prstGeom prst="border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60378"/>
                            <a:gd name="adj6" fmla="val -30953"/>
                            <a:gd name="adj7" fmla="val 201642"/>
                            <a:gd name="adj8" fmla="val -65476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31D2A2" w14:textId="003FA875" w:rsidR="002D49B0" w:rsidRDefault="002D49B0" w:rsidP="002D49B0">
                            <w:pPr>
                              <w:jc w:val="center"/>
                            </w:pPr>
                            <w:r>
                              <w:rPr>
                                <w:sz w:val="14"/>
                                <w:szCs w:val="14"/>
                              </w:rPr>
                              <w:t>Compromised nasal pathway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9DB5A2" id="_x0000_s1044" type="#_x0000_t49" style="position:absolute;margin-left:323pt;margin-top:199.5pt;width:141.5pt;height:26.5pt;z-index:251789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" adj="-14143,43555,-6686,13042,-3600,,-1800" fillcolor="white [3201]" strokecolor="#3cc [3209]" strokeweight="2pt">
                <v:textbox>
                  <w:txbxContent>
                    <w:p w14:paraId="0F31D2A2" w14:textId="003FA875" w:rsidR="002D49B0" w:rsidRDefault="002D49B0" w:rsidP="002D49B0">
                      <w:pPr>
                        <w:jc w:val="center"/>
                      </w:pPr>
                      <w:r>
                        <w:rPr>
                          <w:sz w:val="14"/>
                          <w:szCs w:val="14"/>
                        </w:rPr>
                        <w:t>Compromised nasal pathway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D49B0">
        <w:rPr>
          <w:b/>
        </w:rPr>
        <w:drawing>
          <wp:anchor distT="0" distB="0" distL="114300" distR="114300" simplePos="0" relativeHeight="251780608" behindDoc="1" locked="0" layoutInCell="1" allowOverlap="1" wp14:anchorId="7183B890" wp14:editId="2A0D1291">
            <wp:simplePos x="0" y="0"/>
            <wp:positionH relativeFrom="column">
              <wp:posOffset>938348</wp:posOffset>
            </wp:positionH>
            <wp:positionV relativeFrom="paragraph">
              <wp:posOffset>2146662</wp:posOffset>
            </wp:positionV>
            <wp:extent cx="4223385" cy="2602865"/>
            <wp:effectExtent l="0" t="0" r="5715" b="6985"/>
            <wp:wrapTight wrapText="bothSides">
              <wp:wrapPolygon edited="0">
                <wp:start x="0" y="0"/>
                <wp:lineTo x="0" y="21500"/>
                <wp:lineTo x="21532" y="21500"/>
                <wp:lineTo x="21532" y="0"/>
                <wp:lineTo x="0" y="0"/>
              </wp:wrapPolygon>
            </wp:wrapTight>
            <wp:docPr id="115238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866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38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</w:rPr>
        <w:br w:type="page"/>
      </w:r>
    </w:p>
    <w:p w14:paraId="6132DFFF" w14:textId="77777777" w:rsidR="00F47D6A" w:rsidRDefault="00F47D6A" w:rsidP="00BD15BF">
      <w:pPr>
        <w:jc w:val="center"/>
        <w:rPr>
          <w:b/>
        </w:rPr>
      </w:pPr>
    </w:p>
    <w:p w14:paraId="2BFC4F42" w14:textId="0763F1C1" w:rsidR="00412911" w:rsidRDefault="002C6D82" w:rsidP="00BD15BF">
      <w:pPr>
        <w:jc w:val="center"/>
        <w:rPr>
          <w:b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1C8921DF" wp14:editId="58987355">
                <wp:simplePos x="0" y="0"/>
                <wp:positionH relativeFrom="margin">
                  <wp:posOffset>1209675</wp:posOffset>
                </wp:positionH>
                <wp:positionV relativeFrom="paragraph">
                  <wp:posOffset>83185</wp:posOffset>
                </wp:positionV>
                <wp:extent cx="4448810" cy="477520"/>
                <wp:effectExtent l="0" t="0" r="27940" b="17780"/>
                <wp:wrapNone/>
                <wp:docPr id="779553958" name="Text Box 779553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8810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11D936" w14:textId="125EE66C" w:rsidR="002C6D82" w:rsidRPr="006D3FEC" w:rsidRDefault="002C6D82" w:rsidP="002C6D82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2C6D82">
                              <w:rPr>
                                <w:b/>
                                <w:bCs/>
                                <w:sz w:val="32"/>
                              </w:rPr>
                              <w:t>3-DIMENSIONAL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8921DF" id="Text Box 779553958" o:spid="_x0000_s1045" type="#_x0000_t202" style="position:absolute;left:0;text-align:left;margin-left:95.25pt;margin-top:6.55pt;width:350.3pt;height:37.6pt;z-index:2517703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" fillcolor="white [3201]" strokecolor="#9cc [3205]" strokeweight="2pt">
                <v:textbox>
                  <w:txbxContent>
                    <w:p w14:paraId="6E11D936" w14:textId="125EE66C" w:rsidR="002C6D82" w:rsidRPr="006D3FEC" w:rsidRDefault="002C6D82" w:rsidP="002C6D82">
                      <w:pPr>
                        <w:spacing w:line="360" w:lineRule="auto"/>
                        <w:jc w:val="center"/>
                        <w:rPr>
                          <w:b/>
                          <w:sz w:val="40"/>
                        </w:rPr>
                      </w:pPr>
                      <w:r w:rsidRPr="002C6D82">
                        <w:rPr>
                          <w:b/>
                          <w:bCs/>
                          <w:sz w:val="32"/>
                        </w:rPr>
                        <w:t>3-DIMENSIONAL VIEW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97958B1" w14:textId="62C607B6" w:rsidR="00412911" w:rsidRDefault="00412911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0F4C3D3E" w14:textId="3A9C4EDE" w:rsidR="00084093" w:rsidRDefault="00084093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00167A5D" w14:textId="198A79BC" w:rsidR="00084093" w:rsidRDefault="00147B9E" w:rsidP="00412911">
      <w:pPr>
        <w:tabs>
          <w:tab w:val="left" w:pos="10260"/>
        </w:tabs>
        <w:ind w:firstLine="450"/>
        <w:jc w:val="center"/>
        <w:rPr>
          <w:b/>
        </w:rPr>
      </w:pPr>
      <w:r w:rsidRPr="00147B9E">
        <w:rPr>
          <w:b/>
        </w:rPr>
        <w:drawing>
          <wp:anchor distT="0" distB="0" distL="114300" distR="114300" simplePos="0" relativeHeight="251776512" behindDoc="1" locked="0" layoutInCell="1" allowOverlap="1" wp14:anchorId="40977F5B" wp14:editId="706CE807">
            <wp:simplePos x="0" y="0"/>
            <wp:positionH relativeFrom="margin">
              <wp:align>center</wp:align>
            </wp:positionH>
            <wp:positionV relativeFrom="paragraph">
              <wp:posOffset>105410</wp:posOffset>
            </wp:positionV>
            <wp:extent cx="3604260" cy="2963253"/>
            <wp:effectExtent l="0" t="0" r="0" b="8890"/>
            <wp:wrapTight wrapText="bothSides">
              <wp:wrapPolygon edited="0">
                <wp:start x="0" y="0"/>
                <wp:lineTo x="0" y="21526"/>
                <wp:lineTo x="21463" y="21526"/>
                <wp:lineTo x="21463" y="0"/>
                <wp:lineTo x="0" y="0"/>
              </wp:wrapPolygon>
            </wp:wrapTight>
            <wp:docPr id="1957929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294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2963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60FED9" w14:textId="4108BE0B" w:rsidR="00084093" w:rsidRDefault="00084093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191DCC76" w14:textId="0F8E6E6F" w:rsidR="00084093" w:rsidRDefault="00084093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7CF329FB" w14:textId="2DF5D0B0" w:rsidR="00EC07F8" w:rsidRDefault="00EC07F8" w:rsidP="00CC42AE">
      <w:pPr>
        <w:rPr>
          <w:b/>
        </w:rPr>
      </w:pPr>
      <w:bookmarkStart w:id="0" w:name="_Hlk135847360"/>
    </w:p>
    <w:p w14:paraId="1527B420" w14:textId="12328476" w:rsidR="00DD2B75" w:rsidRDefault="00DD2B75" w:rsidP="00CC42AE">
      <w:pPr>
        <w:rPr>
          <w:b/>
        </w:rPr>
      </w:pPr>
    </w:p>
    <w:p w14:paraId="45558014" w14:textId="286EBB8B" w:rsidR="00DD2B75" w:rsidRDefault="00DD2B75" w:rsidP="00CC42AE">
      <w:pPr>
        <w:rPr>
          <w:b/>
        </w:rPr>
      </w:pPr>
    </w:p>
    <w:p w14:paraId="48E756C5" w14:textId="2802F76A" w:rsidR="00DD2B75" w:rsidRDefault="00DD2B75" w:rsidP="00CC42AE">
      <w:pPr>
        <w:rPr>
          <w:b/>
        </w:rPr>
      </w:pPr>
    </w:p>
    <w:p w14:paraId="73430CE7" w14:textId="7DB55680" w:rsidR="00DD2B75" w:rsidRDefault="00DD2B75" w:rsidP="00CC42AE">
      <w:pPr>
        <w:rPr>
          <w:b/>
        </w:rPr>
      </w:pPr>
    </w:p>
    <w:p w14:paraId="7E2A61D6" w14:textId="2100CD9E" w:rsidR="00DD2B75" w:rsidRDefault="00DD2B75" w:rsidP="00CC42AE">
      <w:pPr>
        <w:rPr>
          <w:b/>
        </w:rPr>
      </w:pPr>
    </w:p>
    <w:p w14:paraId="61CE791C" w14:textId="416FD4D3" w:rsidR="00DD2B75" w:rsidRDefault="00DD2B75" w:rsidP="00CC42AE">
      <w:pPr>
        <w:rPr>
          <w:b/>
        </w:rPr>
      </w:pPr>
    </w:p>
    <w:p w14:paraId="7B6FAB20" w14:textId="6A03FC90" w:rsidR="00DD2B75" w:rsidRDefault="00DD2B75" w:rsidP="00CC42AE">
      <w:pPr>
        <w:rPr>
          <w:b/>
        </w:rPr>
      </w:pPr>
    </w:p>
    <w:p w14:paraId="06C86C26" w14:textId="296DD711" w:rsidR="00DD2B75" w:rsidRDefault="00DD2B75" w:rsidP="00CC42AE">
      <w:pPr>
        <w:rPr>
          <w:b/>
        </w:rPr>
      </w:pPr>
    </w:p>
    <w:p w14:paraId="0861D56A" w14:textId="691E2EE8" w:rsidR="00DD2B75" w:rsidRDefault="00DD2B75" w:rsidP="00CC42AE">
      <w:pPr>
        <w:rPr>
          <w:b/>
        </w:rPr>
      </w:pPr>
    </w:p>
    <w:p w14:paraId="6B346531" w14:textId="1C98EA63" w:rsidR="00DD2B75" w:rsidRDefault="00DD2B75" w:rsidP="00CC42AE">
      <w:pPr>
        <w:rPr>
          <w:b/>
        </w:rPr>
      </w:pPr>
    </w:p>
    <w:p w14:paraId="2BBF627D" w14:textId="3E36634F" w:rsidR="00DD2B75" w:rsidRDefault="00DD2B75" w:rsidP="00CC42AE">
      <w:pPr>
        <w:rPr>
          <w:b/>
        </w:rPr>
      </w:pPr>
    </w:p>
    <w:p w14:paraId="66E42C16" w14:textId="1BD7661D" w:rsidR="00DD2B75" w:rsidRDefault="00DD2B75" w:rsidP="00CC42AE">
      <w:pPr>
        <w:rPr>
          <w:b/>
        </w:rPr>
      </w:pPr>
    </w:p>
    <w:p w14:paraId="5BED23AB" w14:textId="593F081C" w:rsidR="00DD2B75" w:rsidRPr="00DD2B75" w:rsidRDefault="00DD2B75" w:rsidP="00CC42AE">
      <w:pPr>
        <w:rPr>
          <w:b/>
        </w:rPr>
      </w:pPr>
    </w:p>
    <w:p w14:paraId="414CD127" w14:textId="0C06BC67" w:rsidR="00565CF2" w:rsidRDefault="00565CF2" w:rsidP="00412911">
      <w:pPr>
        <w:tabs>
          <w:tab w:val="left" w:pos="10260"/>
        </w:tabs>
        <w:ind w:firstLine="450"/>
        <w:jc w:val="center"/>
        <w:rPr>
          <w:b/>
        </w:rPr>
      </w:pPr>
    </w:p>
    <w:bookmarkEnd w:id="0"/>
    <w:p w14:paraId="74350090" w14:textId="23695F7C" w:rsidR="00B144ED" w:rsidRDefault="00B144ED" w:rsidP="00B144ED">
      <w:pPr>
        <w:tabs>
          <w:tab w:val="left" w:pos="10260"/>
        </w:tabs>
        <w:ind w:firstLine="450"/>
        <w:jc w:val="center"/>
        <w:rPr>
          <w:b/>
        </w:rPr>
      </w:pPr>
    </w:p>
    <w:p w14:paraId="124A64D9" w14:textId="1C80DF4E" w:rsidR="00B144ED" w:rsidRDefault="00593D48" w:rsidP="00412911">
      <w:pPr>
        <w:tabs>
          <w:tab w:val="left" w:pos="10260"/>
        </w:tabs>
        <w:ind w:firstLine="450"/>
        <w:jc w:val="center"/>
        <w:rPr>
          <w:b/>
        </w:rPr>
      </w:pPr>
      <w:r w:rsidRPr="00593D48">
        <w:rPr>
          <w:b/>
        </w:rPr>
        <w:drawing>
          <wp:anchor distT="0" distB="0" distL="114300" distR="114300" simplePos="0" relativeHeight="251778560" behindDoc="1" locked="0" layoutInCell="1" allowOverlap="1" wp14:anchorId="7E95F2F6" wp14:editId="17038336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2933700" cy="2235200"/>
            <wp:effectExtent l="0" t="0" r="0" b="0"/>
            <wp:wrapTight wrapText="bothSides">
              <wp:wrapPolygon edited="0">
                <wp:start x="0" y="0"/>
                <wp:lineTo x="0" y="21355"/>
                <wp:lineTo x="21460" y="21355"/>
                <wp:lineTo x="21460" y="0"/>
                <wp:lineTo x="0" y="0"/>
              </wp:wrapPolygon>
            </wp:wrapTight>
            <wp:docPr id="16050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25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93D48">
        <w:rPr>
          <w:b/>
        </w:rPr>
        <w:drawing>
          <wp:anchor distT="0" distB="0" distL="114300" distR="114300" simplePos="0" relativeHeight="251777536" behindDoc="1" locked="0" layoutInCell="1" allowOverlap="1" wp14:anchorId="19D3F1D0" wp14:editId="0E391780">
            <wp:simplePos x="0" y="0"/>
            <wp:positionH relativeFrom="column">
              <wp:posOffset>3778250</wp:posOffset>
            </wp:positionH>
            <wp:positionV relativeFrom="paragraph">
              <wp:posOffset>13970</wp:posOffset>
            </wp:positionV>
            <wp:extent cx="3124200" cy="2263775"/>
            <wp:effectExtent l="0" t="0" r="0" b="3175"/>
            <wp:wrapTight wrapText="bothSides">
              <wp:wrapPolygon edited="0">
                <wp:start x="0" y="0"/>
                <wp:lineTo x="0" y="21449"/>
                <wp:lineTo x="21468" y="21449"/>
                <wp:lineTo x="21468" y="0"/>
                <wp:lineTo x="0" y="0"/>
              </wp:wrapPolygon>
            </wp:wrapTight>
            <wp:docPr id="214417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746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3E98" w:rsidRPr="00D03E98">
        <w:rPr>
          <w:b/>
        </w:rPr>
        <w:t xml:space="preserve"> </w:t>
      </w:r>
    </w:p>
    <w:p w14:paraId="16E70F4B" w14:textId="676331D3" w:rsidR="00B144ED" w:rsidRDefault="00B144ED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128B3099" w14:textId="345B67D6" w:rsidR="00B144ED" w:rsidRDefault="00B144ED" w:rsidP="00B144ED">
      <w:pPr>
        <w:rPr>
          <w:b/>
        </w:rPr>
      </w:pPr>
    </w:p>
    <w:p w14:paraId="00D40BAB" w14:textId="77777777" w:rsidR="00B144ED" w:rsidRDefault="00B144ED" w:rsidP="00B144ED">
      <w:pPr>
        <w:tabs>
          <w:tab w:val="left" w:pos="10260"/>
        </w:tabs>
        <w:ind w:firstLine="450"/>
        <w:jc w:val="center"/>
        <w:rPr>
          <w:b/>
        </w:rPr>
      </w:pPr>
    </w:p>
    <w:p w14:paraId="61D0476E" w14:textId="3EBA8365" w:rsidR="00B144ED" w:rsidRDefault="00B144ED" w:rsidP="00B144ED">
      <w:pPr>
        <w:tabs>
          <w:tab w:val="left" w:pos="10260"/>
        </w:tabs>
        <w:ind w:firstLine="450"/>
        <w:jc w:val="center"/>
        <w:rPr>
          <w:b/>
        </w:rPr>
      </w:pPr>
    </w:p>
    <w:p w14:paraId="57E577E4" w14:textId="6222E3DE" w:rsidR="00B144ED" w:rsidRDefault="00B144ED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292966AE" w14:textId="0376198C" w:rsidR="00565CF2" w:rsidRDefault="00565CF2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71D69ABF" w14:textId="77777777" w:rsidR="00593D48" w:rsidRDefault="00593D48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5A97C76F" w14:textId="77777777" w:rsidR="00593D48" w:rsidRDefault="00593D48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7EBFF6FC" w14:textId="77777777" w:rsidR="00593D48" w:rsidRDefault="00593D48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3454D9A2" w14:textId="2F3D49F7" w:rsidR="00565CF2" w:rsidRPr="00565CF2" w:rsidRDefault="00565CF2" w:rsidP="00565CF2">
      <w:pPr>
        <w:tabs>
          <w:tab w:val="left" w:pos="10260"/>
        </w:tabs>
        <w:ind w:firstLine="450"/>
        <w:jc w:val="center"/>
        <w:rPr>
          <w:b/>
          <w:sz w:val="28"/>
        </w:rPr>
      </w:pPr>
      <w:r>
        <w:rPr>
          <w:b/>
          <w:sz w:val="28"/>
        </w:rPr>
        <w:t xml:space="preserve">**** </w:t>
      </w:r>
      <w:r w:rsidRPr="00565CF2">
        <w:rPr>
          <w:b/>
          <w:sz w:val="28"/>
        </w:rPr>
        <w:t>End of report</w:t>
      </w:r>
      <w:r>
        <w:rPr>
          <w:b/>
          <w:sz w:val="28"/>
        </w:rPr>
        <w:t xml:space="preserve"> ****</w:t>
      </w:r>
    </w:p>
    <w:sectPr w:rsidR="00565CF2" w:rsidRPr="00565CF2" w:rsidSect="00A87BD2">
      <w:headerReference w:type="default" r:id="rId27"/>
      <w:footerReference w:type="default" r:id="rId28"/>
      <w:type w:val="continuous"/>
      <w:pgSz w:w="12240" w:h="15840" w:code="1"/>
      <w:pgMar w:top="990" w:right="990" w:bottom="1620" w:left="990" w:header="360" w:footer="37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460CBA" w14:textId="77777777" w:rsidR="007C0F2F" w:rsidRDefault="007C0F2F">
      <w:r>
        <w:separator/>
      </w:r>
    </w:p>
  </w:endnote>
  <w:endnote w:type="continuationSeparator" w:id="0">
    <w:p w14:paraId="258FED78" w14:textId="77777777" w:rsidR="007C0F2F" w:rsidRDefault="007C0F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AF139D" w14:textId="77777777" w:rsidR="00F0441F" w:rsidRPr="006D7D65" w:rsidRDefault="00EB593B" w:rsidP="00B70876">
    <w:pPr>
      <w:pStyle w:val="Footer"/>
      <w:tabs>
        <w:tab w:val="clear" w:pos="4677"/>
        <w:tab w:val="center" w:pos="2160"/>
      </w:tabs>
      <w:jc w:val="right"/>
      <w:rPr>
        <w:rFonts w:ascii="Arial" w:hAnsi="Arial" w:cs="Arial"/>
        <w:noProof/>
      </w:rPr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B9ECC10" wp14:editId="06073AE9">
              <wp:simplePos x="0" y="0"/>
              <wp:positionH relativeFrom="column">
                <wp:posOffset>-464876</wp:posOffset>
              </wp:positionH>
              <wp:positionV relativeFrom="paragraph">
                <wp:posOffset>-2910</wp:posOffset>
              </wp:positionV>
              <wp:extent cx="1348674" cy="630555"/>
              <wp:effectExtent l="0" t="0" r="0" b="0"/>
              <wp:wrapNone/>
              <wp:docPr id="13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48674" cy="6305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8FB00F" w14:textId="77777777" w:rsidR="00EB593B" w:rsidRDefault="00EB593B" w:rsidP="001E0398">
                          <w:pPr>
                            <w:jc w:val="center"/>
                            <w:rPr>
                              <w:b/>
                              <w:color w:val="6699CC" w:themeColor="accent3"/>
                              <w:szCs w:val="68"/>
                            </w:rPr>
                          </w:pPr>
                          <w:r w:rsidRPr="00EB593B">
                            <w:rPr>
                              <w:b/>
                              <w:color w:val="6699CC" w:themeColor="accent3"/>
                              <w:szCs w:val="68"/>
                            </w:rPr>
                            <w:t xml:space="preserve">Porur Dental </w:t>
                          </w:r>
                        </w:p>
                        <w:p w14:paraId="286210A2" w14:textId="77777777" w:rsidR="001E0398" w:rsidRPr="00EB593B" w:rsidRDefault="00EB593B" w:rsidP="001E0398">
                          <w:pPr>
                            <w:jc w:val="center"/>
                            <w:rPr>
                              <w:b/>
                              <w:color w:val="6699CC" w:themeColor="accent3"/>
                              <w:sz w:val="14"/>
                              <w:szCs w:val="38"/>
                            </w:rPr>
                          </w:pPr>
                          <w:r w:rsidRPr="00EB593B">
                            <w:rPr>
                              <w:b/>
                              <w:color w:val="6699CC" w:themeColor="accent3"/>
                              <w:szCs w:val="68"/>
                            </w:rPr>
                            <w:t>X-rays</w:t>
                          </w:r>
                          <w:r>
                            <w:rPr>
                              <w:b/>
                              <w:color w:val="6699CC" w:themeColor="accent3"/>
                              <w:szCs w:val="68"/>
                            </w:rPr>
                            <w:t xml:space="preserve"> </w:t>
                          </w:r>
                          <w:r w:rsidRPr="00EB593B">
                            <w:rPr>
                              <w:b/>
                              <w:color w:val="6699CC" w:themeColor="accent3"/>
                              <w:szCs w:val="68"/>
                            </w:rPr>
                            <w:t>&amp; CBCT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B9ECC10" id="_x0000_t202" coordsize="21600,21600" o:spt="202" path="m,l,21600r21600,l21600,xe">
              <v:stroke joinstyle="miter"/>
              <v:path gradientshapeok="t" o:connecttype="rect"/>
            </v:shapetype>
            <v:shape id="_x0000_s1046" type="#_x0000_t202" style="position:absolute;left:0;text-align:left;margin-left:-36.6pt;margin-top:-.25pt;width:106.2pt;height:49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" filled="f" stroked="f">
              <v:textbox>
                <w:txbxContent>
                  <w:p w14:paraId="498FB00F" w14:textId="77777777" w:rsidR="00EB593B" w:rsidRDefault="00EB593B" w:rsidP="001E0398">
                    <w:pPr>
                      <w:jc w:val="center"/>
                      <w:rPr>
                        <w:b/>
                        <w:color w:val="6699CC" w:themeColor="accent3"/>
                        <w:szCs w:val="68"/>
                      </w:rPr>
                    </w:pPr>
                    <w:r w:rsidRPr="00EB593B">
                      <w:rPr>
                        <w:b/>
                        <w:color w:val="6699CC" w:themeColor="accent3"/>
                        <w:szCs w:val="68"/>
                      </w:rPr>
                      <w:t xml:space="preserve">Porur Dental </w:t>
                    </w:r>
                  </w:p>
                  <w:p w14:paraId="286210A2" w14:textId="77777777" w:rsidR="001E0398" w:rsidRPr="00EB593B" w:rsidRDefault="00EB593B" w:rsidP="001E0398">
                    <w:pPr>
                      <w:jc w:val="center"/>
                      <w:rPr>
                        <w:b/>
                        <w:color w:val="6699CC" w:themeColor="accent3"/>
                        <w:sz w:val="14"/>
                        <w:szCs w:val="38"/>
                      </w:rPr>
                    </w:pPr>
                    <w:r w:rsidRPr="00EB593B">
                      <w:rPr>
                        <w:b/>
                        <w:color w:val="6699CC" w:themeColor="accent3"/>
                        <w:szCs w:val="68"/>
                      </w:rPr>
                      <w:t>X-rays</w:t>
                    </w:r>
                    <w:r>
                      <w:rPr>
                        <w:b/>
                        <w:color w:val="6699CC" w:themeColor="accent3"/>
                        <w:szCs w:val="68"/>
                      </w:rPr>
                      <w:t xml:space="preserve"> </w:t>
                    </w:r>
                    <w:r w:rsidRPr="00EB593B">
                      <w:rPr>
                        <w:b/>
                        <w:color w:val="6699CC" w:themeColor="accent3"/>
                        <w:szCs w:val="68"/>
                      </w:rPr>
                      <w:t>&amp; CBCT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E6BBFDB" wp14:editId="66AC0BC6">
              <wp:simplePos x="0" y="0"/>
              <wp:positionH relativeFrom="column">
                <wp:posOffset>708831</wp:posOffset>
              </wp:positionH>
              <wp:positionV relativeFrom="paragraph">
                <wp:posOffset>119921</wp:posOffset>
              </wp:positionV>
              <wp:extent cx="6079433" cy="327546"/>
              <wp:effectExtent l="0" t="0" r="0" b="0"/>
              <wp:wrapNone/>
              <wp:docPr id="21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79433" cy="32754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D40344" w14:textId="77777777" w:rsidR="001E0398" w:rsidRPr="00EB593B" w:rsidRDefault="00EB593B" w:rsidP="001E0398">
                          <w:pPr>
                            <w:pStyle w:val="Footer"/>
                            <w:tabs>
                              <w:tab w:val="clear" w:pos="4677"/>
                              <w:tab w:val="center" w:pos="2160"/>
                            </w:tabs>
                            <w:ind w:right="540"/>
                            <w:rPr>
                              <w:rFonts w:ascii="Arial Narrow" w:hAnsi="Arial Narrow" w:cs="Arial"/>
                            </w:rPr>
                          </w:pPr>
                          <w:r w:rsidRPr="00EB593B">
                            <w:rPr>
                              <w:rFonts w:ascii="Arial Narrow" w:hAnsi="Arial Narrow" w:cs="Arial"/>
                              <w:color w:val="000000"/>
                            </w:rPr>
                            <w:t>Oro- Facial and Digital Dental Imaging, No: 5/3, 1</w:t>
                          </w:r>
                          <w:r w:rsidRPr="00EB593B">
                            <w:rPr>
                              <w:rFonts w:ascii="Arial Narrow" w:hAnsi="Arial Narrow" w:cs="Arial"/>
                              <w:color w:val="000000"/>
                              <w:vertAlign w:val="superscript"/>
                            </w:rPr>
                            <w:t>st</w:t>
                          </w:r>
                          <w:r w:rsidRPr="00EB593B">
                            <w:rPr>
                              <w:rFonts w:ascii="Arial Narrow" w:hAnsi="Arial Narrow" w:cs="Arial"/>
                              <w:color w:val="000000"/>
                            </w:rPr>
                            <w:t xml:space="preserve">  Street, Karambakkam, Porur Chennai: 600116</w:t>
                          </w:r>
                        </w:p>
                        <w:p w14:paraId="1A8DEDEB" w14:textId="77777777" w:rsidR="001E0398" w:rsidRPr="00EB593B" w:rsidRDefault="001E0398" w:rsidP="001E0398">
                          <w:pPr>
                            <w:rPr>
                              <w:rFonts w:ascii="Arial Narrow" w:hAnsi="Arial Narrow" w:cs="Arial"/>
                              <w:color w:val="6699CC" w:themeColor="accent3"/>
                              <w:sz w:val="18"/>
                              <w:szCs w:val="3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E6BBFDB" id="_x0000_s1047" type="#_x0000_t202" style="position:absolute;left:0;text-align:left;margin-left:55.8pt;margin-top:9.45pt;width:478.7pt;height:25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" filled="f" stroked="f">
              <v:textbox>
                <w:txbxContent>
                  <w:p w14:paraId="02D40344" w14:textId="77777777" w:rsidR="001E0398" w:rsidRPr="00EB593B" w:rsidRDefault="00EB593B" w:rsidP="001E0398">
                    <w:pPr>
                      <w:pStyle w:val="Footer"/>
                      <w:tabs>
                        <w:tab w:val="clear" w:pos="4677"/>
                        <w:tab w:val="center" w:pos="2160"/>
                      </w:tabs>
                      <w:ind w:right="540"/>
                      <w:rPr>
                        <w:rFonts w:ascii="Arial Narrow" w:hAnsi="Arial Narrow" w:cs="Arial"/>
                      </w:rPr>
                    </w:pPr>
                    <w:r w:rsidRPr="00EB593B">
                      <w:rPr>
                        <w:rFonts w:ascii="Arial Narrow" w:hAnsi="Arial Narrow" w:cs="Arial"/>
                        <w:color w:val="000000"/>
                      </w:rPr>
                      <w:t>Oro- Facial and Digital Dental Imaging, No: 5/3, 1</w:t>
                    </w:r>
                    <w:r w:rsidRPr="00EB593B">
                      <w:rPr>
                        <w:rFonts w:ascii="Arial Narrow" w:hAnsi="Arial Narrow" w:cs="Arial"/>
                        <w:color w:val="000000"/>
                        <w:vertAlign w:val="superscript"/>
                      </w:rPr>
                      <w:t>st</w:t>
                    </w:r>
                    <w:r w:rsidRPr="00EB593B">
                      <w:rPr>
                        <w:rFonts w:ascii="Arial Narrow" w:hAnsi="Arial Narrow" w:cs="Arial"/>
                        <w:color w:val="000000"/>
                      </w:rPr>
                      <w:t xml:space="preserve">  Street, Karambakkam, Porur Chennai: 600116</w:t>
                    </w:r>
                  </w:p>
                  <w:p w14:paraId="1A8DEDEB" w14:textId="77777777" w:rsidR="001E0398" w:rsidRPr="00EB593B" w:rsidRDefault="001E0398" w:rsidP="001E0398">
                    <w:pPr>
                      <w:rPr>
                        <w:rFonts w:ascii="Arial Narrow" w:hAnsi="Arial Narrow" w:cs="Arial"/>
                        <w:color w:val="6699CC" w:themeColor="accent3"/>
                        <w:sz w:val="18"/>
                        <w:szCs w:val="38"/>
                      </w:rPr>
                    </w:pPr>
                  </w:p>
                </w:txbxContent>
              </v:textbox>
            </v:shape>
          </w:pict>
        </mc:Fallback>
      </mc:AlternateContent>
    </w:r>
    <w:r w:rsidR="00B70876">
      <w:rPr>
        <w:rFonts w:ascii="Arial" w:hAnsi="Arial" w:cs="Arial"/>
        <w:noProof/>
        <w:lang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14C9540" wp14:editId="2206AECA">
              <wp:simplePos x="0" y="0"/>
              <wp:positionH relativeFrom="column">
                <wp:posOffset>-270510</wp:posOffset>
              </wp:positionH>
              <wp:positionV relativeFrom="paragraph">
                <wp:posOffset>-238570</wp:posOffset>
              </wp:positionV>
              <wp:extent cx="7062470" cy="45085"/>
              <wp:effectExtent l="0" t="0" r="5080" b="0"/>
              <wp:wrapNone/>
              <wp:docPr id="12" name="Rectangl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62470" cy="4508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5C5C7D0" id="Rectangle 12" o:spid="_x0000_s1026" style="position:absolute;margin-left:-21.3pt;margin-top:-18.8pt;width:556.1pt;height:3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" fillcolor="#178ac1 [3204]" stroked="f" strokeweight="2pt"/>
          </w:pict>
        </mc:Fallback>
      </mc:AlternateContent>
    </w:r>
    <w:r w:rsidR="00664743" w:rsidRPr="006D7D65">
      <w:rPr>
        <w:rFonts w:ascii="Arial" w:hAnsi="Arial" w:cs="Arial"/>
        <w:noProof/>
      </w:rPr>
      <w:t xml:space="preserve"> </w:t>
    </w:r>
    <w:r w:rsidR="00664743" w:rsidRPr="006D7D65">
      <w:rPr>
        <w:rFonts w:ascii="Arial" w:hAnsi="Arial" w:cs="Arial"/>
        <w:noProof/>
      </w:rPr>
      <w:fldChar w:fldCharType="begin"/>
    </w:r>
    <w:r w:rsidR="00664743" w:rsidRPr="006D7D65">
      <w:rPr>
        <w:rFonts w:ascii="Arial" w:hAnsi="Arial" w:cs="Arial"/>
        <w:noProof/>
      </w:rPr>
      <w:instrText xml:space="preserve"> PAGE </w:instrText>
    </w:r>
    <w:r w:rsidR="00664743" w:rsidRPr="006D7D65">
      <w:rPr>
        <w:rFonts w:ascii="Arial" w:hAnsi="Arial" w:cs="Arial"/>
        <w:noProof/>
      </w:rPr>
      <w:fldChar w:fldCharType="separate"/>
    </w:r>
    <w:r w:rsidR="00B85D01">
      <w:rPr>
        <w:rFonts w:ascii="Arial" w:hAnsi="Arial" w:cs="Arial"/>
        <w:noProof/>
      </w:rPr>
      <w:t>7</w:t>
    </w:r>
    <w:r w:rsidR="00664743" w:rsidRPr="006D7D65">
      <w:rPr>
        <w:rFonts w:ascii="Arial" w:hAnsi="Arial" w:cs="Arial"/>
        <w:noProof/>
      </w:rPr>
      <w:fldChar w:fldCharType="end"/>
    </w:r>
    <w:r w:rsidR="00664743" w:rsidRPr="006D7D65">
      <w:rPr>
        <w:rFonts w:ascii="Arial" w:hAnsi="Arial" w:cs="Arial"/>
        <w:noProof/>
      </w:rPr>
      <w:t xml:space="preserve"> </w:t>
    </w:r>
  </w:p>
  <w:p w14:paraId="30904B19" w14:textId="77777777" w:rsidR="002D2E2F" w:rsidRPr="006D7D65" w:rsidRDefault="002D2E2F" w:rsidP="002D2E2F">
    <w:pPr>
      <w:pStyle w:val="Footer"/>
      <w:tabs>
        <w:tab w:val="clear" w:pos="4677"/>
        <w:tab w:val="center" w:pos="2160"/>
      </w:tabs>
      <w:ind w:left="540" w:right="540"/>
      <w:rPr>
        <w:rFonts w:ascii="Arial" w:hAnsi="Arial" w:cs="Arial"/>
      </w:rPr>
    </w:pPr>
  </w:p>
  <w:p w14:paraId="2A9DC87D" w14:textId="77777777" w:rsidR="00F635DA" w:rsidRDefault="00F635D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604018" w14:textId="77777777" w:rsidR="007C0F2F" w:rsidRDefault="007C0F2F">
      <w:r>
        <w:separator/>
      </w:r>
    </w:p>
  </w:footnote>
  <w:footnote w:type="continuationSeparator" w:id="0">
    <w:p w14:paraId="75C3162A" w14:textId="77777777" w:rsidR="007C0F2F" w:rsidRDefault="007C0F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B154C7" w14:textId="77777777" w:rsidR="006D3FEC" w:rsidRDefault="006D3FEC">
    <w:pPr>
      <w:pStyle w:val="Header"/>
    </w:pPr>
    <w:r>
      <w:rPr>
        <w:noProof/>
      </w:rPr>
      <mc:AlternateContent>
        <mc:Choice Requires="wpg">
          <w:drawing>
            <wp:anchor distT="0" distB="0" distL="0" distR="0" simplePos="0" relativeHeight="251665408" behindDoc="0" locked="0" layoutInCell="1" allowOverlap="1" wp14:anchorId="5C0E4971" wp14:editId="2B24535C">
              <wp:simplePos x="0" y="0"/>
              <wp:positionH relativeFrom="page">
                <wp:posOffset>-107950</wp:posOffset>
              </wp:positionH>
              <wp:positionV relativeFrom="page">
                <wp:posOffset>-46952</wp:posOffset>
              </wp:positionV>
              <wp:extent cx="8543290" cy="1637030"/>
              <wp:effectExtent l="0" t="0" r="0" b="1270"/>
              <wp:wrapNone/>
              <wp:docPr id="29" name="Group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8543290" cy="1637030"/>
                        <a:chOff x="0" y="0"/>
                        <a:chExt cx="7562850" cy="1637664"/>
                      </a:xfrm>
                    </wpg:grpSpPr>
                    <pic:pic xmlns:pic="http://schemas.openxmlformats.org/drawingml/2006/picture">
                      <pic:nvPicPr>
                        <pic:cNvPr id="30" name="Image 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373743" y="441006"/>
                          <a:ext cx="7189106" cy="31066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1" name="Graphic 3"/>
                      <wps:cNvSpPr/>
                      <wps:spPr>
                        <a:xfrm>
                          <a:off x="471061" y="0"/>
                          <a:ext cx="7092315" cy="465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92315" h="465455">
                              <a:moveTo>
                                <a:pt x="7091788" y="465339"/>
                              </a:moveTo>
                              <a:lnTo>
                                <a:pt x="0" y="465339"/>
                              </a:lnTo>
                              <a:lnTo>
                                <a:pt x="0" y="0"/>
                              </a:lnTo>
                              <a:lnTo>
                                <a:pt x="7091788" y="0"/>
                              </a:lnTo>
                              <a:lnTo>
                                <a:pt x="7091788" y="465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92" name="Graphic 4"/>
                      <wps:cNvSpPr/>
                      <wps:spPr>
                        <a:xfrm>
                          <a:off x="0" y="1"/>
                          <a:ext cx="2374265" cy="16376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74265" h="1637664">
                              <a:moveTo>
                                <a:pt x="878023" y="1637353"/>
                              </a:moveTo>
                              <a:lnTo>
                                <a:pt x="0" y="835085"/>
                              </a:lnTo>
                              <a:lnTo>
                                <a:pt x="0" y="0"/>
                              </a:lnTo>
                              <a:lnTo>
                                <a:pt x="2374106" y="0"/>
                              </a:lnTo>
                              <a:lnTo>
                                <a:pt x="878023" y="16373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BE62">
                            <a:alpha val="6783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3" name="Image 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5867" cy="163701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8DEBD9E" id="Group 29" o:spid="_x0000_s1026" style="position:absolute;margin-left:-8.5pt;margin-top:-3.7pt;width:672.7pt;height:128.9pt;z-index:251665408;mso-wrap-distance-left:0;mso-wrap-distance-right:0;mso-position-horizontal-relative:page;mso-position-vertical-relative:page;mso-width-relative:margin" coordsize="75628,16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" o:spid="_x0000_s1027" type="#_x0000_t75" style="position:absolute;left:3737;top:4410;width:71891;height:3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">
                <v:imagedata r:id="rId3" o:title=""/>
              </v:shape>
              <v:shape id="Graphic 3" o:spid="_x0000_s1028" style="position:absolute;left:4710;width:70923;height:4654;visibility:visible;mso-wrap-style:square;v-text-anchor:top" coordsize="7092315,465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" path="m7091788,465339l,465339,,,7091788,r,465339xe" fillcolor="#004aac" stroked="f">
                <v:path arrowok="t"/>
              </v:shape>
              <v:shape id="Graphic 4" o:spid="_x0000_s1029" style="position:absolute;width:23742;height:16376;visibility:visible;mso-wrap-style:square;v-text-anchor:top" coordsize="2374265,1637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" path="m878023,1637353l,835085,,,2374106,,878023,1637353xe" fillcolor="#00be62" stroked="f">
                <v:fill opacity="44461f"/>
                <v:path arrowok="t"/>
              </v:shape>
              <v:shape id="Image 5" o:spid="_x0000_s1030" type="#_x0000_t75" style="position:absolute;width:20158;height:16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">
                <v:imagedata r:id="rId4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A3D0E36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B154F8E"/>
    <w:multiLevelType w:val="multilevel"/>
    <w:tmpl w:val="43D83D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782" w:hanging="432"/>
      </w:pPr>
      <w:rPr>
        <w:color w:val="99CCCC" w:themeColor="accent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CE06CCC"/>
    <w:multiLevelType w:val="hybridMultilevel"/>
    <w:tmpl w:val="271CC4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0F7A0B"/>
    <w:multiLevelType w:val="hybridMultilevel"/>
    <w:tmpl w:val="49D85FD0"/>
    <w:lvl w:ilvl="0" w:tplc="265AAFC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1C5064"/>
    <w:multiLevelType w:val="hybridMultilevel"/>
    <w:tmpl w:val="DCBA7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8F5E1E"/>
    <w:multiLevelType w:val="hybridMultilevel"/>
    <w:tmpl w:val="BD32C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44596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BEC5B33"/>
    <w:multiLevelType w:val="hybridMultilevel"/>
    <w:tmpl w:val="194AA6A4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num w:numId="1" w16cid:durableId="533660486">
    <w:abstractNumId w:val="0"/>
  </w:num>
  <w:num w:numId="2" w16cid:durableId="151796351">
    <w:abstractNumId w:val="4"/>
  </w:num>
  <w:num w:numId="3" w16cid:durableId="2043942266">
    <w:abstractNumId w:val="6"/>
  </w:num>
  <w:num w:numId="4" w16cid:durableId="1539270245">
    <w:abstractNumId w:val="3"/>
  </w:num>
  <w:num w:numId="5" w16cid:durableId="2091924107">
    <w:abstractNumId w:val="5"/>
  </w:num>
  <w:num w:numId="6" w16cid:durableId="50543022">
    <w:abstractNumId w:val="1"/>
  </w:num>
  <w:num w:numId="7" w16cid:durableId="1092773351">
    <w:abstractNumId w:val="2"/>
  </w:num>
  <w:num w:numId="8" w16cid:durableId="111714433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>
      <o:colormru v:ext="edit" colors="#eaeaea,#f8f9fd,#f5c30b,#efa82c,#cd9b17,#f7e8c7,#ff8001,#fad431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A03"/>
    <w:rsid w:val="00000E96"/>
    <w:rsid w:val="000015D9"/>
    <w:rsid w:val="000058F1"/>
    <w:rsid w:val="00025F25"/>
    <w:rsid w:val="0003357F"/>
    <w:rsid w:val="00034C97"/>
    <w:rsid w:val="0005275C"/>
    <w:rsid w:val="000571FA"/>
    <w:rsid w:val="000700BE"/>
    <w:rsid w:val="00084093"/>
    <w:rsid w:val="00086D56"/>
    <w:rsid w:val="00092409"/>
    <w:rsid w:val="000963EE"/>
    <w:rsid w:val="00096BDA"/>
    <w:rsid w:val="00097CA5"/>
    <w:rsid w:val="000A0B9C"/>
    <w:rsid w:val="000C6CA1"/>
    <w:rsid w:val="000C7B39"/>
    <w:rsid w:val="000D3AD7"/>
    <w:rsid w:val="000E37C2"/>
    <w:rsid w:val="0010514A"/>
    <w:rsid w:val="00112B87"/>
    <w:rsid w:val="00113A6F"/>
    <w:rsid w:val="00116A19"/>
    <w:rsid w:val="0013289A"/>
    <w:rsid w:val="001351ED"/>
    <w:rsid w:val="00147B9E"/>
    <w:rsid w:val="00170756"/>
    <w:rsid w:val="0017322B"/>
    <w:rsid w:val="0018338F"/>
    <w:rsid w:val="00183A64"/>
    <w:rsid w:val="001955E9"/>
    <w:rsid w:val="001A17BC"/>
    <w:rsid w:val="001C2B99"/>
    <w:rsid w:val="001C3E2F"/>
    <w:rsid w:val="001C5F50"/>
    <w:rsid w:val="001D4728"/>
    <w:rsid w:val="001E0398"/>
    <w:rsid w:val="001E2F23"/>
    <w:rsid w:val="001F230C"/>
    <w:rsid w:val="001F7F01"/>
    <w:rsid w:val="00205903"/>
    <w:rsid w:val="002208D0"/>
    <w:rsid w:val="00220A22"/>
    <w:rsid w:val="002238EA"/>
    <w:rsid w:val="00251B35"/>
    <w:rsid w:val="00251FCD"/>
    <w:rsid w:val="00253233"/>
    <w:rsid w:val="00255968"/>
    <w:rsid w:val="002576E4"/>
    <w:rsid w:val="002577DF"/>
    <w:rsid w:val="00261796"/>
    <w:rsid w:val="00277ADB"/>
    <w:rsid w:val="002824AE"/>
    <w:rsid w:val="00284CD0"/>
    <w:rsid w:val="00290938"/>
    <w:rsid w:val="00290F16"/>
    <w:rsid w:val="002A654D"/>
    <w:rsid w:val="002B4007"/>
    <w:rsid w:val="002C2CFF"/>
    <w:rsid w:val="002C5F51"/>
    <w:rsid w:val="002C6D82"/>
    <w:rsid w:val="002C7FAA"/>
    <w:rsid w:val="002D2E2F"/>
    <w:rsid w:val="002D49B0"/>
    <w:rsid w:val="002F2801"/>
    <w:rsid w:val="002F2B2A"/>
    <w:rsid w:val="00301AD3"/>
    <w:rsid w:val="00321111"/>
    <w:rsid w:val="003437B8"/>
    <w:rsid w:val="003557D8"/>
    <w:rsid w:val="00365F8E"/>
    <w:rsid w:val="0038057F"/>
    <w:rsid w:val="00386059"/>
    <w:rsid w:val="00386F89"/>
    <w:rsid w:val="00395555"/>
    <w:rsid w:val="003A27D6"/>
    <w:rsid w:val="003A78C1"/>
    <w:rsid w:val="003A7A03"/>
    <w:rsid w:val="003B06ED"/>
    <w:rsid w:val="003B6E4D"/>
    <w:rsid w:val="003E46D9"/>
    <w:rsid w:val="003F1AEC"/>
    <w:rsid w:val="003F320B"/>
    <w:rsid w:val="003F4191"/>
    <w:rsid w:val="004060E8"/>
    <w:rsid w:val="0041151D"/>
    <w:rsid w:val="00412911"/>
    <w:rsid w:val="00416318"/>
    <w:rsid w:val="00417ED0"/>
    <w:rsid w:val="004336DB"/>
    <w:rsid w:val="004413B9"/>
    <w:rsid w:val="004478A2"/>
    <w:rsid w:val="00452BB1"/>
    <w:rsid w:val="004556E3"/>
    <w:rsid w:val="004569BD"/>
    <w:rsid w:val="00456B8A"/>
    <w:rsid w:val="00457215"/>
    <w:rsid w:val="00470906"/>
    <w:rsid w:val="004730D8"/>
    <w:rsid w:val="00477C96"/>
    <w:rsid w:val="004863CA"/>
    <w:rsid w:val="00486629"/>
    <w:rsid w:val="00490C12"/>
    <w:rsid w:val="00494DD2"/>
    <w:rsid w:val="00497BED"/>
    <w:rsid w:val="004A61C2"/>
    <w:rsid w:val="004A73BF"/>
    <w:rsid w:val="004A7B23"/>
    <w:rsid w:val="004B1441"/>
    <w:rsid w:val="004B32C5"/>
    <w:rsid w:val="004B4A2C"/>
    <w:rsid w:val="004B5F1D"/>
    <w:rsid w:val="004D6D17"/>
    <w:rsid w:val="004E18FD"/>
    <w:rsid w:val="004F35D5"/>
    <w:rsid w:val="004F6FD5"/>
    <w:rsid w:val="00506148"/>
    <w:rsid w:val="005245F8"/>
    <w:rsid w:val="00534132"/>
    <w:rsid w:val="005372FC"/>
    <w:rsid w:val="005521D8"/>
    <w:rsid w:val="0056063E"/>
    <w:rsid w:val="005659D2"/>
    <w:rsid w:val="00565CF2"/>
    <w:rsid w:val="00573E92"/>
    <w:rsid w:val="00580A29"/>
    <w:rsid w:val="00592170"/>
    <w:rsid w:val="00593D48"/>
    <w:rsid w:val="005A5121"/>
    <w:rsid w:val="005B397D"/>
    <w:rsid w:val="005B7F67"/>
    <w:rsid w:val="005D1D1B"/>
    <w:rsid w:val="005D4644"/>
    <w:rsid w:val="005D5995"/>
    <w:rsid w:val="005E3BF5"/>
    <w:rsid w:val="005F5AE4"/>
    <w:rsid w:val="006001D2"/>
    <w:rsid w:val="00612F56"/>
    <w:rsid w:val="00613870"/>
    <w:rsid w:val="00613D04"/>
    <w:rsid w:val="00614598"/>
    <w:rsid w:val="00620AD1"/>
    <w:rsid w:val="006226CE"/>
    <w:rsid w:val="00622FDF"/>
    <w:rsid w:val="006526C7"/>
    <w:rsid w:val="00652C74"/>
    <w:rsid w:val="0065314E"/>
    <w:rsid w:val="00657F4D"/>
    <w:rsid w:val="00662D96"/>
    <w:rsid w:val="00664743"/>
    <w:rsid w:val="0066658E"/>
    <w:rsid w:val="006666B2"/>
    <w:rsid w:val="006877B6"/>
    <w:rsid w:val="00696933"/>
    <w:rsid w:val="006A2803"/>
    <w:rsid w:val="006A3F19"/>
    <w:rsid w:val="006B053E"/>
    <w:rsid w:val="006C7324"/>
    <w:rsid w:val="006D1AD3"/>
    <w:rsid w:val="006D3317"/>
    <w:rsid w:val="006D3FEC"/>
    <w:rsid w:val="006D7D65"/>
    <w:rsid w:val="0071280D"/>
    <w:rsid w:val="00716637"/>
    <w:rsid w:val="0071799F"/>
    <w:rsid w:val="00734513"/>
    <w:rsid w:val="007362D6"/>
    <w:rsid w:val="00751400"/>
    <w:rsid w:val="007665F6"/>
    <w:rsid w:val="00771302"/>
    <w:rsid w:val="00784C37"/>
    <w:rsid w:val="00785EF6"/>
    <w:rsid w:val="00786C53"/>
    <w:rsid w:val="00790A92"/>
    <w:rsid w:val="007A1ED6"/>
    <w:rsid w:val="007A4F1D"/>
    <w:rsid w:val="007B53B8"/>
    <w:rsid w:val="007B7D0C"/>
    <w:rsid w:val="007C0F2F"/>
    <w:rsid w:val="007C3ECD"/>
    <w:rsid w:val="007C61A8"/>
    <w:rsid w:val="007D08F9"/>
    <w:rsid w:val="007D466E"/>
    <w:rsid w:val="007D5AC1"/>
    <w:rsid w:val="007D69E5"/>
    <w:rsid w:val="00815DCC"/>
    <w:rsid w:val="00827355"/>
    <w:rsid w:val="00832378"/>
    <w:rsid w:val="00850708"/>
    <w:rsid w:val="00861F16"/>
    <w:rsid w:val="00886722"/>
    <w:rsid w:val="0088740C"/>
    <w:rsid w:val="00892EC4"/>
    <w:rsid w:val="008946D5"/>
    <w:rsid w:val="008A29F7"/>
    <w:rsid w:val="008B2D57"/>
    <w:rsid w:val="008B4CD7"/>
    <w:rsid w:val="008D5AE9"/>
    <w:rsid w:val="008D7F55"/>
    <w:rsid w:val="008F3B12"/>
    <w:rsid w:val="00902C1B"/>
    <w:rsid w:val="009065E7"/>
    <w:rsid w:val="00911927"/>
    <w:rsid w:val="00916CC1"/>
    <w:rsid w:val="0093607E"/>
    <w:rsid w:val="00951419"/>
    <w:rsid w:val="00957114"/>
    <w:rsid w:val="00971CA2"/>
    <w:rsid w:val="0097289A"/>
    <w:rsid w:val="00983AE3"/>
    <w:rsid w:val="009A0EA9"/>
    <w:rsid w:val="009C2CEC"/>
    <w:rsid w:val="009D2477"/>
    <w:rsid w:val="009D3274"/>
    <w:rsid w:val="009F1CD1"/>
    <w:rsid w:val="009F2DC1"/>
    <w:rsid w:val="009F3FB9"/>
    <w:rsid w:val="00A057F1"/>
    <w:rsid w:val="00A123C9"/>
    <w:rsid w:val="00A31738"/>
    <w:rsid w:val="00A37E8F"/>
    <w:rsid w:val="00A4091B"/>
    <w:rsid w:val="00A4585A"/>
    <w:rsid w:val="00A61293"/>
    <w:rsid w:val="00A700D4"/>
    <w:rsid w:val="00A80198"/>
    <w:rsid w:val="00A826FE"/>
    <w:rsid w:val="00A87BD2"/>
    <w:rsid w:val="00A87CEC"/>
    <w:rsid w:val="00A91DC5"/>
    <w:rsid w:val="00A92C90"/>
    <w:rsid w:val="00A93039"/>
    <w:rsid w:val="00AB1698"/>
    <w:rsid w:val="00AF3BBF"/>
    <w:rsid w:val="00B10852"/>
    <w:rsid w:val="00B11C41"/>
    <w:rsid w:val="00B144ED"/>
    <w:rsid w:val="00B17236"/>
    <w:rsid w:val="00B20B3E"/>
    <w:rsid w:val="00B24CA3"/>
    <w:rsid w:val="00B267F5"/>
    <w:rsid w:val="00B3059B"/>
    <w:rsid w:val="00B30707"/>
    <w:rsid w:val="00B30918"/>
    <w:rsid w:val="00B4127A"/>
    <w:rsid w:val="00B43603"/>
    <w:rsid w:val="00B62F80"/>
    <w:rsid w:val="00B70876"/>
    <w:rsid w:val="00B73862"/>
    <w:rsid w:val="00B7753E"/>
    <w:rsid w:val="00B85D01"/>
    <w:rsid w:val="00B875E9"/>
    <w:rsid w:val="00B911C0"/>
    <w:rsid w:val="00B923B3"/>
    <w:rsid w:val="00B9764F"/>
    <w:rsid w:val="00BA018F"/>
    <w:rsid w:val="00BB0965"/>
    <w:rsid w:val="00BB41F8"/>
    <w:rsid w:val="00BB55F9"/>
    <w:rsid w:val="00BB7100"/>
    <w:rsid w:val="00BD1006"/>
    <w:rsid w:val="00BD15BF"/>
    <w:rsid w:val="00BD4570"/>
    <w:rsid w:val="00BD6627"/>
    <w:rsid w:val="00BE34C5"/>
    <w:rsid w:val="00C065D9"/>
    <w:rsid w:val="00C24C1A"/>
    <w:rsid w:val="00C25407"/>
    <w:rsid w:val="00C3734D"/>
    <w:rsid w:val="00C552D5"/>
    <w:rsid w:val="00C625F6"/>
    <w:rsid w:val="00C6361E"/>
    <w:rsid w:val="00C751CB"/>
    <w:rsid w:val="00C8020D"/>
    <w:rsid w:val="00C875D7"/>
    <w:rsid w:val="00C91E9E"/>
    <w:rsid w:val="00CA3595"/>
    <w:rsid w:val="00CA7B07"/>
    <w:rsid w:val="00CB0577"/>
    <w:rsid w:val="00CB5F47"/>
    <w:rsid w:val="00CC42AE"/>
    <w:rsid w:val="00CD15E6"/>
    <w:rsid w:val="00CF32F1"/>
    <w:rsid w:val="00CF6B3F"/>
    <w:rsid w:val="00D03E98"/>
    <w:rsid w:val="00D20BB0"/>
    <w:rsid w:val="00D278F8"/>
    <w:rsid w:val="00D3445C"/>
    <w:rsid w:val="00D348B0"/>
    <w:rsid w:val="00D401E1"/>
    <w:rsid w:val="00D51321"/>
    <w:rsid w:val="00D51A5C"/>
    <w:rsid w:val="00D72677"/>
    <w:rsid w:val="00D743D1"/>
    <w:rsid w:val="00D83470"/>
    <w:rsid w:val="00D8713D"/>
    <w:rsid w:val="00DA082D"/>
    <w:rsid w:val="00DB301F"/>
    <w:rsid w:val="00DB4667"/>
    <w:rsid w:val="00DC216E"/>
    <w:rsid w:val="00DD04C0"/>
    <w:rsid w:val="00DD2B75"/>
    <w:rsid w:val="00DD6337"/>
    <w:rsid w:val="00DE1645"/>
    <w:rsid w:val="00DE6525"/>
    <w:rsid w:val="00E053FE"/>
    <w:rsid w:val="00E05802"/>
    <w:rsid w:val="00E06F59"/>
    <w:rsid w:val="00E1167D"/>
    <w:rsid w:val="00E15E9D"/>
    <w:rsid w:val="00E228D6"/>
    <w:rsid w:val="00E41C09"/>
    <w:rsid w:val="00E50A29"/>
    <w:rsid w:val="00E51DAF"/>
    <w:rsid w:val="00E55666"/>
    <w:rsid w:val="00E679C7"/>
    <w:rsid w:val="00E757B1"/>
    <w:rsid w:val="00E92194"/>
    <w:rsid w:val="00E9456D"/>
    <w:rsid w:val="00EA64E4"/>
    <w:rsid w:val="00EB51BE"/>
    <w:rsid w:val="00EB593B"/>
    <w:rsid w:val="00EC07F8"/>
    <w:rsid w:val="00ED3AF2"/>
    <w:rsid w:val="00EE6C49"/>
    <w:rsid w:val="00EE6C69"/>
    <w:rsid w:val="00EE6C78"/>
    <w:rsid w:val="00F0441F"/>
    <w:rsid w:val="00F1493C"/>
    <w:rsid w:val="00F24052"/>
    <w:rsid w:val="00F33635"/>
    <w:rsid w:val="00F360ED"/>
    <w:rsid w:val="00F406CE"/>
    <w:rsid w:val="00F47D6A"/>
    <w:rsid w:val="00F50799"/>
    <w:rsid w:val="00F56394"/>
    <w:rsid w:val="00F635DA"/>
    <w:rsid w:val="00F9296A"/>
    <w:rsid w:val="00FA42E4"/>
    <w:rsid w:val="00FA6094"/>
    <w:rsid w:val="00FB40E4"/>
    <w:rsid w:val="00FB435D"/>
    <w:rsid w:val="00FB5722"/>
    <w:rsid w:val="00FC6C37"/>
    <w:rsid w:val="00FD5515"/>
    <w:rsid w:val="00FD7487"/>
    <w:rsid w:val="00FE1FE3"/>
    <w:rsid w:val="00FE45F6"/>
    <w:rsid w:val="00FE506B"/>
    <w:rsid w:val="00FF3840"/>
    <w:rsid w:val="00FF4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>
      <o:colormru v:ext="edit" colors="#eaeaea,#f8f9fd,#f5c30b,#efa82c,#cd9b17,#f7e8c7,#ff8001,#fad431"/>
    </o:shapedefaults>
    <o:shapelayout v:ext="edit">
      <o:idmap v:ext="edit" data="2"/>
    </o:shapelayout>
  </w:shapeDefaults>
  <w:decimalSymbol w:val="."/>
  <w:listSeparator w:val=","/>
  <w14:docId w14:val="6449F55F"/>
  <w14:defaultImageDpi w14:val="330"/>
  <w15:docId w15:val="{3904A4F6-CE87-442D-A5B9-AE89F7B250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eastAsia="ko-KR"/>
    </w:rPr>
  </w:style>
  <w:style w:type="paragraph" w:styleId="Heading1">
    <w:name w:val="heading 1"/>
    <w:basedOn w:val="Normal"/>
    <w:next w:val="Normal"/>
    <w:qFormat/>
    <w:rsid w:val="00277AD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Стиль1"/>
    <w:basedOn w:val="Normal"/>
    <w:rsid w:val="00D278F8"/>
  </w:style>
  <w:style w:type="paragraph" w:styleId="Header">
    <w:name w:val="header"/>
    <w:basedOn w:val="Normal"/>
    <w:link w:val="HeaderChar"/>
    <w:uiPriority w:val="99"/>
    <w:rsid w:val="007D5AC1"/>
    <w:pPr>
      <w:tabs>
        <w:tab w:val="center" w:pos="4677"/>
        <w:tab w:val="right" w:pos="9355"/>
      </w:tabs>
    </w:pPr>
  </w:style>
  <w:style w:type="paragraph" w:styleId="Footer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DefaultParagraphFont"/>
    <w:rsid w:val="001A17BC"/>
  </w:style>
  <w:style w:type="character" w:customStyle="1" w:styleId="howc">
    <w:name w:val="howc"/>
    <w:basedOn w:val="DefaultParagraphFont"/>
    <w:rsid w:val="001A17BC"/>
  </w:style>
  <w:style w:type="paragraph" w:customStyle="1" w:styleId="My">
    <w:name w:val="My"/>
    <w:rsid w:val="00277ADB"/>
    <w:rPr>
      <w:rFonts w:ascii="Verdana" w:hAnsi="Verdana" w:cs="Arial"/>
      <w:sz w:val="24"/>
      <w:szCs w:val="24"/>
      <w:lang w:val="uk-UA" w:eastAsia="ko-KR"/>
    </w:rPr>
  </w:style>
  <w:style w:type="character" w:styleId="Hyperlink">
    <w:name w:val="Hyperlink"/>
    <w:basedOn w:val="DefaultParagraphFont"/>
    <w:rsid w:val="00170756"/>
    <w:rPr>
      <w:color w:val="0000FF"/>
      <w:u w:val="single"/>
    </w:rPr>
  </w:style>
  <w:style w:type="paragraph" w:customStyle="1" w:styleId="MyHeadtitle">
    <w:name w:val="My Head title"/>
    <w:basedOn w:val="Heading1"/>
    <w:rsid w:val="004F6FD5"/>
    <w:rPr>
      <w:rFonts w:ascii="Verdana" w:hAnsi="Verdana"/>
      <w:sz w:val="36"/>
    </w:rPr>
  </w:style>
  <w:style w:type="paragraph" w:customStyle="1" w:styleId="Mysubhead">
    <w:name w:val="My subhead"/>
    <w:basedOn w:val="MyHeadtitle"/>
    <w:rsid w:val="004F6FD5"/>
    <w:pPr>
      <w:jc w:val="right"/>
    </w:pPr>
    <w:rPr>
      <w:sz w:val="32"/>
    </w:rPr>
  </w:style>
  <w:style w:type="character" w:styleId="PageNumber">
    <w:name w:val="page number"/>
    <w:basedOn w:val="DefaultParagraphFont"/>
    <w:rsid w:val="00F0441F"/>
  </w:style>
  <w:style w:type="paragraph" w:customStyle="1" w:styleId="Level1">
    <w:name w:val="Level 1"/>
    <w:basedOn w:val="TOC1"/>
    <w:qFormat/>
    <w:rsid w:val="00B70876"/>
    <w:pPr>
      <w:tabs>
        <w:tab w:val="right" w:pos="8630"/>
      </w:tabs>
      <w:spacing w:before="360" w:after="360"/>
    </w:pPr>
    <w:rPr>
      <w:rFonts w:asciiTheme="majorHAnsi" w:eastAsia="Times New Roman" w:hAnsiTheme="majorHAnsi"/>
      <w:b/>
      <w:bCs/>
      <w:caps/>
      <w:sz w:val="22"/>
      <w:szCs w:val="22"/>
      <w:u w:val="single"/>
      <w:lang w:eastAsia="en-US"/>
    </w:rPr>
  </w:style>
  <w:style w:type="paragraph" w:customStyle="1" w:styleId="Level2">
    <w:name w:val="Level 2"/>
    <w:basedOn w:val="TOC2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b/>
      <w:bCs/>
      <w:smallCaps/>
      <w:sz w:val="22"/>
      <w:szCs w:val="22"/>
      <w:lang w:eastAsia="en-US"/>
    </w:rPr>
  </w:style>
  <w:style w:type="paragraph" w:customStyle="1" w:styleId="Level3">
    <w:name w:val="Level 3"/>
    <w:basedOn w:val="TOC3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smallCaps/>
      <w:sz w:val="22"/>
      <w:szCs w:val="22"/>
      <w:lang w:eastAsia="en-US"/>
    </w:rPr>
  </w:style>
  <w:style w:type="paragraph" w:styleId="TOC1">
    <w:name w:val="toc 1"/>
    <w:basedOn w:val="Normal"/>
    <w:next w:val="Normal"/>
    <w:autoRedefine/>
    <w:rsid w:val="00B70876"/>
    <w:pPr>
      <w:spacing w:after="100"/>
    </w:pPr>
  </w:style>
  <w:style w:type="paragraph" w:styleId="TOC2">
    <w:name w:val="toc 2"/>
    <w:basedOn w:val="Normal"/>
    <w:next w:val="Normal"/>
    <w:autoRedefine/>
    <w:rsid w:val="00B70876"/>
    <w:pPr>
      <w:spacing w:after="100"/>
      <w:ind w:left="240"/>
    </w:pPr>
  </w:style>
  <w:style w:type="paragraph" w:styleId="TOC3">
    <w:name w:val="toc 3"/>
    <w:basedOn w:val="Normal"/>
    <w:next w:val="Normal"/>
    <w:autoRedefine/>
    <w:rsid w:val="00B70876"/>
    <w:pPr>
      <w:spacing w:after="100"/>
      <w:ind w:left="480"/>
    </w:pPr>
  </w:style>
  <w:style w:type="paragraph" w:styleId="BalloonText">
    <w:name w:val="Balloon Text"/>
    <w:basedOn w:val="Normal"/>
    <w:link w:val="BalloonTextChar"/>
    <w:rsid w:val="00B7087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70876"/>
    <w:rPr>
      <w:rFonts w:ascii="Tahoma" w:hAnsi="Tahoma" w:cs="Tahoma"/>
      <w:sz w:val="16"/>
      <w:szCs w:val="16"/>
      <w:lang w:val="uk-UA" w:eastAsia="ko-KR"/>
    </w:rPr>
  </w:style>
  <w:style w:type="paragraph" w:styleId="ListParagraph">
    <w:name w:val="List Paragraph"/>
    <w:basedOn w:val="Normal"/>
    <w:uiPriority w:val="34"/>
    <w:qFormat/>
    <w:rsid w:val="00A826FE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rsid w:val="000C6CA1"/>
    <w:rPr>
      <w:sz w:val="24"/>
      <w:szCs w:val="24"/>
      <w:lang w:val="uk-UA" w:eastAsia="ko-KR"/>
    </w:rPr>
  </w:style>
  <w:style w:type="table" w:styleId="TableGrid">
    <w:name w:val="Table Grid"/>
    <w:basedOn w:val="TableNormal"/>
    <w:uiPriority w:val="39"/>
    <w:rsid w:val="00386F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-Accent1">
    <w:name w:val="Light Shading Accent 1"/>
    <w:basedOn w:val="TableNormal"/>
    <w:uiPriority w:val="60"/>
    <w:rsid w:val="00386F89"/>
    <w:rPr>
      <w:color w:val="116690" w:themeColor="accent1" w:themeShade="BF"/>
    </w:rPr>
    <w:tblPr>
      <w:tblStyleRowBandSize w:val="1"/>
      <w:tblStyleColBandSize w:val="1"/>
      <w:tblBorders>
        <w:top w:val="single" w:sz="8" w:space="0" w:color="178AC1" w:themeColor="accent1"/>
        <w:bottom w:val="single" w:sz="8" w:space="0" w:color="178AC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78AC1" w:themeColor="accent1"/>
          <w:left w:val="nil"/>
          <w:bottom w:val="single" w:sz="8" w:space="0" w:color="178AC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78AC1" w:themeColor="accent1"/>
          <w:left w:val="nil"/>
          <w:bottom w:val="single" w:sz="8" w:space="0" w:color="178AC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EE4F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EE4F7" w:themeFill="accent1" w:themeFillTint="3F"/>
      </w:tcPr>
    </w:tblStylePr>
  </w:style>
  <w:style w:type="table" w:styleId="LightList-Accent1">
    <w:name w:val="Light List Accent 1"/>
    <w:basedOn w:val="TableNormal"/>
    <w:uiPriority w:val="61"/>
    <w:rsid w:val="00DD04C0"/>
    <w:tblPr>
      <w:tblStyleRowBandSize w:val="1"/>
      <w:tblStyleColBandSize w:val="1"/>
      <w:tblBorders>
        <w:top w:val="single" w:sz="8" w:space="0" w:color="178AC1" w:themeColor="accent1"/>
        <w:left w:val="single" w:sz="8" w:space="0" w:color="178AC1" w:themeColor="accent1"/>
        <w:bottom w:val="single" w:sz="8" w:space="0" w:color="178AC1" w:themeColor="accent1"/>
        <w:right w:val="single" w:sz="8" w:space="0" w:color="178AC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78AC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</w:tcBorders>
      </w:tcPr>
    </w:tblStylePr>
    <w:tblStylePr w:type="band1Horz"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</w:tcBorders>
      </w:tcPr>
    </w:tblStylePr>
  </w:style>
  <w:style w:type="table" w:styleId="MediumList2-Accent1">
    <w:name w:val="Medium List 2 Accent 1"/>
    <w:basedOn w:val="TableNormal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78AC1" w:themeColor="accent1"/>
        <w:left w:val="single" w:sz="8" w:space="0" w:color="178AC1" w:themeColor="accent1"/>
        <w:bottom w:val="single" w:sz="8" w:space="0" w:color="178AC1" w:themeColor="accent1"/>
        <w:right w:val="single" w:sz="8" w:space="0" w:color="178AC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78AC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78AC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78AC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78AC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EE4F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EE4F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2-Accent1">
    <w:name w:val="Medium Grid 2 Accent 1"/>
    <w:basedOn w:val="TableNormal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78AC1" w:themeColor="accent1"/>
        <w:left w:val="single" w:sz="8" w:space="0" w:color="178AC1" w:themeColor="accent1"/>
        <w:bottom w:val="single" w:sz="8" w:space="0" w:color="178AC1" w:themeColor="accent1"/>
        <w:right w:val="single" w:sz="8" w:space="0" w:color="178AC1" w:themeColor="accent1"/>
        <w:insideH w:val="single" w:sz="8" w:space="0" w:color="178AC1" w:themeColor="accent1"/>
        <w:insideV w:val="single" w:sz="8" w:space="0" w:color="178AC1" w:themeColor="accent1"/>
      </w:tblBorders>
    </w:tblPr>
    <w:tcPr>
      <w:shd w:val="clear" w:color="auto" w:fill="BEE4F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5F4FC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AE9F8" w:themeFill="accent1" w:themeFillTint="33"/>
      </w:tcPr>
    </w:tblStylePr>
    <w:tblStylePr w:type="band1Vert">
      <w:tblPr/>
      <w:tcPr>
        <w:shd w:val="clear" w:color="auto" w:fill="7BC9EF" w:themeFill="accent1" w:themeFillTint="7F"/>
      </w:tcPr>
    </w:tblStylePr>
    <w:tblStylePr w:type="band1Horz">
      <w:tblPr/>
      <w:tcPr>
        <w:tcBorders>
          <w:insideH w:val="single" w:sz="6" w:space="0" w:color="178AC1" w:themeColor="accent1"/>
          <w:insideV w:val="single" w:sz="6" w:space="0" w:color="178AC1" w:themeColor="accent1"/>
        </w:tcBorders>
        <w:shd w:val="clear" w:color="auto" w:fill="7BC9EF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ghtGrid-Accent1">
    <w:name w:val="Light Grid Accent 1"/>
    <w:basedOn w:val="TableNormal"/>
    <w:uiPriority w:val="62"/>
    <w:rsid w:val="00DD04C0"/>
    <w:tblPr>
      <w:tblStyleRowBandSize w:val="1"/>
      <w:tblStyleColBandSize w:val="1"/>
      <w:tblBorders>
        <w:top w:val="single" w:sz="8" w:space="0" w:color="178AC1" w:themeColor="accent1"/>
        <w:left w:val="single" w:sz="8" w:space="0" w:color="178AC1" w:themeColor="accent1"/>
        <w:bottom w:val="single" w:sz="8" w:space="0" w:color="178AC1" w:themeColor="accent1"/>
        <w:right w:val="single" w:sz="8" w:space="0" w:color="178AC1" w:themeColor="accent1"/>
        <w:insideH w:val="single" w:sz="8" w:space="0" w:color="178AC1" w:themeColor="accent1"/>
        <w:insideV w:val="single" w:sz="8" w:space="0" w:color="178AC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18" w:space="0" w:color="178AC1" w:themeColor="accent1"/>
          <w:right w:val="single" w:sz="8" w:space="0" w:color="178AC1" w:themeColor="accent1"/>
          <w:insideH w:val="nil"/>
          <w:insideV w:val="single" w:sz="8" w:space="0" w:color="178AC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  <w:insideH w:val="nil"/>
          <w:insideV w:val="single" w:sz="8" w:space="0" w:color="178AC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</w:tcBorders>
      </w:tcPr>
    </w:tblStylePr>
    <w:tblStylePr w:type="band1Vert"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</w:tcBorders>
        <w:shd w:val="clear" w:color="auto" w:fill="BEE4F7" w:themeFill="accent1" w:themeFillTint="3F"/>
      </w:tcPr>
    </w:tblStylePr>
    <w:tblStylePr w:type="band1Horz"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  <w:insideV w:val="single" w:sz="8" w:space="0" w:color="178AC1" w:themeColor="accent1"/>
        </w:tcBorders>
        <w:shd w:val="clear" w:color="auto" w:fill="BEE4F7" w:themeFill="accent1" w:themeFillTint="3F"/>
      </w:tcPr>
    </w:tblStylePr>
    <w:tblStylePr w:type="band2Horz"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  <w:insideV w:val="single" w:sz="8" w:space="0" w:color="178AC1" w:themeColor="accent1"/>
        </w:tcBorders>
      </w:tcPr>
    </w:tblStylePr>
  </w:style>
  <w:style w:type="paragraph" w:styleId="Title">
    <w:name w:val="Title"/>
    <w:basedOn w:val="Normal"/>
    <w:link w:val="TitleChar"/>
    <w:uiPriority w:val="1"/>
    <w:qFormat/>
    <w:rsid w:val="00EB593B"/>
    <w:pPr>
      <w:widowControl w:val="0"/>
      <w:autoSpaceDE w:val="0"/>
      <w:autoSpaceDN w:val="0"/>
      <w:spacing w:before="4"/>
    </w:pPr>
    <w:rPr>
      <w:rFonts w:eastAsia="Times New Roman"/>
      <w:sz w:val="22"/>
      <w:szCs w:val="22"/>
      <w:lang w:eastAsia="en-US"/>
    </w:rPr>
  </w:style>
  <w:style w:type="character" w:customStyle="1" w:styleId="TitleChar">
    <w:name w:val="Title Char"/>
    <w:basedOn w:val="DefaultParagraphFont"/>
    <w:link w:val="Title"/>
    <w:uiPriority w:val="1"/>
    <w:rsid w:val="00EB593B"/>
    <w:rPr>
      <w:rFonts w:eastAsia="Times New Roman"/>
      <w:sz w:val="22"/>
      <w:szCs w:val="22"/>
    </w:rPr>
  </w:style>
  <w:style w:type="table" w:customStyle="1" w:styleId="TableGridLight1">
    <w:name w:val="Table Grid Light1"/>
    <w:basedOn w:val="TableNormal"/>
    <w:uiPriority w:val="40"/>
    <w:rsid w:val="001F7F01"/>
    <w:rPr>
      <w:rFonts w:eastAsiaTheme="minorHAnsi" w:cstheme="minorBidi"/>
      <w:sz w:val="24"/>
      <w:szCs w:val="22"/>
      <w:lang w:val="en-I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MediumShading1-Accent2">
    <w:name w:val="Medium Shading 1 Accent 2"/>
    <w:basedOn w:val="TableNormal"/>
    <w:uiPriority w:val="63"/>
    <w:rsid w:val="001F7F01"/>
    <w:tblPr>
      <w:tblStyleRowBandSize w:val="1"/>
      <w:tblStyleColBandSize w:val="1"/>
      <w:tblBorders>
        <w:top w:val="single" w:sz="8" w:space="0" w:color="B2D8D8" w:themeColor="accent2" w:themeTint="BF"/>
        <w:left w:val="single" w:sz="8" w:space="0" w:color="B2D8D8" w:themeColor="accent2" w:themeTint="BF"/>
        <w:bottom w:val="single" w:sz="8" w:space="0" w:color="B2D8D8" w:themeColor="accent2" w:themeTint="BF"/>
        <w:right w:val="single" w:sz="8" w:space="0" w:color="B2D8D8" w:themeColor="accent2" w:themeTint="BF"/>
        <w:insideH w:val="single" w:sz="8" w:space="0" w:color="B2D8D8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2D8D8" w:themeColor="accent2" w:themeTint="BF"/>
          <w:left w:val="single" w:sz="8" w:space="0" w:color="B2D8D8" w:themeColor="accent2" w:themeTint="BF"/>
          <w:bottom w:val="single" w:sz="8" w:space="0" w:color="B2D8D8" w:themeColor="accent2" w:themeTint="BF"/>
          <w:right w:val="single" w:sz="8" w:space="0" w:color="B2D8D8" w:themeColor="accent2" w:themeTint="BF"/>
          <w:insideH w:val="nil"/>
          <w:insideV w:val="nil"/>
        </w:tcBorders>
        <w:shd w:val="clear" w:color="auto" w:fill="99CCCC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2D8D8" w:themeColor="accent2" w:themeTint="BF"/>
          <w:left w:val="single" w:sz="8" w:space="0" w:color="B2D8D8" w:themeColor="accent2" w:themeTint="BF"/>
          <w:bottom w:val="single" w:sz="8" w:space="0" w:color="B2D8D8" w:themeColor="accent2" w:themeTint="BF"/>
          <w:right w:val="single" w:sz="8" w:space="0" w:color="B2D8D8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F2F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5F2F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4">
    <w:name w:val="Light List Accent 4"/>
    <w:basedOn w:val="TableNormal"/>
    <w:uiPriority w:val="61"/>
    <w:rsid w:val="0088740C"/>
    <w:tblPr>
      <w:tblStyleRowBandSize w:val="1"/>
      <w:tblStyleColBandSize w:val="1"/>
      <w:tblBorders>
        <w:top w:val="single" w:sz="8" w:space="0" w:color="66CCCC" w:themeColor="accent4"/>
        <w:left w:val="single" w:sz="8" w:space="0" w:color="66CCCC" w:themeColor="accent4"/>
        <w:bottom w:val="single" w:sz="8" w:space="0" w:color="66CCCC" w:themeColor="accent4"/>
        <w:right w:val="single" w:sz="8" w:space="0" w:color="66CCCC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CCC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CCCC" w:themeColor="accent4"/>
          <w:left w:val="single" w:sz="8" w:space="0" w:color="66CCCC" w:themeColor="accent4"/>
          <w:bottom w:val="single" w:sz="8" w:space="0" w:color="66CCCC" w:themeColor="accent4"/>
          <w:right w:val="single" w:sz="8" w:space="0" w:color="66CCC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CCCC" w:themeColor="accent4"/>
          <w:left w:val="single" w:sz="8" w:space="0" w:color="66CCCC" w:themeColor="accent4"/>
          <w:bottom w:val="single" w:sz="8" w:space="0" w:color="66CCCC" w:themeColor="accent4"/>
          <w:right w:val="single" w:sz="8" w:space="0" w:color="66CCCC" w:themeColor="accent4"/>
        </w:tcBorders>
      </w:tcPr>
    </w:tblStylePr>
    <w:tblStylePr w:type="band1Horz">
      <w:tblPr/>
      <w:tcPr>
        <w:tcBorders>
          <w:top w:val="single" w:sz="8" w:space="0" w:color="66CCCC" w:themeColor="accent4"/>
          <w:left w:val="single" w:sz="8" w:space="0" w:color="66CCCC" w:themeColor="accent4"/>
          <w:bottom w:val="single" w:sz="8" w:space="0" w:color="66CCCC" w:themeColor="accent4"/>
          <w:right w:val="single" w:sz="8" w:space="0" w:color="66CCCC" w:themeColor="accent4"/>
        </w:tcBorders>
      </w:tcPr>
    </w:tblStylePr>
  </w:style>
  <w:style w:type="table" w:styleId="LightShading-Accent6">
    <w:name w:val="Light Shading Accent 6"/>
    <w:basedOn w:val="TableNormal"/>
    <w:uiPriority w:val="60"/>
    <w:rsid w:val="0088740C"/>
    <w:rPr>
      <w:color w:val="269898" w:themeColor="accent6" w:themeShade="BF"/>
    </w:rPr>
    <w:tblPr>
      <w:tblStyleRowBandSize w:val="1"/>
      <w:tblStyleColBandSize w:val="1"/>
      <w:tblBorders>
        <w:top w:val="single" w:sz="8" w:space="0" w:color="33CCCC" w:themeColor="accent6"/>
        <w:bottom w:val="single" w:sz="8" w:space="0" w:color="33CCCC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3CCCC" w:themeColor="accent6"/>
          <w:left w:val="nil"/>
          <w:bottom w:val="single" w:sz="8" w:space="0" w:color="33CCCC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3CCCC" w:themeColor="accent6"/>
          <w:left w:val="nil"/>
          <w:bottom w:val="single" w:sz="8" w:space="0" w:color="33CCCC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F2F2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CF2F2" w:themeFill="accent6" w:themeFillTint="3F"/>
      </w:tcPr>
    </w:tblStylePr>
  </w:style>
  <w:style w:type="paragraph" w:customStyle="1" w:styleId="TableParagraph">
    <w:name w:val="Table Paragraph"/>
    <w:basedOn w:val="Normal"/>
    <w:uiPriority w:val="1"/>
    <w:qFormat/>
    <w:rsid w:val="00EC07F8"/>
    <w:pPr>
      <w:widowControl w:val="0"/>
      <w:autoSpaceDE w:val="0"/>
      <w:autoSpaceDN w:val="0"/>
      <w:spacing w:line="275" w:lineRule="exact"/>
      <w:ind w:left="202"/>
      <w:jc w:val="center"/>
    </w:pPr>
    <w:rPr>
      <w:rFonts w:eastAsia="Times New Roman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rochureRobot\BrochureGenie\BrochureGenie\BrochureGenie\bin\Release\data\New%20folder\00914\word\template-word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178AC1"/>
      </a:accent1>
      <a:accent2>
        <a:srgbClr val="99CCCC"/>
      </a:accent2>
      <a:accent3>
        <a:srgbClr val="6699CC"/>
      </a:accent3>
      <a:accent4>
        <a:srgbClr val="66CCCC"/>
      </a:accent4>
      <a:accent5>
        <a:srgbClr val="9999CC"/>
      </a:accent5>
      <a:accent6>
        <a:srgbClr val="33CCCC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FA2E862-2D39-4312-BBFC-95155A68E2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template-word</Template>
  <TotalTime>31</TotalTime>
  <Pages>10</Pages>
  <Words>224</Words>
  <Characters>1283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Template</vt:lpstr>
    </vt:vector>
  </TitlesOfParts>
  <Company>Imagine</Company>
  <LinksUpToDate>false</LinksUpToDate>
  <CharactersWithSpaces>1504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Template</dc:title>
  <dc:creator>Pharma</dc:creator>
  <cp:lastModifiedBy>Dr. Anitha Raghunathan</cp:lastModifiedBy>
  <cp:revision>7</cp:revision>
  <cp:lastPrinted>2023-06-25T11:15:00Z</cp:lastPrinted>
  <dcterms:created xsi:type="dcterms:W3CDTF">2024-06-15T02:38:00Z</dcterms:created>
  <dcterms:modified xsi:type="dcterms:W3CDTF">2024-06-15T03:05:00Z</dcterms:modified>
</cp:coreProperties>
</file>