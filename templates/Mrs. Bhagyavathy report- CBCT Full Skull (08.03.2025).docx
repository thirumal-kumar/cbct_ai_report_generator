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491674" w14:textId="7D53FCE6" w:rsidR="004A73BF" w:rsidRPr="005F5AE4" w:rsidRDefault="00EB593B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g">
            <w:drawing>
              <wp:anchor distT="0" distB="0" distL="0" distR="0" simplePos="0" relativeHeight="251721216" behindDoc="0" locked="0" layoutInCell="1" allowOverlap="1" wp14:anchorId="094F34CA" wp14:editId="3EA8E1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874635" cy="1637030"/>
                <wp:effectExtent l="0" t="0" r="0" b="127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74635" cy="1637030"/>
                          <a:chOff x="0" y="0"/>
                          <a:chExt cx="7562850" cy="1637664"/>
                        </a:xfrm>
                      </wpg:grpSpPr>
                      <pic:pic xmlns:pic="http://schemas.openxmlformats.org/drawingml/2006/picture">
                        <pic:nvPicPr>
                          <pic:cNvPr id="15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743" y="441006"/>
                            <a:ext cx="7189106" cy="310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3"/>
                        <wps:cNvSpPr/>
                        <wps:spPr>
                          <a:xfrm>
                            <a:off x="471061" y="0"/>
                            <a:ext cx="7092315" cy="46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465455">
                                <a:moveTo>
                                  <a:pt x="7091788" y="465339"/>
                                </a:moveTo>
                                <a:lnTo>
                                  <a:pt x="0" y="465339"/>
                                </a:lnTo>
                                <a:lnTo>
                                  <a:pt x="0" y="0"/>
                                </a:lnTo>
                                <a:lnTo>
                                  <a:pt x="7091788" y="0"/>
                                </a:lnTo>
                                <a:lnTo>
                                  <a:pt x="7091788" y="465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A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4"/>
                        <wps:cNvSpPr/>
                        <wps:spPr>
                          <a:xfrm>
                            <a:off x="0" y="1"/>
                            <a:ext cx="2374265" cy="16376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1637664">
                                <a:moveTo>
                                  <a:pt x="878023" y="1637353"/>
                                </a:moveTo>
                                <a:lnTo>
                                  <a:pt x="0" y="835085"/>
                                </a:lnTo>
                                <a:lnTo>
                                  <a:pt x="0" y="0"/>
                                </a:lnTo>
                                <a:lnTo>
                                  <a:pt x="2374106" y="0"/>
                                </a:lnTo>
                                <a:lnTo>
                                  <a:pt x="878023" y="16373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BE62">
                              <a:alpha val="6783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867" cy="1637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825CBA" id="Group 14" o:spid="_x0000_s1026" style="position:absolute;margin-left:0;margin-top:0;width:620.05pt;height:128.9pt;z-index:251721216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">
                  <v:imagedata r:id="rId10" o:title=""/>
                </v:shape>
  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" path="m7091788,465339l,465339,,,7091788,r,465339xe" fillcolor="#004aac" stroked="f">
                  <v:path arrowok="t"/>
                </v:shape>
  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" path="m878023,1637353l,835085,,,2374106,,878023,1637353xe" fillcolor="#00be62" stroked="f">
                  <v:fill opacity="44461f"/>
                  <v:path arrowok="t"/>
                </v:shape>
  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FD46E17" wp14:editId="43905F44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B3A2F7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Company</w:t>
                            </w:r>
                          </w:p>
                          <w:p w14:paraId="237FAD75" w14:textId="77777777" w:rsidR="00B70876" w:rsidRPr="000C6CA1" w:rsidRDefault="00B70876" w:rsidP="00B70876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</w:pPr>
                            <w:r w:rsidRPr="000C6CA1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38"/>
                              </w:rPr>
                              <w:t>Logotype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D46E17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41B3A2F7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Company</w:t>
                      </w:r>
                    </w:p>
                    <w:p w14:paraId="237FAD75" w14:textId="77777777" w:rsidR="00B70876" w:rsidRPr="000C6CA1" w:rsidRDefault="00B70876" w:rsidP="00B70876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</w:pPr>
                      <w:r w:rsidRPr="000C6CA1">
                        <w:rPr>
                          <w:rFonts w:ascii="Arial" w:hAnsi="Arial" w:cs="Arial"/>
                          <w:color w:val="FFFFFF" w:themeColor="background1"/>
                          <w:sz w:val="28"/>
                          <w:szCs w:val="38"/>
                        </w:rPr>
                        <w:t>Logotype</w:t>
                      </w:r>
                    </w:p>
                  </w:txbxContent>
                </v:textbox>
              </v:shape>
            </w:pict>
          </mc:Fallback>
        </mc:AlternateContent>
      </w:r>
      <w:r w:rsidR="00003E31">
        <w:t>a</w:t>
      </w:r>
    </w:p>
    <w:p w14:paraId="2EEF229A" w14:textId="77777777" w:rsidR="004A73BF" w:rsidRPr="005F5AE4" w:rsidRDefault="004A73BF" w:rsidP="00B70876">
      <w:pPr>
        <w:tabs>
          <w:tab w:val="left" w:pos="10260"/>
        </w:tabs>
      </w:pPr>
    </w:p>
    <w:p w14:paraId="270F4C35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14A397BC" wp14:editId="6300CD94">
                <wp:simplePos x="0" y="0"/>
                <wp:positionH relativeFrom="column">
                  <wp:posOffset>-14217</wp:posOffset>
                </wp:positionH>
                <wp:positionV relativeFrom="paragraph">
                  <wp:posOffset>140335</wp:posOffset>
                </wp:positionV>
                <wp:extent cx="1828800" cy="182880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6EA145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Cone Beam Computed Tomography-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397BC" id="Text Box 25" o:spid="_x0000_s1027" type="#_x0000_t202" style="position:absolute;margin-left:-1.1pt;margin-top:11.05pt;width:2in;height:2in;z-index:25172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" filled="f" stroked="f">
                <v:textbox style="mso-fit-shape-to-text:t">
                  <w:txbxContent>
                    <w:p w14:paraId="286EA145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Cone Beam Computed Tomography- Report</w:t>
                      </w:r>
                    </w:p>
                  </w:txbxContent>
                </v:textbox>
              </v:shape>
            </w:pict>
          </mc:Fallback>
        </mc:AlternateContent>
      </w:r>
    </w:p>
    <w:p w14:paraId="10EB5410" w14:textId="77777777" w:rsidR="004A73BF" w:rsidRPr="005F5AE4" w:rsidRDefault="004A73BF" w:rsidP="00B70876">
      <w:pPr>
        <w:tabs>
          <w:tab w:val="left" w:pos="10260"/>
        </w:tabs>
      </w:pPr>
    </w:p>
    <w:p w14:paraId="2F04B63E" w14:textId="77777777" w:rsidR="004A73BF" w:rsidRPr="005F5AE4" w:rsidRDefault="004A73BF" w:rsidP="00B70876">
      <w:pPr>
        <w:tabs>
          <w:tab w:val="left" w:pos="10260"/>
        </w:tabs>
      </w:pPr>
    </w:p>
    <w:p w14:paraId="62D0267D" w14:textId="77777777" w:rsidR="004A73BF" w:rsidRPr="005F5AE4" w:rsidRDefault="004A73BF" w:rsidP="00B70876">
      <w:pPr>
        <w:tabs>
          <w:tab w:val="left" w:pos="10260"/>
        </w:tabs>
      </w:pPr>
    </w:p>
    <w:p w14:paraId="66616B90" w14:textId="77777777" w:rsidR="004A73BF" w:rsidRPr="005F5AE4" w:rsidRDefault="004A73BF" w:rsidP="00B70876">
      <w:pPr>
        <w:tabs>
          <w:tab w:val="left" w:pos="10260"/>
        </w:tabs>
      </w:pPr>
    </w:p>
    <w:p w14:paraId="42687191" w14:textId="77777777" w:rsidR="004A73BF" w:rsidRPr="005F5AE4" w:rsidRDefault="004A73BF" w:rsidP="00B70876">
      <w:pPr>
        <w:tabs>
          <w:tab w:val="left" w:pos="10260"/>
        </w:tabs>
      </w:pPr>
    </w:p>
    <w:p w14:paraId="3BD9A3FD" w14:textId="77777777" w:rsidR="004A73BF" w:rsidRPr="005F5AE4" w:rsidRDefault="004A73BF" w:rsidP="00B70876">
      <w:pPr>
        <w:tabs>
          <w:tab w:val="left" w:pos="10260"/>
        </w:tabs>
      </w:pPr>
    </w:p>
    <w:p w14:paraId="2774F25C" w14:textId="77777777" w:rsidR="004A73BF" w:rsidRPr="005F5AE4" w:rsidRDefault="00EB593B" w:rsidP="00B70876">
      <w:pPr>
        <w:tabs>
          <w:tab w:val="left" w:pos="10260"/>
        </w:tabs>
      </w:pPr>
      <w:r>
        <w:rPr>
          <w:noProof/>
          <w:sz w:val="17"/>
          <w:lang w:eastAsia="en-US"/>
        </w:rPr>
        <w:drawing>
          <wp:anchor distT="0" distB="0" distL="114300" distR="114300" simplePos="0" relativeHeight="251723264" behindDoc="1" locked="0" layoutInCell="1" allowOverlap="1" wp14:anchorId="30DB8F24" wp14:editId="720F32E3">
            <wp:simplePos x="0" y="0"/>
            <wp:positionH relativeFrom="column">
              <wp:posOffset>489585</wp:posOffset>
            </wp:positionH>
            <wp:positionV relativeFrom="paragraph">
              <wp:posOffset>36830</wp:posOffset>
            </wp:positionV>
            <wp:extent cx="5581650" cy="5581650"/>
            <wp:effectExtent l="0" t="0" r="0" b="0"/>
            <wp:wrapTight wrapText="bothSides">
              <wp:wrapPolygon edited="0">
                <wp:start x="0" y="0"/>
                <wp:lineTo x="0" y="21526"/>
                <wp:lineTo x="21526" y="21526"/>
                <wp:lineTo x="21526" y="0"/>
                <wp:lineTo x="0" y="0"/>
              </wp:wrapPolygon>
            </wp:wrapTight>
            <wp:docPr id="19" name="Picture 19" descr="C:\Users\Pharma\Desktop\304960700_159674023353351_660827605009604848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arma\Desktop\304960700_159674023353351_6608276050096048483_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8277E8" w14:textId="77777777" w:rsidR="004A73BF" w:rsidRPr="005F5AE4" w:rsidRDefault="004A73BF" w:rsidP="00B70876">
      <w:pPr>
        <w:tabs>
          <w:tab w:val="left" w:pos="10260"/>
        </w:tabs>
      </w:pPr>
    </w:p>
    <w:p w14:paraId="443ED9DF" w14:textId="77777777" w:rsidR="004A73BF" w:rsidRPr="005F5AE4" w:rsidRDefault="004A73BF" w:rsidP="00B70876">
      <w:pPr>
        <w:tabs>
          <w:tab w:val="left" w:pos="10260"/>
        </w:tabs>
      </w:pPr>
    </w:p>
    <w:p w14:paraId="3A390AA4" w14:textId="77777777" w:rsidR="004A73BF" w:rsidRPr="005F5AE4" w:rsidRDefault="004A73BF" w:rsidP="00B70876">
      <w:pPr>
        <w:tabs>
          <w:tab w:val="left" w:pos="10260"/>
        </w:tabs>
      </w:pPr>
    </w:p>
    <w:p w14:paraId="395A0C1F" w14:textId="77777777" w:rsidR="00EB593B" w:rsidRDefault="00EB593B" w:rsidP="00EB593B">
      <w:pPr>
        <w:pStyle w:val="Title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4C20345C" wp14:editId="0A859E0B">
                <wp:simplePos x="0" y="0"/>
                <wp:positionH relativeFrom="column">
                  <wp:posOffset>-464451</wp:posOffset>
                </wp:positionH>
                <wp:positionV relativeFrom="paragraph">
                  <wp:posOffset>6364320</wp:posOffset>
                </wp:positionV>
                <wp:extent cx="2620370" cy="313899"/>
                <wp:effectExtent l="0" t="0" r="0" b="0"/>
                <wp:wrapNone/>
                <wp:docPr id="23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0370" cy="3138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917D1" w14:textId="77777777" w:rsidR="00EB593B" w:rsidRPr="00EB593B" w:rsidRDefault="00EB593B" w:rsidP="00EB593B">
                            <w:pPr>
                              <w:jc w:val="center"/>
                              <w:rPr>
                                <w:b/>
                                <w:sz w:val="14"/>
                                <w:szCs w:val="38"/>
                              </w:rPr>
                            </w:pPr>
                            <w:proofErr w:type="spellStart"/>
                            <w:r w:rsidRPr="00EB593B">
                              <w:rPr>
                                <w:b/>
                                <w:szCs w:val="68"/>
                              </w:rPr>
                              <w:t>Porur</w:t>
                            </w:r>
                            <w:proofErr w:type="spellEnd"/>
                            <w:r w:rsidRPr="00EB593B">
                              <w:rPr>
                                <w:b/>
                                <w:szCs w:val="68"/>
                              </w:rPr>
                              <w:t xml:space="preserve"> Dental X-rays &amp; CBCT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0345C" id="_x0000_s1028" type="#_x0000_t202" style="position:absolute;margin-left:-36.55pt;margin-top:501.15pt;width:206.35pt;height:24.7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" filled="f" stroked="f">
                <v:textbox>
                  <w:txbxContent>
                    <w:p w14:paraId="6AE917D1" w14:textId="77777777" w:rsidR="00EB593B" w:rsidRPr="00EB593B" w:rsidRDefault="00EB593B" w:rsidP="00EB593B">
                      <w:pPr>
                        <w:jc w:val="center"/>
                        <w:rPr>
                          <w:b/>
                          <w:sz w:val="14"/>
                          <w:szCs w:val="38"/>
                        </w:rPr>
                      </w:pPr>
                      <w:proofErr w:type="spellStart"/>
                      <w:r w:rsidRPr="00EB593B">
                        <w:rPr>
                          <w:b/>
                          <w:szCs w:val="68"/>
                        </w:rPr>
                        <w:t>Porur</w:t>
                      </w:r>
                      <w:proofErr w:type="spellEnd"/>
                      <w:r w:rsidRPr="00EB593B">
                        <w:rPr>
                          <w:b/>
                          <w:szCs w:val="68"/>
                        </w:rPr>
                        <w:t xml:space="preserve"> Dental X-rays &amp; CBCT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22240" behindDoc="0" locked="0" layoutInCell="1" allowOverlap="1" wp14:anchorId="430CBFB2" wp14:editId="5B22F63D">
            <wp:simplePos x="0" y="0"/>
            <wp:positionH relativeFrom="page">
              <wp:posOffset>-764275</wp:posOffset>
            </wp:positionH>
            <wp:positionV relativeFrom="page">
              <wp:posOffset>9116704</wp:posOffset>
            </wp:positionV>
            <wp:extent cx="8639033" cy="980828"/>
            <wp:effectExtent l="0" t="0" r="0" b="0"/>
            <wp:wrapNone/>
            <wp:docPr id="20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033" cy="980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17"/>
        </w:rPr>
        <w:br w:type="page"/>
      </w:r>
    </w:p>
    <w:p w14:paraId="4E8FD33C" w14:textId="77777777" w:rsidR="004A73BF" w:rsidRPr="005F5AE4" w:rsidRDefault="004A73BF" w:rsidP="00B70876">
      <w:pPr>
        <w:tabs>
          <w:tab w:val="left" w:pos="10260"/>
        </w:tabs>
      </w:pPr>
    </w:p>
    <w:p w14:paraId="7EA773B1" w14:textId="77777777" w:rsidR="004A73BF" w:rsidRPr="005F5AE4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14:paraId="790E57C4" w14:textId="77777777" w:rsidR="004A73BF" w:rsidRPr="005F5AE4" w:rsidRDefault="004A73BF" w:rsidP="00B70876">
      <w:pPr>
        <w:tabs>
          <w:tab w:val="left" w:pos="10260"/>
        </w:tabs>
      </w:pPr>
    </w:p>
    <w:p w14:paraId="3649EDD2" w14:textId="77777777" w:rsidR="00F0441F" w:rsidRPr="005F5AE4" w:rsidRDefault="00F0441F" w:rsidP="00B70876">
      <w:pPr>
        <w:tabs>
          <w:tab w:val="left" w:pos="10260"/>
        </w:tabs>
      </w:pPr>
    </w:p>
    <w:tbl>
      <w:tblPr>
        <w:tblStyle w:val="TableGrid"/>
        <w:tblpPr w:leftFromText="180" w:rightFromText="180" w:vertAnchor="text" w:horzAnchor="margin" w:tblpX="-152" w:tblpY="1415"/>
        <w:tblW w:w="5186" w:type="pct"/>
        <w:tblBorders>
          <w:top w:val="single" w:sz="4" w:space="0" w:color="5DAEAE" w:themeColor="accent2" w:themeShade="BF"/>
          <w:left w:val="single" w:sz="4" w:space="0" w:color="5DAEAE" w:themeColor="accent2" w:themeShade="BF"/>
          <w:bottom w:val="single" w:sz="4" w:space="0" w:color="5DAEAE" w:themeColor="accent2" w:themeShade="BF"/>
          <w:right w:val="single" w:sz="4" w:space="0" w:color="5DAEAE" w:themeColor="accent2" w:themeShade="BF"/>
          <w:insideH w:val="single" w:sz="4" w:space="0" w:color="5DAEAE" w:themeColor="accent2" w:themeShade="BF"/>
          <w:insideV w:val="single" w:sz="4" w:space="0" w:color="5DAEAE" w:themeColor="accent2" w:themeShade="BF"/>
        </w:tblBorders>
        <w:tblLook w:val="04A0" w:firstRow="1" w:lastRow="0" w:firstColumn="1" w:lastColumn="0" w:noHBand="0" w:noVBand="1"/>
      </w:tblPr>
      <w:tblGrid>
        <w:gridCol w:w="5526"/>
        <w:gridCol w:w="5105"/>
      </w:tblGrid>
      <w:tr w:rsidR="001F7F01" w:rsidRPr="004730D8" w14:paraId="392A2775" w14:textId="77777777" w:rsidTr="005230DF">
        <w:trPr>
          <w:trHeight w:val="553"/>
        </w:trPr>
        <w:tc>
          <w:tcPr>
            <w:tcW w:w="2599" w:type="pct"/>
          </w:tcPr>
          <w:p w14:paraId="4D354F41" w14:textId="78E4AFFF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Patient Name     : </w:t>
            </w:r>
            <w:r w:rsidR="004F19DE">
              <w:rPr>
                <w:sz w:val="28"/>
              </w:rPr>
              <w:t>Mr</w:t>
            </w:r>
            <w:r w:rsidR="00C26598">
              <w:rPr>
                <w:sz w:val="28"/>
              </w:rPr>
              <w:t xml:space="preserve">s. </w:t>
            </w:r>
            <w:proofErr w:type="spellStart"/>
            <w:r w:rsidR="00C26598">
              <w:rPr>
                <w:sz w:val="28"/>
              </w:rPr>
              <w:t>Bhagyavathy</w:t>
            </w:r>
            <w:proofErr w:type="spellEnd"/>
          </w:p>
        </w:tc>
        <w:tc>
          <w:tcPr>
            <w:tcW w:w="2401" w:type="pct"/>
          </w:tcPr>
          <w:p w14:paraId="112E52C6" w14:textId="53764CC0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Date of Report      : </w:t>
            </w:r>
            <w:r w:rsidR="00C26598">
              <w:rPr>
                <w:sz w:val="28"/>
              </w:rPr>
              <w:t>08.03.2025</w:t>
            </w:r>
          </w:p>
        </w:tc>
      </w:tr>
      <w:tr w:rsidR="001F7F01" w:rsidRPr="004730D8" w14:paraId="0F51255D" w14:textId="77777777" w:rsidTr="005230DF">
        <w:trPr>
          <w:trHeight w:val="553"/>
        </w:trPr>
        <w:tc>
          <w:tcPr>
            <w:tcW w:w="2599" w:type="pct"/>
          </w:tcPr>
          <w:p w14:paraId="21388FD1" w14:textId="5511E87A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Age/ Gender       : </w:t>
            </w:r>
            <w:r w:rsidR="00C26598">
              <w:rPr>
                <w:sz w:val="28"/>
              </w:rPr>
              <w:t>3</w:t>
            </w:r>
            <w:r w:rsidR="000952E4">
              <w:rPr>
                <w:sz w:val="28"/>
              </w:rPr>
              <w:t xml:space="preserve">8 </w:t>
            </w:r>
            <w:r w:rsidR="006E6711">
              <w:rPr>
                <w:bCs/>
                <w:sz w:val="28"/>
              </w:rPr>
              <w:t xml:space="preserve">years/ </w:t>
            </w:r>
            <w:r w:rsidR="00C26598">
              <w:rPr>
                <w:bCs/>
                <w:sz w:val="28"/>
              </w:rPr>
              <w:t>Fem</w:t>
            </w:r>
            <w:r w:rsidR="00C24E45">
              <w:rPr>
                <w:bCs/>
                <w:sz w:val="28"/>
              </w:rPr>
              <w:t>a</w:t>
            </w:r>
            <w:r w:rsidRPr="004730D8">
              <w:rPr>
                <w:sz w:val="28"/>
              </w:rPr>
              <w:t>le</w:t>
            </w:r>
          </w:p>
        </w:tc>
        <w:tc>
          <w:tcPr>
            <w:tcW w:w="2401" w:type="pct"/>
          </w:tcPr>
          <w:p w14:paraId="11F21660" w14:textId="72114401" w:rsidR="001F7F01" w:rsidRPr="004730D8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 xml:space="preserve">Region of Interest : </w:t>
            </w:r>
            <w:r w:rsidRPr="004730D8">
              <w:rPr>
                <w:sz w:val="28"/>
              </w:rPr>
              <w:t xml:space="preserve">CBCT </w:t>
            </w:r>
            <w:r w:rsidR="00B43C2B">
              <w:rPr>
                <w:sz w:val="28"/>
              </w:rPr>
              <w:t>Maxilla</w:t>
            </w:r>
          </w:p>
        </w:tc>
      </w:tr>
      <w:tr w:rsidR="001F7F01" w:rsidRPr="004730D8" w14:paraId="65820F62" w14:textId="77777777" w:rsidTr="005230DF">
        <w:trPr>
          <w:trHeight w:val="553"/>
        </w:trPr>
        <w:tc>
          <w:tcPr>
            <w:tcW w:w="2599" w:type="pct"/>
          </w:tcPr>
          <w:p w14:paraId="37131503" w14:textId="40072F41" w:rsidR="00C24E45" w:rsidRPr="000952E4" w:rsidRDefault="001F7F01" w:rsidP="005230DF">
            <w:pPr>
              <w:spacing w:line="600" w:lineRule="auto"/>
              <w:rPr>
                <w:noProof/>
                <w:sz w:val="28"/>
              </w:rPr>
            </w:pPr>
            <w:r w:rsidRPr="004730D8">
              <w:rPr>
                <w:b/>
                <w:bCs/>
                <w:sz w:val="28"/>
              </w:rPr>
              <w:t>Referring doctor:</w:t>
            </w:r>
            <w:r w:rsidR="000952E4">
              <w:rPr>
                <w:b/>
                <w:bCs/>
                <w:sz w:val="28"/>
              </w:rPr>
              <w:t xml:space="preserve"> </w:t>
            </w:r>
            <w:r w:rsidR="000952E4">
              <w:rPr>
                <w:sz w:val="28"/>
              </w:rPr>
              <w:t xml:space="preserve">Dr. </w:t>
            </w:r>
            <w:proofErr w:type="spellStart"/>
            <w:r w:rsidR="00C26598">
              <w:rPr>
                <w:sz w:val="28"/>
              </w:rPr>
              <w:t>Subramoniam</w:t>
            </w:r>
            <w:proofErr w:type="spellEnd"/>
          </w:p>
        </w:tc>
        <w:tc>
          <w:tcPr>
            <w:tcW w:w="2401" w:type="pct"/>
          </w:tcPr>
          <w:p w14:paraId="7219DEB7" w14:textId="6E838067" w:rsidR="001F7F01" w:rsidRPr="004730D8" w:rsidRDefault="001F7F01" w:rsidP="005230DF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Indication :  </w:t>
            </w:r>
            <w:r w:rsidR="007647E6">
              <w:rPr>
                <w:bCs/>
                <w:noProof/>
                <w:sz w:val="28"/>
              </w:rPr>
              <w:t>Assessment of surgical wire in relation to 21, 22, 23</w:t>
            </w:r>
          </w:p>
        </w:tc>
      </w:tr>
      <w:tr w:rsidR="001F7F01" w:rsidRPr="004730D8" w14:paraId="783A17F4" w14:textId="77777777" w:rsidTr="005230DF">
        <w:trPr>
          <w:trHeight w:val="553"/>
        </w:trPr>
        <w:tc>
          <w:tcPr>
            <w:tcW w:w="5000" w:type="pct"/>
            <w:gridSpan w:val="2"/>
          </w:tcPr>
          <w:p w14:paraId="49951B03" w14:textId="77777777" w:rsidR="001F7F01" w:rsidRPr="004730D8" w:rsidRDefault="001F7F01" w:rsidP="005230DF">
            <w:pPr>
              <w:spacing w:line="600" w:lineRule="auto"/>
              <w:rPr>
                <w:b/>
                <w:noProof/>
                <w:sz w:val="28"/>
              </w:rPr>
            </w:pPr>
            <w:r w:rsidRPr="004730D8">
              <w:rPr>
                <w:b/>
                <w:noProof/>
                <w:sz w:val="28"/>
              </w:rPr>
              <w:t xml:space="preserve">Clinical Notes: </w:t>
            </w:r>
            <w:r w:rsidRPr="004730D8">
              <w:rPr>
                <w:noProof/>
                <w:sz w:val="28"/>
              </w:rPr>
              <w:t>Nil</w:t>
            </w:r>
          </w:p>
        </w:tc>
      </w:tr>
    </w:tbl>
    <w:p w14:paraId="67B5F1FC" w14:textId="77777777" w:rsidR="006D3FEC" w:rsidRDefault="006D3FEC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674D758C" wp14:editId="21A37193">
                <wp:simplePos x="0" y="0"/>
                <wp:positionH relativeFrom="column">
                  <wp:posOffset>1882140</wp:posOffset>
                </wp:positionH>
                <wp:positionV relativeFrom="paragraph">
                  <wp:posOffset>53340</wp:posOffset>
                </wp:positionV>
                <wp:extent cx="2906395" cy="477520"/>
                <wp:effectExtent l="0" t="0" r="27305" b="1778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3E122" w14:textId="77777777" w:rsidR="001F7F01" w:rsidRPr="001F7F01" w:rsidRDefault="001F7F01" w:rsidP="001F7F01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1F7F01">
                              <w:rPr>
                                <w:b/>
                                <w:sz w:val="32"/>
                              </w:rPr>
                              <w:t>PATIENT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4D758C" id="Text Box 195" o:spid="_x0000_s1029" type="#_x0000_t202" style="position:absolute;left:0;text-align:left;margin-left:148.2pt;margin-top:4.2pt;width:228.85pt;height:37.6pt;z-index:251730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" fillcolor="white [3201]" strokecolor="#9cc [3205]" strokeweight="2pt">
                <v:textbox>
                  <w:txbxContent>
                    <w:p w14:paraId="3DF3E122" w14:textId="77777777" w:rsidR="001F7F01" w:rsidRPr="001F7F01" w:rsidRDefault="001F7F01" w:rsidP="001F7F01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1F7F01">
                        <w:rPr>
                          <w:b/>
                          <w:sz w:val="32"/>
                        </w:rPr>
                        <w:t>PATIENT INFORMATION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4A11449C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381FC60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CBBB155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478F0E80" w14:textId="2948E1A4" w:rsidR="006D3FEC" w:rsidRDefault="006D3FEC" w:rsidP="003F7006">
      <w:pPr>
        <w:tabs>
          <w:tab w:val="left" w:pos="10260"/>
        </w:tabs>
        <w:jc w:val="both"/>
      </w:pPr>
    </w:p>
    <w:p w14:paraId="562C31D2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8801FA6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64B25C1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BF44017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144BB08A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36C04D1D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0A5B271B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65F7FAEB" w14:textId="77777777" w:rsidR="006D3FEC" w:rsidRDefault="006D3FEC" w:rsidP="00B923B3">
      <w:pPr>
        <w:tabs>
          <w:tab w:val="left" w:pos="10260"/>
        </w:tabs>
        <w:ind w:firstLine="450"/>
        <w:jc w:val="both"/>
      </w:pPr>
    </w:p>
    <w:p w14:paraId="7561E77A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1648D598" wp14:editId="0336DCBF">
                <wp:simplePos x="0" y="0"/>
                <wp:positionH relativeFrom="column">
                  <wp:posOffset>1469390</wp:posOffset>
                </wp:positionH>
                <wp:positionV relativeFrom="paragraph">
                  <wp:posOffset>1002665</wp:posOffset>
                </wp:positionV>
                <wp:extent cx="3589020" cy="381635"/>
                <wp:effectExtent l="0" t="0" r="11430" b="1841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9020" cy="381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8283E" w14:textId="3E8FDBF8" w:rsidR="006D3FEC" w:rsidRPr="004730D8" w:rsidRDefault="006D3FEC" w:rsidP="006D3FE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4730D8">
                              <w:rPr>
                                <w:sz w:val="28"/>
                              </w:rPr>
                              <w:t xml:space="preserve">CBCT- </w:t>
                            </w:r>
                            <w:r w:rsidR="00B43C2B">
                              <w:rPr>
                                <w:sz w:val="28"/>
                              </w:rPr>
                              <w:t>Maxilla</w:t>
                            </w:r>
                            <w:r w:rsidRPr="004730D8">
                              <w:rPr>
                                <w:sz w:val="28"/>
                              </w:rPr>
                              <w:t xml:space="preserve"> provided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8D598" id="Text Box 197" o:spid="_x0000_s1030" type="#_x0000_t202" style="position:absolute;margin-left:115.7pt;margin-top:78.95pt;width:282.6pt;height:30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" fillcolor="white [3201]" strokecolor="#5daeae [2405]" strokeweight=".5pt">
                <v:textbox>
                  <w:txbxContent>
                    <w:p w14:paraId="2A18283E" w14:textId="3E8FDBF8" w:rsidR="006D3FEC" w:rsidRPr="004730D8" w:rsidRDefault="006D3FEC" w:rsidP="006D3FEC">
                      <w:pPr>
                        <w:jc w:val="center"/>
                        <w:rPr>
                          <w:sz w:val="28"/>
                        </w:rPr>
                      </w:pPr>
                      <w:r w:rsidRPr="004730D8">
                        <w:rPr>
                          <w:sz w:val="28"/>
                        </w:rPr>
                        <w:t xml:space="preserve">CBCT- </w:t>
                      </w:r>
                      <w:r w:rsidR="00B43C2B">
                        <w:rPr>
                          <w:sz w:val="28"/>
                        </w:rPr>
                        <w:t>Maxilla</w:t>
                      </w:r>
                      <w:r w:rsidRPr="004730D8">
                        <w:rPr>
                          <w:sz w:val="28"/>
                        </w:rPr>
                        <w:t xml:space="preserve"> provided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6ABF4B86" wp14:editId="47C1401A">
                <wp:simplePos x="0" y="0"/>
                <wp:positionH relativeFrom="column">
                  <wp:posOffset>1794510</wp:posOffset>
                </wp:positionH>
                <wp:positionV relativeFrom="paragraph">
                  <wp:posOffset>186690</wp:posOffset>
                </wp:positionV>
                <wp:extent cx="2906395" cy="477520"/>
                <wp:effectExtent l="0" t="0" r="27305" b="1778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395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16D1A" w14:textId="77777777" w:rsidR="006D3FEC" w:rsidRPr="001F7F01" w:rsidRDefault="006D3FEC" w:rsidP="006D3FEC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CBCT – IMAGE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BF4B86" id="Text Box 196" o:spid="_x0000_s1031" type="#_x0000_t202" style="position:absolute;margin-left:141.3pt;margin-top:14.7pt;width:228.85pt;height:37.6pt;z-index:251732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" fillcolor="white [3201]" strokecolor="#9cc [3205]" strokeweight="2pt">
                <v:textbox>
                  <w:txbxContent>
                    <w:p w14:paraId="74A16D1A" w14:textId="77777777" w:rsidR="006D3FEC" w:rsidRPr="001F7F01" w:rsidRDefault="006D3FEC" w:rsidP="006D3FEC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sz w:val="32"/>
                        </w:rPr>
                        <w:t>CBCT – IMAGE DETAILS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47FA38EB" w14:textId="77777777" w:rsidR="006D3FEC" w:rsidRDefault="006D3FEC"/>
    <w:p w14:paraId="6566641D" w14:textId="77777777" w:rsidR="00084093" w:rsidRDefault="00084093"/>
    <w:p w14:paraId="241B9716" w14:textId="77777777" w:rsidR="006D3FEC" w:rsidRDefault="006D3FEC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BC50FEB" wp14:editId="3200887B">
                <wp:simplePos x="0" y="0"/>
                <wp:positionH relativeFrom="column">
                  <wp:posOffset>1281658</wp:posOffset>
                </wp:positionH>
                <wp:positionV relativeFrom="paragraph">
                  <wp:posOffset>151121</wp:posOffset>
                </wp:positionV>
                <wp:extent cx="4449170" cy="477520"/>
                <wp:effectExtent l="0" t="0" r="27940" b="1778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17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D38D5" w14:textId="77777777" w:rsidR="006D3FEC" w:rsidRPr="006D3FEC" w:rsidRDefault="006D3FEC" w:rsidP="006D3FEC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32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>RADIOGRAPHIC INTERPRETATION</w:t>
                            </w:r>
                          </w:p>
                          <w:p w14:paraId="4A29EFD0" w14:textId="77777777" w:rsidR="006D3FEC" w:rsidRPr="006D3FEC" w:rsidRDefault="006D3FEC" w:rsidP="006D3FEC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C50FEB" id="Text Box 212" o:spid="_x0000_s1032" type="#_x0000_t202" style="position:absolute;margin-left:100.9pt;margin-top:11.9pt;width:350.35pt;height:37.6pt;z-index:251735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" fillcolor="white [3201]" strokecolor="#9cc [3205]" strokeweight="2pt">
                <v:textbox>
                  <w:txbxContent>
                    <w:p w14:paraId="056D38D5" w14:textId="77777777" w:rsidR="006D3FEC" w:rsidRPr="006D3FEC" w:rsidRDefault="006D3FEC" w:rsidP="006D3FEC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32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>RADIOGRAPHIC INTERPRETATION</w:t>
                      </w:r>
                    </w:p>
                    <w:p w14:paraId="4A29EFD0" w14:textId="77777777" w:rsidR="006D3FEC" w:rsidRPr="006D3FEC" w:rsidRDefault="006D3FEC" w:rsidP="006D3FEC">
                      <w:pPr>
                        <w:jc w:val="center"/>
                        <w:rPr>
                          <w:b/>
                          <w:sz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7FE5B5" w14:textId="77777777" w:rsidR="006D3FEC" w:rsidRDefault="006D3FEC"/>
    <w:p w14:paraId="329C2BDE" w14:textId="77777777" w:rsidR="006D3FEC" w:rsidRDefault="006D3FEC"/>
    <w:p w14:paraId="2C4BB8B2" w14:textId="77777777" w:rsidR="006D3FEC" w:rsidRDefault="006D3FEC"/>
    <w:p w14:paraId="6FF93E5B" w14:textId="77777777" w:rsidR="006D3FEC" w:rsidRDefault="006D3FEC"/>
    <w:p w14:paraId="47DA2404" w14:textId="77777777" w:rsidR="006D3FEC" w:rsidRDefault="006D3FEC"/>
    <w:p w14:paraId="110D5154" w14:textId="0290419A" w:rsidR="00D25797" w:rsidRDefault="0019422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 xml:space="preserve">No of teeth present in the maxillary arch: </w:t>
      </w:r>
      <w:r w:rsidR="00B179EF">
        <w:rPr>
          <w:sz w:val="28"/>
        </w:rPr>
        <w:t>14</w:t>
      </w:r>
      <w:r w:rsidR="00F64A4E">
        <w:rPr>
          <w:sz w:val="28"/>
        </w:rPr>
        <w:t xml:space="preserve">; </w:t>
      </w:r>
      <w:r w:rsidR="00B663DC">
        <w:rPr>
          <w:sz w:val="28"/>
        </w:rPr>
        <w:t>Missing teeth: 18, 28</w:t>
      </w:r>
    </w:p>
    <w:p w14:paraId="056487DA" w14:textId="77777777" w:rsidR="00830683" w:rsidRDefault="006411A1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 w:rsidRPr="00FF0254">
        <w:rPr>
          <w:sz w:val="28"/>
        </w:rPr>
        <w:t xml:space="preserve">Presence of hyperdense surgical plates in relation to </w:t>
      </w:r>
      <w:r w:rsidR="00C27325">
        <w:rPr>
          <w:sz w:val="28"/>
        </w:rPr>
        <w:t>lateral wall of right and left m</w:t>
      </w:r>
      <w:r w:rsidR="00FF0254">
        <w:rPr>
          <w:sz w:val="28"/>
        </w:rPr>
        <w:t>axillary</w:t>
      </w:r>
      <w:r w:rsidR="00C27325">
        <w:rPr>
          <w:sz w:val="28"/>
        </w:rPr>
        <w:t xml:space="preserve"> sinus</w:t>
      </w:r>
      <w:r w:rsidR="002310A8">
        <w:rPr>
          <w:sz w:val="28"/>
        </w:rPr>
        <w:t xml:space="preserve"> and the right lateral border of nasal cavity </w:t>
      </w:r>
      <w:r w:rsidR="00830683">
        <w:rPr>
          <w:sz w:val="28"/>
        </w:rPr>
        <w:t>is evident</w:t>
      </w:r>
      <w:r w:rsidR="00830683">
        <w:rPr>
          <w:sz w:val="28"/>
        </w:rPr>
        <w:t xml:space="preserve"> </w:t>
      </w:r>
    </w:p>
    <w:p w14:paraId="11EEED0A" w14:textId="64CC8723" w:rsidR="00FF0254" w:rsidRDefault="00830683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>P</w:t>
      </w:r>
      <w:r w:rsidR="002310A8">
        <w:rPr>
          <w:sz w:val="28"/>
        </w:rPr>
        <w:t xml:space="preserve">resence of hyperdense surgical wire </w:t>
      </w:r>
      <w:r w:rsidR="00557619">
        <w:rPr>
          <w:sz w:val="28"/>
        </w:rPr>
        <w:t xml:space="preserve">that appears to be looped </w:t>
      </w:r>
      <w:r w:rsidR="0048105D">
        <w:rPr>
          <w:sz w:val="28"/>
        </w:rPr>
        <w:t xml:space="preserve">in relation to the </w:t>
      </w:r>
      <w:r w:rsidR="009E062B">
        <w:rPr>
          <w:sz w:val="28"/>
        </w:rPr>
        <w:t xml:space="preserve">left </w:t>
      </w:r>
      <w:r w:rsidR="00E101DA">
        <w:rPr>
          <w:sz w:val="28"/>
        </w:rPr>
        <w:t xml:space="preserve">lateral wall of nasal cavity and </w:t>
      </w:r>
      <w:r w:rsidR="0048105D">
        <w:rPr>
          <w:sz w:val="28"/>
        </w:rPr>
        <w:t>medial wall of the left maxillary sinus is evident.</w:t>
      </w:r>
    </w:p>
    <w:p w14:paraId="676357D0" w14:textId="54C76642" w:rsidR="00A574CD" w:rsidRDefault="00055F7A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 xml:space="preserve">The surgical wire is located at 5.35 mm above the apical region of 22 and </w:t>
      </w:r>
      <w:r w:rsidR="0063263E">
        <w:rPr>
          <w:sz w:val="28"/>
        </w:rPr>
        <w:t>3.64 mm above the apical region of 23.</w:t>
      </w:r>
    </w:p>
    <w:p w14:paraId="2A6B78C8" w14:textId="5725C982" w:rsidR="00F36579" w:rsidRPr="00FF0254" w:rsidRDefault="00F36579" w:rsidP="0043261F">
      <w:pPr>
        <w:pStyle w:val="ListParagraph"/>
        <w:numPr>
          <w:ilvl w:val="0"/>
          <w:numId w:val="7"/>
        </w:numPr>
        <w:spacing w:line="480" w:lineRule="auto"/>
        <w:jc w:val="both"/>
        <w:rPr>
          <w:sz w:val="28"/>
        </w:rPr>
      </w:pPr>
      <w:r>
        <w:rPr>
          <w:sz w:val="28"/>
        </w:rPr>
        <w:t xml:space="preserve">There is mild discontinuity in relation to the </w:t>
      </w:r>
      <w:r w:rsidR="006455B7">
        <w:rPr>
          <w:sz w:val="28"/>
        </w:rPr>
        <w:t xml:space="preserve">medial and lateral wall of left maxillary sinus. </w:t>
      </w:r>
      <w:r w:rsidR="001423C7">
        <w:rPr>
          <w:sz w:val="28"/>
        </w:rPr>
        <w:t>Additionally there is evident mucosal sinus thickening in relation to floor, right and left walls of left maxillary sinus.</w:t>
      </w:r>
    </w:p>
    <w:p w14:paraId="41545501" w14:textId="77777777" w:rsidR="00CC03B3" w:rsidRPr="00953CB3" w:rsidRDefault="00CC03B3" w:rsidP="00953CB3">
      <w:pPr>
        <w:pStyle w:val="ListParagraph"/>
        <w:spacing w:line="600" w:lineRule="auto"/>
        <w:jc w:val="both"/>
        <w:rPr>
          <w:sz w:val="28"/>
        </w:rPr>
      </w:pPr>
    </w:p>
    <w:p w14:paraId="5B4DDD9B" w14:textId="77777777" w:rsidR="006D3FEC" w:rsidRDefault="006D3FEC"/>
    <w:p w14:paraId="553B5FC5" w14:textId="77777777" w:rsidR="006D3FEC" w:rsidRDefault="006D3FEC"/>
    <w:p w14:paraId="61D5E7F3" w14:textId="77777777" w:rsidR="00205903" w:rsidRDefault="006D3FEC">
      <w:r>
        <w:br w:type="page"/>
      </w:r>
    </w:p>
    <w:p w14:paraId="663037E2" w14:textId="77777777" w:rsidR="009D2477" w:rsidRDefault="009D2477"/>
    <w:p w14:paraId="0C4045E6" w14:textId="77777777" w:rsidR="008A5CF5" w:rsidRDefault="008A5CF5"/>
    <w:p w14:paraId="1C08E2DA" w14:textId="217D8E6D" w:rsidR="00663050" w:rsidRDefault="0066305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3F9DC36" wp14:editId="5381ECD1">
                <wp:simplePos x="0" y="0"/>
                <wp:positionH relativeFrom="column">
                  <wp:posOffset>1064895</wp:posOffset>
                </wp:positionH>
                <wp:positionV relativeFrom="paragraph">
                  <wp:posOffset>137269</wp:posOffset>
                </wp:positionV>
                <wp:extent cx="4448810" cy="477520"/>
                <wp:effectExtent l="0" t="0" r="27940" b="1778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B9DFCE" w14:textId="77777777" w:rsidR="009D2477" w:rsidRPr="006D3FEC" w:rsidRDefault="009D2477" w:rsidP="009D2477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6D3FEC">
                              <w:rPr>
                                <w:b/>
                                <w:bCs/>
                                <w:sz w:val="32"/>
                              </w:rPr>
                              <w:t xml:space="preserve">RADIOGRAPHIC </w:t>
                            </w:r>
                            <w:r w:rsidRPr="009D2477">
                              <w:rPr>
                                <w:b/>
                                <w:bCs/>
                                <w:sz w:val="32"/>
                              </w:rPr>
                              <w:t>IMPRESSION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F9DC36" id="Text Box 213" o:spid="_x0000_s1033" type="#_x0000_t202" style="position:absolute;margin-left:83.85pt;margin-top:10.8pt;width:350.3pt;height:37.6pt;z-index:25173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" fillcolor="white [3201]" strokecolor="#9cc [3205]" strokeweight="2pt">
                <v:textbox>
                  <w:txbxContent>
                    <w:p w14:paraId="70B9DFCE" w14:textId="77777777" w:rsidR="009D2477" w:rsidRPr="006D3FEC" w:rsidRDefault="009D2477" w:rsidP="009D2477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 w:rsidRPr="006D3FEC">
                        <w:rPr>
                          <w:b/>
                          <w:bCs/>
                          <w:sz w:val="32"/>
                        </w:rPr>
                        <w:t xml:space="preserve">RADIOGRAPHIC </w:t>
                      </w:r>
                      <w:r w:rsidRPr="009D2477">
                        <w:rPr>
                          <w:b/>
                          <w:bCs/>
                          <w:sz w:val="32"/>
                        </w:rPr>
                        <w:t>IMPRESSION</w:t>
                      </w:r>
                    </w:p>
                  </w:txbxContent>
                </v:textbox>
              </v:shape>
            </w:pict>
          </mc:Fallback>
        </mc:AlternateContent>
      </w:r>
    </w:p>
    <w:p w14:paraId="1BF3864F" w14:textId="77777777" w:rsidR="00205903" w:rsidRDefault="00205903"/>
    <w:p w14:paraId="41F2FA6A" w14:textId="77777777" w:rsidR="00663050" w:rsidRDefault="00663050"/>
    <w:p w14:paraId="52789005" w14:textId="77777777" w:rsidR="00565CF2" w:rsidRPr="00565CF2" w:rsidRDefault="00565CF2" w:rsidP="00565CF2">
      <w:pPr>
        <w:tabs>
          <w:tab w:val="left" w:pos="10260"/>
        </w:tabs>
        <w:spacing w:line="600" w:lineRule="auto"/>
        <w:jc w:val="both"/>
        <w:rPr>
          <w:sz w:val="32"/>
        </w:rPr>
      </w:pPr>
    </w:p>
    <w:p w14:paraId="4E0B946F" w14:textId="3047E6DF" w:rsidR="0043261F" w:rsidRDefault="0043261F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Surgical screws and plates in relation to maxillary</w:t>
      </w:r>
      <w:r w:rsidR="00F36579">
        <w:rPr>
          <w:sz w:val="28"/>
        </w:rPr>
        <w:t xml:space="preserve"> and </w:t>
      </w:r>
      <w:r>
        <w:rPr>
          <w:sz w:val="28"/>
        </w:rPr>
        <w:t xml:space="preserve">nasal </w:t>
      </w:r>
      <w:r w:rsidR="00FF0254">
        <w:rPr>
          <w:sz w:val="28"/>
        </w:rPr>
        <w:t>region.</w:t>
      </w:r>
    </w:p>
    <w:p w14:paraId="29CC36A1" w14:textId="72B3B690" w:rsidR="00557619" w:rsidRDefault="00557619" w:rsidP="00953CB3">
      <w:pPr>
        <w:pStyle w:val="ListParagraph"/>
        <w:numPr>
          <w:ilvl w:val="0"/>
          <w:numId w:val="7"/>
        </w:numPr>
        <w:spacing w:line="600" w:lineRule="auto"/>
        <w:jc w:val="both"/>
        <w:rPr>
          <w:sz w:val="28"/>
        </w:rPr>
      </w:pPr>
      <w:r>
        <w:rPr>
          <w:sz w:val="28"/>
        </w:rPr>
        <w:t>Left maxillary sinusitis.</w:t>
      </w:r>
    </w:p>
    <w:p w14:paraId="7FD6A78A" w14:textId="77777777" w:rsidR="00B701B7" w:rsidRDefault="00B701B7" w:rsidP="00B701B7">
      <w:pPr>
        <w:pStyle w:val="ListParagraph"/>
        <w:spacing w:line="600" w:lineRule="auto"/>
        <w:jc w:val="both"/>
        <w:rPr>
          <w:sz w:val="28"/>
        </w:rPr>
      </w:pPr>
    </w:p>
    <w:p w14:paraId="3AD95291" w14:textId="7A09A9D3" w:rsidR="001D5E4D" w:rsidRDefault="00A45944" w:rsidP="009E6CF5">
      <w:pPr>
        <w:pStyle w:val="ListParagraph"/>
        <w:spacing w:line="600" w:lineRule="auto"/>
        <w:jc w:val="both"/>
        <w:rPr>
          <w:sz w:val="28"/>
        </w:rPr>
      </w:pPr>
      <w:r>
        <w:rPr>
          <w:sz w:val="28"/>
        </w:rPr>
        <w:t xml:space="preserve"> </w:t>
      </w:r>
    </w:p>
    <w:p w14:paraId="2C747AA0" w14:textId="77777777" w:rsidR="00A45944" w:rsidRDefault="00A45944" w:rsidP="00A45944">
      <w:pPr>
        <w:spacing w:line="600" w:lineRule="auto"/>
        <w:jc w:val="both"/>
        <w:rPr>
          <w:sz w:val="28"/>
        </w:rPr>
      </w:pPr>
    </w:p>
    <w:p w14:paraId="33FC8D4A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51A2CA70" w14:textId="4C794763" w:rsidR="00A041D5" w:rsidRDefault="00A041D5" w:rsidP="00A041D5">
      <w:pPr>
        <w:tabs>
          <w:tab w:val="left" w:pos="10260"/>
        </w:tabs>
        <w:jc w:val="both"/>
      </w:pPr>
    </w:p>
    <w:p w14:paraId="6D3D09FE" w14:textId="77777777" w:rsidR="00A041D5" w:rsidRPr="0062612D" w:rsidRDefault="00A041D5" w:rsidP="00A041D5">
      <w:pPr>
        <w:tabs>
          <w:tab w:val="left" w:pos="10260"/>
        </w:tabs>
        <w:spacing w:line="600" w:lineRule="auto"/>
        <w:jc w:val="center"/>
        <w:rPr>
          <w:i/>
          <w:iCs/>
        </w:rPr>
      </w:pPr>
      <w:r w:rsidRPr="0062612D">
        <w:rPr>
          <w:i/>
          <w:iCs/>
        </w:rPr>
        <w:t>Kindly correlate with clinical findings</w:t>
      </w:r>
    </w:p>
    <w:p w14:paraId="59B55746" w14:textId="77777777" w:rsidR="00A041D5" w:rsidRDefault="00A041D5" w:rsidP="00A041D5">
      <w:r w:rsidRPr="000B5469">
        <w:rPr>
          <w:noProof/>
        </w:rPr>
        <w:drawing>
          <wp:anchor distT="0" distB="0" distL="114300" distR="114300" simplePos="0" relativeHeight="251751936" behindDoc="1" locked="0" layoutInCell="1" allowOverlap="1" wp14:anchorId="23F288E9" wp14:editId="2A7B25BE">
            <wp:simplePos x="0" y="0"/>
            <wp:positionH relativeFrom="margin">
              <wp:posOffset>3324225</wp:posOffset>
            </wp:positionH>
            <wp:positionV relativeFrom="paragraph">
              <wp:posOffset>508000</wp:posOffset>
            </wp:positionV>
            <wp:extent cx="3175000" cy="1787525"/>
            <wp:effectExtent l="0" t="0" r="6350" b="3175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96896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9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AC50D05" w14:textId="1CE1F7F7" w:rsidR="00953CB3" w:rsidRDefault="00953CB3"/>
    <w:p w14:paraId="74918168" w14:textId="77777777" w:rsidR="00953CB3" w:rsidRDefault="00953CB3" w:rsidP="00B923B3">
      <w:pPr>
        <w:tabs>
          <w:tab w:val="left" w:pos="10260"/>
        </w:tabs>
        <w:ind w:firstLine="450"/>
        <w:jc w:val="both"/>
      </w:pPr>
    </w:p>
    <w:p w14:paraId="0D1E7815" w14:textId="77777777" w:rsidR="00205903" w:rsidRDefault="004336DB" w:rsidP="00B923B3">
      <w:pPr>
        <w:tabs>
          <w:tab w:val="left" w:pos="10260"/>
        </w:tabs>
        <w:ind w:firstLine="450"/>
        <w:jc w:val="bot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A66E8AA" wp14:editId="18F89A53">
                <wp:simplePos x="0" y="0"/>
                <wp:positionH relativeFrom="column">
                  <wp:posOffset>1066800</wp:posOffset>
                </wp:positionH>
                <wp:positionV relativeFrom="paragraph">
                  <wp:posOffset>139065</wp:posOffset>
                </wp:positionV>
                <wp:extent cx="4448810" cy="477520"/>
                <wp:effectExtent l="0" t="0" r="27940" b="1778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8810" cy="4775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18FD7D" w14:textId="77777777" w:rsidR="004336DB" w:rsidRPr="006D3FEC" w:rsidRDefault="004336DB" w:rsidP="004336DB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</w:rPr>
                              <w:t>IMAGES FOR REFERENCE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6E8AA" id="Text Box 216" o:spid="_x0000_s1034" type="#_x0000_t202" style="position:absolute;left:0;text-align:left;margin-left:84pt;margin-top:10.95pt;width:350.3pt;height:37.6pt;z-index:25174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" fillcolor="white [3201]" strokecolor="#9cc [3205]" strokeweight="2pt">
                <v:textbox>
                  <w:txbxContent>
                    <w:p w14:paraId="1818FD7D" w14:textId="77777777" w:rsidR="004336DB" w:rsidRPr="006D3FEC" w:rsidRDefault="004336DB" w:rsidP="004336DB">
                      <w:pPr>
                        <w:spacing w:line="360" w:lineRule="auto"/>
                        <w:jc w:val="center"/>
                        <w:rPr>
                          <w:b/>
                          <w:sz w:val="40"/>
                        </w:rPr>
                      </w:pPr>
                      <w:r>
                        <w:rPr>
                          <w:b/>
                          <w:bCs/>
                          <w:sz w:val="32"/>
                        </w:rPr>
                        <w:t>IMAGES FOR REFERENCE</w:t>
                      </w:r>
                    </w:p>
                  </w:txbxContent>
                </v:textbox>
              </v:shape>
            </w:pict>
          </mc:Fallback>
        </mc:AlternateContent>
      </w:r>
    </w:p>
    <w:p w14:paraId="64F1767F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1E5BE12C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5DA1233" w14:textId="77777777" w:rsidR="00205903" w:rsidRDefault="00205903" w:rsidP="00B923B3">
      <w:pPr>
        <w:tabs>
          <w:tab w:val="left" w:pos="10260"/>
        </w:tabs>
        <w:ind w:firstLine="450"/>
        <w:jc w:val="both"/>
      </w:pPr>
    </w:p>
    <w:p w14:paraId="4410154F" w14:textId="0088B4C3" w:rsidR="00205903" w:rsidRDefault="00F045DF" w:rsidP="007E3542">
      <w:pPr>
        <w:tabs>
          <w:tab w:val="left" w:pos="10260"/>
        </w:tabs>
        <w:ind w:firstLine="450"/>
        <w:jc w:val="center"/>
        <w:rPr>
          <w:b/>
          <w:bCs/>
        </w:rPr>
      </w:pPr>
      <w:r w:rsidRPr="00F045DF">
        <w:rPr>
          <w:b/>
          <w:bCs/>
        </w:rPr>
        <w:drawing>
          <wp:anchor distT="0" distB="0" distL="114300" distR="114300" simplePos="0" relativeHeight="251767296" behindDoc="1" locked="0" layoutInCell="1" allowOverlap="1" wp14:anchorId="3320A714" wp14:editId="5655C7F1">
            <wp:simplePos x="0" y="0"/>
            <wp:positionH relativeFrom="column">
              <wp:posOffset>89535</wp:posOffset>
            </wp:positionH>
            <wp:positionV relativeFrom="paragraph">
              <wp:posOffset>200660</wp:posOffset>
            </wp:positionV>
            <wp:extent cx="6515100" cy="3289300"/>
            <wp:effectExtent l="0" t="0" r="0" b="6350"/>
            <wp:wrapTight wrapText="bothSides">
              <wp:wrapPolygon edited="0">
                <wp:start x="0" y="0"/>
                <wp:lineTo x="0" y="21517"/>
                <wp:lineTo x="21537" y="21517"/>
                <wp:lineTo x="21537" y="0"/>
                <wp:lineTo x="0" y="0"/>
              </wp:wrapPolygon>
            </wp:wrapTight>
            <wp:docPr id="133634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419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3542" w:rsidRPr="007E3542">
        <w:rPr>
          <w:b/>
          <w:bCs/>
        </w:rPr>
        <w:t>RECONSTRUCTED PANORAMIC VIEW</w:t>
      </w:r>
    </w:p>
    <w:p w14:paraId="5B02D69A" w14:textId="2AA1F38C" w:rsidR="00EA03F2" w:rsidRDefault="00EA03F2" w:rsidP="00F045DF">
      <w:pPr>
        <w:tabs>
          <w:tab w:val="left" w:pos="10260"/>
        </w:tabs>
        <w:rPr>
          <w:b/>
        </w:rPr>
      </w:pPr>
    </w:p>
    <w:p w14:paraId="16EFC56A" w14:textId="4E3A0965" w:rsidR="00412911" w:rsidRDefault="00824AB2" w:rsidP="00412911">
      <w:pPr>
        <w:tabs>
          <w:tab w:val="left" w:pos="10260"/>
        </w:tabs>
        <w:ind w:firstLine="450"/>
        <w:jc w:val="center"/>
        <w:rPr>
          <w:b/>
        </w:rPr>
      </w:pPr>
      <w:r w:rsidRPr="00412911">
        <w:rPr>
          <w:b/>
        </w:rPr>
        <w:t>3-DIMENSIONAL</w:t>
      </w:r>
      <w:r w:rsidR="00412911" w:rsidRPr="00412911">
        <w:rPr>
          <w:b/>
        </w:rPr>
        <w:t xml:space="preserve"> VIEW</w:t>
      </w:r>
    </w:p>
    <w:p w14:paraId="07752377" w14:textId="51FE3504" w:rsidR="00412911" w:rsidRDefault="00412911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3DE494C" w14:textId="2044BAD0" w:rsidR="00084093" w:rsidRDefault="00F045DF" w:rsidP="00412911">
      <w:pPr>
        <w:tabs>
          <w:tab w:val="left" w:pos="10260"/>
        </w:tabs>
        <w:ind w:firstLine="450"/>
        <w:jc w:val="center"/>
        <w:rPr>
          <w:b/>
        </w:rPr>
      </w:pPr>
      <w:r w:rsidRPr="00F045DF">
        <w:rPr>
          <w:b/>
        </w:rPr>
        <w:drawing>
          <wp:anchor distT="0" distB="0" distL="114300" distR="114300" simplePos="0" relativeHeight="251768320" behindDoc="1" locked="0" layoutInCell="1" allowOverlap="1" wp14:anchorId="3DA4502B" wp14:editId="58184A5D">
            <wp:simplePos x="0" y="0"/>
            <wp:positionH relativeFrom="column">
              <wp:posOffset>481330</wp:posOffset>
            </wp:positionH>
            <wp:positionV relativeFrom="paragraph">
              <wp:posOffset>36921</wp:posOffset>
            </wp:positionV>
            <wp:extent cx="5529580" cy="2884805"/>
            <wp:effectExtent l="0" t="0" r="0" b="0"/>
            <wp:wrapTight wrapText="bothSides">
              <wp:wrapPolygon edited="0">
                <wp:start x="0" y="0"/>
                <wp:lineTo x="0" y="21396"/>
                <wp:lineTo x="21506" y="21396"/>
                <wp:lineTo x="21506" y="0"/>
                <wp:lineTo x="0" y="0"/>
              </wp:wrapPolygon>
            </wp:wrapTight>
            <wp:docPr id="135646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666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EC3DF" w14:textId="12466C48" w:rsidR="00084093" w:rsidRDefault="00084093" w:rsidP="002C1430">
      <w:pPr>
        <w:tabs>
          <w:tab w:val="left" w:pos="10260"/>
        </w:tabs>
        <w:ind w:firstLine="450"/>
        <w:rPr>
          <w:b/>
        </w:rPr>
      </w:pPr>
    </w:p>
    <w:p w14:paraId="589D24FE" w14:textId="5FC690A2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1FA0FC2B" w14:textId="434DF920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DF6B391" w14:textId="25BAEDFD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7C53B97C" w14:textId="676C42D6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32FFB4F8" w14:textId="76E75F89" w:rsidR="00084093" w:rsidRDefault="00084093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46A1BBD5" w14:textId="4201C237" w:rsidR="005D6EFF" w:rsidRDefault="005D6EFF" w:rsidP="005D6EFF">
      <w:pPr>
        <w:rPr>
          <w:b/>
        </w:rPr>
      </w:pPr>
    </w:p>
    <w:p w14:paraId="1154AD54" w14:textId="0594913E" w:rsidR="007F03EA" w:rsidRDefault="007F03EA">
      <w:pPr>
        <w:rPr>
          <w:b/>
        </w:rPr>
      </w:pPr>
      <w:r>
        <w:rPr>
          <w:b/>
        </w:rPr>
        <w:br w:type="page"/>
      </w:r>
    </w:p>
    <w:p w14:paraId="6A35F05C" w14:textId="77777777" w:rsidR="007F03EA" w:rsidRDefault="007F03EA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24FDA135" w14:textId="788A3C3D" w:rsidR="00565CF2" w:rsidRDefault="004E569B" w:rsidP="00412911">
      <w:pPr>
        <w:tabs>
          <w:tab w:val="left" w:pos="10260"/>
        </w:tabs>
        <w:ind w:firstLine="450"/>
        <w:jc w:val="center"/>
        <w:rPr>
          <w:b/>
        </w:rPr>
      </w:pPr>
      <w:r>
        <w:rPr>
          <w:b/>
        </w:rPr>
        <w:t>CORONAL VIEW</w:t>
      </w:r>
    </w:p>
    <w:p w14:paraId="3308CEC4" w14:textId="7C9FCBD2" w:rsidR="007F03EA" w:rsidRDefault="007F03EA" w:rsidP="00412911">
      <w:pPr>
        <w:tabs>
          <w:tab w:val="left" w:pos="10260"/>
        </w:tabs>
        <w:ind w:firstLine="450"/>
        <w:jc w:val="center"/>
        <w:rPr>
          <w:b/>
        </w:rPr>
      </w:pPr>
      <w:r w:rsidRPr="007F03EA">
        <w:rPr>
          <w:b/>
        </w:rPr>
        <w:drawing>
          <wp:inline distT="0" distB="0" distL="0" distR="0" wp14:anchorId="195B43C8" wp14:editId="715690AD">
            <wp:extent cx="6515100" cy="3602355"/>
            <wp:effectExtent l="0" t="0" r="0" b="0"/>
            <wp:docPr id="207460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2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661" w14:textId="747B13E0" w:rsidR="004E569B" w:rsidRDefault="004E569B" w:rsidP="00412911">
      <w:pPr>
        <w:tabs>
          <w:tab w:val="left" w:pos="10260"/>
        </w:tabs>
        <w:ind w:firstLine="450"/>
        <w:jc w:val="center"/>
        <w:rPr>
          <w:b/>
        </w:rPr>
      </w:pPr>
    </w:p>
    <w:p w14:paraId="099AADB7" w14:textId="77777777" w:rsidR="007F03EA" w:rsidRDefault="007F03EA" w:rsidP="001E2018">
      <w:pPr>
        <w:tabs>
          <w:tab w:val="left" w:pos="10260"/>
        </w:tabs>
        <w:ind w:left="450"/>
        <w:jc w:val="center"/>
        <w:rPr>
          <w:b/>
        </w:rPr>
      </w:pPr>
      <w:r w:rsidRPr="007F03EA">
        <w:rPr>
          <w:b/>
        </w:rPr>
        <w:drawing>
          <wp:inline distT="0" distB="0" distL="0" distR="0" wp14:anchorId="78242757" wp14:editId="1E0624ED">
            <wp:extent cx="6515100" cy="3518535"/>
            <wp:effectExtent l="0" t="0" r="0" b="5715"/>
            <wp:docPr id="63327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75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3EA">
        <w:rPr>
          <w:b/>
        </w:rPr>
        <w:t xml:space="preserve"> </w:t>
      </w:r>
    </w:p>
    <w:p w14:paraId="3A47DAAC" w14:textId="77777777" w:rsidR="007F03EA" w:rsidRDefault="007F03EA">
      <w:pPr>
        <w:rPr>
          <w:b/>
        </w:rPr>
      </w:pPr>
      <w:r>
        <w:rPr>
          <w:b/>
        </w:rPr>
        <w:br w:type="page"/>
      </w:r>
    </w:p>
    <w:p w14:paraId="25D387A2" w14:textId="27F914C1" w:rsidR="007F03EA" w:rsidRDefault="007F03EA" w:rsidP="001E2018">
      <w:pPr>
        <w:tabs>
          <w:tab w:val="left" w:pos="10260"/>
        </w:tabs>
        <w:ind w:left="450"/>
        <w:jc w:val="center"/>
        <w:rPr>
          <w:b/>
        </w:rPr>
      </w:pPr>
    </w:p>
    <w:p w14:paraId="4A0617A5" w14:textId="116DF661" w:rsidR="004E569B" w:rsidRDefault="008850B0" w:rsidP="001E2018">
      <w:pPr>
        <w:tabs>
          <w:tab w:val="left" w:pos="10260"/>
        </w:tabs>
        <w:ind w:left="450"/>
        <w:jc w:val="center"/>
        <w:rPr>
          <w:b/>
        </w:rPr>
      </w:pPr>
      <w:r w:rsidRPr="008850B0">
        <w:rPr>
          <w:b/>
          <w:sz w:val="28"/>
        </w:rPr>
        <w:drawing>
          <wp:anchor distT="0" distB="0" distL="114300" distR="114300" simplePos="0" relativeHeight="251766272" behindDoc="1" locked="0" layoutInCell="1" allowOverlap="1" wp14:anchorId="296FE2D1" wp14:editId="6AD18325">
            <wp:simplePos x="0" y="0"/>
            <wp:positionH relativeFrom="column">
              <wp:posOffset>2540</wp:posOffset>
            </wp:positionH>
            <wp:positionV relativeFrom="paragraph">
              <wp:posOffset>296000</wp:posOffset>
            </wp:positionV>
            <wp:extent cx="6515100" cy="3536315"/>
            <wp:effectExtent l="0" t="0" r="0" b="6985"/>
            <wp:wrapTight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ight>
            <wp:docPr id="159247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780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018">
        <w:rPr>
          <w:b/>
        </w:rPr>
        <w:t>SAGITTAL VIEW</w:t>
      </w:r>
    </w:p>
    <w:p w14:paraId="2900ADBF" w14:textId="52B2E48F" w:rsidR="008850B0" w:rsidRDefault="008850B0">
      <w:pPr>
        <w:rPr>
          <w:b/>
          <w:sz w:val="28"/>
        </w:rPr>
      </w:pPr>
    </w:p>
    <w:p w14:paraId="346DCF16" w14:textId="33F71E7D" w:rsidR="008850B0" w:rsidRDefault="008850B0" w:rsidP="008850B0">
      <w:pPr>
        <w:jc w:val="center"/>
        <w:rPr>
          <w:b/>
          <w:sz w:val="28"/>
        </w:rPr>
      </w:pPr>
      <w:r w:rsidRPr="003F7912">
        <w:rPr>
          <w:b/>
        </w:rPr>
        <w:drawing>
          <wp:anchor distT="0" distB="0" distL="114300" distR="114300" simplePos="0" relativeHeight="251765248" behindDoc="1" locked="0" layoutInCell="1" allowOverlap="1" wp14:anchorId="20F97CDA" wp14:editId="68C21D7C">
            <wp:simplePos x="0" y="0"/>
            <wp:positionH relativeFrom="column">
              <wp:posOffset>-454</wp:posOffset>
            </wp:positionH>
            <wp:positionV relativeFrom="paragraph">
              <wp:posOffset>336459</wp:posOffset>
            </wp:positionV>
            <wp:extent cx="6515100" cy="3552825"/>
            <wp:effectExtent l="0" t="0" r="0" b="9525"/>
            <wp:wrapTight wrapText="bothSides">
              <wp:wrapPolygon edited="0">
                <wp:start x="0" y="0"/>
                <wp:lineTo x="0" y="21542"/>
                <wp:lineTo x="21537" y="21542"/>
                <wp:lineTo x="21537" y="0"/>
                <wp:lineTo x="0" y="0"/>
              </wp:wrapPolygon>
            </wp:wrapTight>
            <wp:docPr id="205975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55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AXIAL VIEW</w:t>
      </w:r>
    </w:p>
    <w:p w14:paraId="39B42E76" w14:textId="2756FB1B" w:rsidR="003F7912" w:rsidRDefault="003F7912">
      <w:pPr>
        <w:rPr>
          <w:b/>
          <w:sz w:val="28"/>
        </w:rPr>
      </w:pPr>
      <w:r>
        <w:rPr>
          <w:b/>
          <w:sz w:val="28"/>
        </w:rPr>
        <w:br w:type="page"/>
      </w:r>
    </w:p>
    <w:p w14:paraId="6FBE9650" w14:textId="77777777" w:rsidR="008850B0" w:rsidRDefault="008850B0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021DE86B" w14:textId="77777777" w:rsidR="008850B0" w:rsidRDefault="008850B0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105203B2" w14:textId="77777777" w:rsidR="008850B0" w:rsidRDefault="008850B0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6C7D37C1" w14:textId="77777777" w:rsidR="008850B0" w:rsidRDefault="008850B0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13B6FEE1" w14:textId="77777777" w:rsidR="008850B0" w:rsidRDefault="008850B0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</w:p>
    <w:p w14:paraId="23121F80" w14:textId="2E79DA43" w:rsidR="00565CF2" w:rsidRPr="00565CF2" w:rsidRDefault="00565CF2" w:rsidP="00565CF2">
      <w:pPr>
        <w:tabs>
          <w:tab w:val="left" w:pos="10260"/>
        </w:tabs>
        <w:ind w:firstLine="450"/>
        <w:jc w:val="center"/>
        <w:rPr>
          <w:b/>
          <w:sz w:val="28"/>
        </w:rPr>
      </w:pPr>
      <w:r>
        <w:rPr>
          <w:b/>
          <w:sz w:val="28"/>
        </w:rPr>
        <w:t xml:space="preserve">*** </w:t>
      </w:r>
      <w:r w:rsidRPr="00565CF2">
        <w:rPr>
          <w:b/>
          <w:sz w:val="28"/>
        </w:rPr>
        <w:t>End of report</w:t>
      </w:r>
      <w:r>
        <w:rPr>
          <w:b/>
          <w:sz w:val="28"/>
        </w:rPr>
        <w:t xml:space="preserve"> ****</w:t>
      </w:r>
    </w:p>
    <w:sectPr w:rsidR="00565CF2" w:rsidRPr="00565CF2" w:rsidSect="00C927CD">
      <w:headerReference w:type="default" r:id="rId21"/>
      <w:footerReference w:type="default" r:id="rId22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EA67EE" w14:textId="77777777" w:rsidR="007F61E3" w:rsidRDefault="007F61E3">
      <w:r>
        <w:separator/>
      </w:r>
    </w:p>
  </w:endnote>
  <w:endnote w:type="continuationSeparator" w:id="0">
    <w:p w14:paraId="491E51E1" w14:textId="77777777" w:rsidR="007F61E3" w:rsidRDefault="007F6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27D9F8" w14:textId="77777777" w:rsidR="00F0441F" w:rsidRPr="006D7D65" w:rsidRDefault="00EB593B" w:rsidP="00B70876">
    <w:pPr>
      <w:pStyle w:val="Footer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E5EE503" wp14:editId="49849827">
              <wp:simplePos x="0" y="0"/>
              <wp:positionH relativeFrom="column">
                <wp:posOffset>-464876</wp:posOffset>
              </wp:positionH>
              <wp:positionV relativeFrom="paragraph">
                <wp:posOffset>-2910</wp:posOffset>
              </wp:positionV>
              <wp:extent cx="1348674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674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506768" w14:textId="77777777" w:rsid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Cs w:val="68"/>
                            </w:rPr>
                          </w:pPr>
                          <w:proofErr w:type="spellStart"/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Porur</w:t>
                          </w:r>
                          <w:proofErr w:type="spellEnd"/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Dental </w:t>
                          </w:r>
                        </w:p>
                        <w:p w14:paraId="309BD0BB" w14:textId="77777777" w:rsidR="001E0398" w:rsidRPr="00EB593B" w:rsidRDefault="00EB593B" w:rsidP="001E0398">
                          <w:pPr>
                            <w:jc w:val="center"/>
                            <w:rPr>
                              <w:b/>
                              <w:color w:val="6699CC" w:themeColor="accent3"/>
                              <w:sz w:val="14"/>
                              <w:szCs w:val="38"/>
                            </w:rPr>
                          </w:pP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X-rays</w:t>
                          </w:r>
                          <w:r>
                            <w:rPr>
                              <w:b/>
                              <w:color w:val="6699CC" w:themeColor="accent3"/>
                              <w:szCs w:val="68"/>
                            </w:rPr>
                            <w:t xml:space="preserve"> </w:t>
                          </w:r>
                          <w:r w:rsidRPr="00EB593B">
                            <w:rPr>
                              <w:b/>
                              <w:color w:val="6699CC" w:themeColor="accent3"/>
                              <w:szCs w:val="68"/>
                            </w:rPr>
                            <w:t>&amp; CBCT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5EE503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left:0;text-align:left;margin-left:-36.6pt;margin-top:-.25pt;width:106.2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" filled="f" stroked="f">
              <v:textbox>
                <w:txbxContent>
                  <w:p w14:paraId="1D506768" w14:textId="77777777" w:rsid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Cs w:val="68"/>
                      </w:rPr>
                    </w:pPr>
                    <w:proofErr w:type="spellStart"/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Porur</w:t>
                    </w:r>
                    <w:proofErr w:type="spellEnd"/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 xml:space="preserve"> Dental </w:t>
                    </w:r>
                  </w:p>
                  <w:p w14:paraId="309BD0BB" w14:textId="77777777" w:rsidR="001E0398" w:rsidRPr="00EB593B" w:rsidRDefault="00EB593B" w:rsidP="001E0398">
                    <w:pPr>
                      <w:jc w:val="center"/>
                      <w:rPr>
                        <w:b/>
                        <w:color w:val="6699CC" w:themeColor="accent3"/>
                        <w:sz w:val="14"/>
                        <w:szCs w:val="38"/>
                      </w:rPr>
                    </w:pP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X-rays</w:t>
                    </w:r>
                    <w:r>
                      <w:rPr>
                        <w:b/>
                        <w:color w:val="6699CC" w:themeColor="accent3"/>
                        <w:szCs w:val="68"/>
                      </w:rPr>
                      <w:t xml:space="preserve"> </w:t>
                    </w:r>
                    <w:r w:rsidRPr="00EB593B">
                      <w:rPr>
                        <w:b/>
                        <w:color w:val="6699CC" w:themeColor="accent3"/>
                        <w:szCs w:val="68"/>
                      </w:rPr>
                      <w:t>&amp; CBCT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ECDF7F1" wp14:editId="3EADC858">
              <wp:simplePos x="0" y="0"/>
              <wp:positionH relativeFrom="column">
                <wp:posOffset>708831</wp:posOffset>
              </wp:positionH>
              <wp:positionV relativeFrom="paragraph">
                <wp:posOffset>119921</wp:posOffset>
              </wp:positionV>
              <wp:extent cx="6079433" cy="327546"/>
              <wp:effectExtent l="0" t="0" r="0" b="0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79433" cy="3275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ECFD25" w14:textId="77777777" w:rsidR="001E0398" w:rsidRPr="00EB593B" w:rsidRDefault="00EB593B" w:rsidP="001E0398">
                          <w:pPr>
                            <w:pStyle w:val="Footer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 Narrow" w:hAnsi="Arial Narrow" w:cs="Arial"/>
                            </w:rPr>
                          </w:pP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Oro- Facial and Digital Dental Imaging, No: 5/3, 1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  <w:vertAlign w:val="superscript"/>
                            </w:rPr>
                            <w:t>st</w:t>
                          </w:r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 Street, </w:t>
                          </w:r>
                          <w:proofErr w:type="spellStart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Karambakkam</w:t>
                          </w:r>
                          <w:proofErr w:type="spellEnd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, </w:t>
                          </w:r>
                          <w:proofErr w:type="spellStart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>Porur</w:t>
                          </w:r>
                          <w:proofErr w:type="spellEnd"/>
                          <w:r w:rsidRPr="00EB593B">
                            <w:rPr>
                              <w:rFonts w:ascii="Arial Narrow" w:hAnsi="Arial Narrow" w:cs="Arial"/>
                              <w:color w:val="000000"/>
                            </w:rPr>
                            <w:t xml:space="preserve"> Chennai: 600116</w:t>
                          </w:r>
                        </w:p>
                        <w:p w14:paraId="7DB85DF0" w14:textId="77777777" w:rsidR="001E0398" w:rsidRPr="00EB593B" w:rsidRDefault="001E0398" w:rsidP="001E0398">
                          <w:pPr>
                            <w:rPr>
                              <w:rFonts w:ascii="Arial Narrow" w:hAnsi="Arial Narrow" w:cs="Arial"/>
                              <w:color w:val="6699CC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DF7F1" id="_x0000_s1036" type="#_x0000_t202" style="position:absolute;left:0;text-align:left;margin-left:55.8pt;margin-top:9.45pt;width:478.7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" filled="f" stroked="f">
              <v:textbox>
                <w:txbxContent>
                  <w:p w14:paraId="6BECFD25" w14:textId="77777777" w:rsidR="001E0398" w:rsidRPr="00EB593B" w:rsidRDefault="00EB593B" w:rsidP="001E0398">
                    <w:pPr>
                      <w:pStyle w:val="Footer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 Narrow" w:hAnsi="Arial Narrow" w:cs="Arial"/>
                      </w:rPr>
                    </w:pP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Oro- Facial and Digital Dental Imaging, No: 5/3, 1</w:t>
                    </w:r>
                    <w:r w:rsidRPr="00EB593B">
                      <w:rPr>
                        <w:rFonts w:ascii="Arial Narrow" w:hAnsi="Arial Narrow" w:cs="Arial"/>
                        <w:color w:val="000000"/>
                        <w:vertAlign w:val="superscript"/>
                      </w:rPr>
                      <w:t>st</w:t>
                    </w:r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 Street, </w:t>
                    </w:r>
                    <w:proofErr w:type="spellStart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Karambakkam</w:t>
                    </w:r>
                    <w:proofErr w:type="spellEnd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, </w:t>
                    </w:r>
                    <w:proofErr w:type="spellStart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>Porur</w:t>
                    </w:r>
                    <w:proofErr w:type="spellEnd"/>
                    <w:r w:rsidRPr="00EB593B">
                      <w:rPr>
                        <w:rFonts w:ascii="Arial Narrow" w:hAnsi="Arial Narrow" w:cs="Arial"/>
                        <w:color w:val="000000"/>
                      </w:rPr>
                      <w:t xml:space="preserve"> Chennai: 600116</w:t>
                    </w:r>
                  </w:p>
                  <w:p w14:paraId="7DB85DF0" w14:textId="77777777" w:rsidR="001E0398" w:rsidRPr="00EB593B" w:rsidRDefault="001E0398" w:rsidP="001E0398">
                    <w:pPr>
                      <w:rPr>
                        <w:rFonts w:ascii="Arial Narrow" w:hAnsi="Arial Narrow" w:cs="Arial"/>
                        <w:color w:val="6699CC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>
      <w:rPr>
        <w:rFonts w:ascii="Arial" w:hAnsi="Arial" w:cs="Arial"/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BEBB21C" wp14:editId="0C1CA35B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5229F5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" fillcolor="#178ac1 [3204]" stroked="f" strokeweight="2pt"/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663050">
      <w:rPr>
        <w:rFonts w:ascii="Arial" w:hAnsi="Arial" w:cs="Arial"/>
        <w:noProof/>
      </w:rPr>
      <w:t>6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1CE1B8A4" w14:textId="77777777" w:rsidR="002D2E2F" w:rsidRPr="006D7D65" w:rsidRDefault="002D2E2F" w:rsidP="002D2E2F">
    <w:pPr>
      <w:pStyle w:val="Footer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1A75323D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B888AB" w14:textId="77777777" w:rsidR="007F61E3" w:rsidRDefault="007F61E3">
      <w:r>
        <w:separator/>
      </w:r>
    </w:p>
  </w:footnote>
  <w:footnote w:type="continuationSeparator" w:id="0">
    <w:p w14:paraId="123F47A9" w14:textId="77777777" w:rsidR="007F61E3" w:rsidRDefault="007F61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8D0CDF" w14:textId="77777777" w:rsidR="006D3FEC" w:rsidRDefault="006D3FEC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0" distR="0" simplePos="0" relativeHeight="251665408" behindDoc="0" locked="0" layoutInCell="1" allowOverlap="1" wp14:anchorId="6793FAC8" wp14:editId="3308A997">
              <wp:simplePos x="0" y="0"/>
              <wp:positionH relativeFrom="page">
                <wp:posOffset>-107950</wp:posOffset>
              </wp:positionH>
              <wp:positionV relativeFrom="page">
                <wp:posOffset>-46952</wp:posOffset>
              </wp:positionV>
              <wp:extent cx="8543290" cy="1637030"/>
              <wp:effectExtent l="0" t="0" r="0" b="1270"/>
              <wp:wrapNone/>
              <wp:docPr id="29" name="Group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543290" cy="1637030"/>
                        <a:chOff x="0" y="0"/>
                        <a:chExt cx="7562850" cy="1637664"/>
                      </a:xfrm>
                    </wpg:grpSpPr>
                    <pic:pic xmlns:pic="http://schemas.openxmlformats.org/drawingml/2006/picture">
                      <pic:nvPicPr>
                        <pic:cNvPr id="30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373743" y="441006"/>
                          <a:ext cx="7189106" cy="31066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1" name="Graphic 3"/>
                      <wps:cNvSpPr/>
                      <wps:spPr>
                        <a:xfrm>
                          <a:off x="471061" y="0"/>
                          <a:ext cx="7092315" cy="465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092315" h="465455">
                              <a:moveTo>
                                <a:pt x="7091788" y="465339"/>
                              </a:moveTo>
                              <a:lnTo>
                                <a:pt x="0" y="465339"/>
                              </a:lnTo>
                              <a:lnTo>
                                <a:pt x="0" y="0"/>
                              </a:lnTo>
                              <a:lnTo>
                                <a:pt x="7091788" y="0"/>
                              </a:lnTo>
                              <a:lnTo>
                                <a:pt x="7091788" y="465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4AA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92" name="Graphic 4"/>
                      <wps:cNvSpPr/>
                      <wps:spPr>
                        <a:xfrm>
                          <a:off x="0" y="1"/>
                          <a:ext cx="2374265" cy="163766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4265" h="1637664">
                              <a:moveTo>
                                <a:pt x="878023" y="1637353"/>
                              </a:moveTo>
                              <a:lnTo>
                                <a:pt x="0" y="835085"/>
                              </a:lnTo>
                              <a:lnTo>
                                <a:pt x="0" y="0"/>
                              </a:lnTo>
                              <a:lnTo>
                                <a:pt x="2374106" y="0"/>
                              </a:lnTo>
                              <a:lnTo>
                                <a:pt x="878023" y="16373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BE62">
                            <a:alpha val="6783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93" name="Image 5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5867" cy="163701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E7DBE1B" id="Group 29" o:spid="_x0000_s1026" style="position:absolute;margin-left:-8.5pt;margin-top:-3.7pt;width:672.7pt;height:128.9pt;z-index:251665408;mso-wrap-distance-left:0;mso-wrap-distance-right:0;mso-position-horizontal-relative:page;mso-position-vertical-relative:page;mso-width-relative:margin" coordsize="75628,16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" o:spid="_x0000_s1027" type="#_x0000_t75" style="position:absolute;left:3737;top:4410;width:71891;height:3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">
                <v:imagedata r:id="rId3" o:title=""/>
              </v:shape>
              <v:shape id="Graphic 3" o:spid="_x0000_s1028" style="position:absolute;left:4710;width:70923;height:4654;visibility:visible;mso-wrap-style:square;v-text-anchor:top" coordsize="7092315,465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" path="m7091788,465339l,465339,,,7091788,r,465339xe" fillcolor="#004aac" stroked="f">
                <v:path arrowok="t"/>
              </v:shape>
              <v:shape id="Graphic 4" o:spid="_x0000_s1029" style="position:absolute;width:23742;height:16376;visibility:visible;mso-wrap-style:square;v-text-anchor:top" coordsize="2374265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" path="m878023,1637353l,835085,,,2374106,,878023,1637353xe" fillcolor="#00be62" stroked="f">
                <v:fill opacity="44461f"/>
                <v:path arrowok="t"/>
              </v:shape>
              <v:shape id="Image 5" o:spid="_x0000_s1030" type="#_x0000_t75" style="position:absolute;width:20158;height:16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">
                <v:imagedata r:id="rId4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99CC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E06CCC"/>
    <w:multiLevelType w:val="hybridMultilevel"/>
    <w:tmpl w:val="271CC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7BEC5B33"/>
    <w:multiLevelType w:val="hybridMultilevel"/>
    <w:tmpl w:val="194AA6A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1721249515">
    <w:abstractNumId w:val="0"/>
  </w:num>
  <w:num w:numId="2" w16cid:durableId="141777968">
    <w:abstractNumId w:val="4"/>
  </w:num>
  <w:num w:numId="3" w16cid:durableId="714236036">
    <w:abstractNumId w:val="6"/>
  </w:num>
  <w:num w:numId="4" w16cid:durableId="629016647">
    <w:abstractNumId w:val="3"/>
  </w:num>
  <w:num w:numId="5" w16cid:durableId="2045787524">
    <w:abstractNumId w:val="5"/>
  </w:num>
  <w:num w:numId="6" w16cid:durableId="1691375491">
    <w:abstractNumId w:val="1"/>
  </w:num>
  <w:num w:numId="7" w16cid:durableId="691077169">
    <w:abstractNumId w:val="2"/>
  </w:num>
  <w:num w:numId="8" w16cid:durableId="2471898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15D9"/>
    <w:rsid w:val="00003E31"/>
    <w:rsid w:val="000058F1"/>
    <w:rsid w:val="0000633D"/>
    <w:rsid w:val="00007BD1"/>
    <w:rsid w:val="00011F5B"/>
    <w:rsid w:val="00025F25"/>
    <w:rsid w:val="0005275C"/>
    <w:rsid w:val="00055F7A"/>
    <w:rsid w:val="000571FA"/>
    <w:rsid w:val="00064B86"/>
    <w:rsid w:val="00067B10"/>
    <w:rsid w:val="000700BE"/>
    <w:rsid w:val="00076F66"/>
    <w:rsid w:val="00084093"/>
    <w:rsid w:val="00086D56"/>
    <w:rsid w:val="0009047C"/>
    <w:rsid w:val="00092409"/>
    <w:rsid w:val="000952E4"/>
    <w:rsid w:val="000963EE"/>
    <w:rsid w:val="00096BDA"/>
    <w:rsid w:val="00097CA5"/>
    <w:rsid w:val="000A0B9C"/>
    <w:rsid w:val="000A1444"/>
    <w:rsid w:val="000B501D"/>
    <w:rsid w:val="000C0BD2"/>
    <w:rsid w:val="000C6CA1"/>
    <w:rsid w:val="000C7B39"/>
    <w:rsid w:val="000E36C7"/>
    <w:rsid w:val="000F175B"/>
    <w:rsid w:val="000F4C98"/>
    <w:rsid w:val="00104657"/>
    <w:rsid w:val="00104F54"/>
    <w:rsid w:val="0010514A"/>
    <w:rsid w:val="00112B87"/>
    <w:rsid w:val="00113A6F"/>
    <w:rsid w:val="00113BDD"/>
    <w:rsid w:val="00116057"/>
    <w:rsid w:val="0013289A"/>
    <w:rsid w:val="0013417D"/>
    <w:rsid w:val="001351ED"/>
    <w:rsid w:val="00136BD2"/>
    <w:rsid w:val="001423C7"/>
    <w:rsid w:val="00163416"/>
    <w:rsid w:val="00170756"/>
    <w:rsid w:val="00172FED"/>
    <w:rsid w:val="00183A64"/>
    <w:rsid w:val="0018668E"/>
    <w:rsid w:val="00194221"/>
    <w:rsid w:val="001955E9"/>
    <w:rsid w:val="001A17BC"/>
    <w:rsid w:val="001B1A1F"/>
    <w:rsid w:val="001B79D4"/>
    <w:rsid w:val="001C2B99"/>
    <w:rsid w:val="001C3E2F"/>
    <w:rsid w:val="001D1563"/>
    <w:rsid w:val="001D4728"/>
    <w:rsid w:val="001D5764"/>
    <w:rsid w:val="001D5E4D"/>
    <w:rsid w:val="001E0398"/>
    <w:rsid w:val="001E2018"/>
    <w:rsid w:val="001E2F23"/>
    <w:rsid w:val="001F230C"/>
    <w:rsid w:val="001F7F01"/>
    <w:rsid w:val="0020523C"/>
    <w:rsid w:val="00205903"/>
    <w:rsid w:val="00212486"/>
    <w:rsid w:val="002208D0"/>
    <w:rsid w:val="00220A22"/>
    <w:rsid w:val="002238EA"/>
    <w:rsid w:val="00225CDD"/>
    <w:rsid w:val="002310A8"/>
    <w:rsid w:val="00235D0D"/>
    <w:rsid w:val="00240ACE"/>
    <w:rsid w:val="00241136"/>
    <w:rsid w:val="00251B35"/>
    <w:rsid w:val="00251FCD"/>
    <w:rsid w:val="00253233"/>
    <w:rsid w:val="002536AB"/>
    <w:rsid w:val="00261796"/>
    <w:rsid w:val="0027486A"/>
    <w:rsid w:val="002774EA"/>
    <w:rsid w:val="00277ADB"/>
    <w:rsid w:val="00282151"/>
    <w:rsid w:val="002824AE"/>
    <w:rsid w:val="00284CD0"/>
    <w:rsid w:val="00290938"/>
    <w:rsid w:val="00296069"/>
    <w:rsid w:val="002B4007"/>
    <w:rsid w:val="002B6280"/>
    <w:rsid w:val="002B7BA4"/>
    <w:rsid w:val="002C1430"/>
    <w:rsid w:val="002C2142"/>
    <w:rsid w:val="002C5F79"/>
    <w:rsid w:val="002C7445"/>
    <w:rsid w:val="002C7FAA"/>
    <w:rsid w:val="002D2E2F"/>
    <w:rsid w:val="002D72BA"/>
    <w:rsid w:val="002E4B93"/>
    <w:rsid w:val="002F2F31"/>
    <w:rsid w:val="002F6D9C"/>
    <w:rsid w:val="00316AFC"/>
    <w:rsid w:val="00321111"/>
    <w:rsid w:val="00323F62"/>
    <w:rsid w:val="00340754"/>
    <w:rsid w:val="0034376D"/>
    <w:rsid w:val="00347E8F"/>
    <w:rsid w:val="00363A8B"/>
    <w:rsid w:val="0038057F"/>
    <w:rsid w:val="00382458"/>
    <w:rsid w:val="00386F89"/>
    <w:rsid w:val="00392292"/>
    <w:rsid w:val="00395555"/>
    <w:rsid w:val="00397BE0"/>
    <w:rsid w:val="003A78C1"/>
    <w:rsid w:val="003A7A03"/>
    <w:rsid w:val="003B06ED"/>
    <w:rsid w:val="003C6F48"/>
    <w:rsid w:val="003D2915"/>
    <w:rsid w:val="003D4807"/>
    <w:rsid w:val="003E1909"/>
    <w:rsid w:val="003E46D9"/>
    <w:rsid w:val="003F320B"/>
    <w:rsid w:val="003F7006"/>
    <w:rsid w:val="003F7912"/>
    <w:rsid w:val="004060E8"/>
    <w:rsid w:val="0041151D"/>
    <w:rsid w:val="00412911"/>
    <w:rsid w:val="00416318"/>
    <w:rsid w:val="00417ED0"/>
    <w:rsid w:val="0043261F"/>
    <w:rsid w:val="004336DB"/>
    <w:rsid w:val="0043606D"/>
    <w:rsid w:val="004413B9"/>
    <w:rsid w:val="004478A2"/>
    <w:rsid w:val="004556E3"/>
    <w:rsid w:val="004569BD"/>
    <w:rsid w:val="00456B8A"/>
    <w:rsid w:val="004661C6"/>
    <w:rsid w:val="00466546"/>
    <w:rsid w:val="004730D8"/>
    <w:rsid w:val="0047690D"/>
    <w:rsid w:val="00476CD8"/>
    <w:rsid w:val="00477C96"/>
    <w:rsid w:val="0048105D"/>
    <w:rsid w:val="00486629"/>
    <w:rsid w:val="00487452"/>
    <w:rsid w:val="00490C12"/>
    <w:rsid w:val="00497BED"/>
    <w:rsid w:val="004A0468"/>
    <w:rsid w:val="004A61C2"/>
    <w:rsid w:val="004A73BF"/>
    <w:rsid w:val="004A76B6"/>
    <w:rsid w:val="004B32C5"/>
    <w:rsid w:val="004B5F1D"/>
    <w:rsid w:val="004B7C69"/>
    <w:rsid w:val="004C5B9E"/>
    <w:rsid w:val="004D0FED"/>
    <w:rsid w:val="004D6D17"/>
    <w:rsid w:val="004E18FD"/>
    <w:rsid w:val="004E1B7D"/>
    <w:rsid w:val="004E569B"/>
    <w:rsid w:val="004E77A8"/>
    <w:rsid w:val="004F19DE"/>
    <w:rsid w:val="004F1F63"/>
    <w:rsid w:val="004F35D5"/>
    <w:rsid w:val="004F6FD5"/>
    <w:rsid w:val="00500E26"/>
    <w:rsid w:val="00501081"/>
    <w:rsid w:val="00510C05"/>
    <w:rsid w:val="00511CA0"/>
    <w:rsid w:val="005230DF"/>
    <w:rsid w:val="005245F8"/>
    <w:rsid w:val="005372FC"/>
    <w:rsid w:val="00540F43"/>
    <w:rsid w:val="00551B3F"/>
    <w:rsid w:val="005521D8"/>
    <w:rsid w:val="00557619"/>
    <w:rsid w:val="0056063E"/>
    <w:rsid w:val="00561C3C"/>
    <w:rsid w:val="00565314"/>
    <w:rsid w:val="005659D2"/>
    <w:rsid w:val="00565CF2"/>
    <w:rsid w:val="005700FE"/>
    <w:rsid w:val="0057202E"/>
    <w:rsid w:val="00573EEB"/>
    <w:rsid w:val="00580A29"/>
    <w:rsid w:val="00592170"/>
    <w:rsid w:val="005A77A7"/>
    <w:rsid w:val="005B2FBF"/>
    <w:rsid w:val="005B397D"/>
    <w:rsid w:val="005C6FD5"/>
    <w:rsid w:val="005D4644"/>
    <w:rsid w:val="005D5995"/>
    <w:rsid w:val="005D6EFF"/>
    <w:rsid w:val="005E22C5"/>
    <w:rsid w:val="005E3BF5"/>
    <w:rsid w:val="005F06C0"/>
    <w:rsid w:val="005F34CB"/>
    <w:rsid w:val="005F5AE4"/>
    <w:rsid w:val="006001D2"/>
    <w:rsid w:val="00612F56"/>
    <w:rsid w:val="00613870"/>
    <w:rsid w:val="00613D04"/>
    <w:rsid w:val="00620AD1"/>
    <w:rsid w:val="006226CE"/>
    <w:rsid w:val="00622FDF"/>
    <w:rsid w:val="0063263E"/>
    <w:rsid w:val="00635E55"/>
    <w:rsid w:val="006411A1"/>
    <w:rsid w:val="006441BA"/>
    <w:rsid w:val="006455B7"/>
    <w:rsid w:val="006526C7"/>
    <w:rsid w:val="00652C74"/>
    <w:rsid w:val="0065314E"/>
    <w:rsid w:val="00663050"/>
    <w:rsid w:val="00664743"/>
    <w:rsid w:val="0066658E"/>
    <w:rsid w:val="00677A09"/>
    <w:rsid w:val="006877B6"/>
    <w:rsid w:val="006955AC"/>
    <w:rsid w:val="006B053E"/>
    <w:rsid w:val="006B2387"/>
    <w:rsid w:val="006B3C62"/>
    <w:rsid w:val="006C1144"/>
    <w:rsid w:val="006C7324"/>
    <w:rsid w:val="006D1AD3"/>
    <w:rsid w:val="006D2C61"/>
    <w:rsid w:val="006D3317"/>
    <w:rsid w:val="006D3FEC"/>
    <w:rsid w:val="006D43F2"/>
    <w:rsid w:val="006D65C6"/>
    <w:rsid w:val="006D7D65"/>
    <w:rsid w:val="006E5574"/>
    <w:rsid w:val="006E6711"/>
    <w:rsid w:val="006E7E11"/>
    <w:rsid w:val="006F4158"/>
    <w:rsid w:val="0071217B"/>
    <w:rsid w:val="00716637"/>
    <w:rsid w:val="0071799F"/>
    <w:rsid w:val="007268E5"/>
    <w:rsid w:val="00734145"/>
    <w:rsid w:val="00734513"/>
    <w:rsid w:val="007362D6"/>
    <w:rsid w:val="00751400"/>
    <w:rsid w:val="00760097"/>
    <w:rsid w:val="0076123B"/>
    <w:rsid w:val="007647E6"/>
    <w:rsid w:val="007665F6"/>
    <w:rsid w:val="00771302"/>
    <w:rsid w:val="00775926"/>
    <w:rsid w:val="007765FC"/>
    <w:rsid w:val="00785EF6"/>
    <w:rsid w:val="00786C53"/>
    <w:rsid w:val="00791643"/>
    <w:rsid w:val="0079528B"/>
    <w:rsid w:val="0079715F"/>
    <w:rsid w:val="007A0369"/>
    <w:rsid w:val="007A1565"/>
    <w:rsid w:val="007A1919"/>
    <w:rsid w:val="007A1ED6"/>
    <w:rsid w:val="007A4F1D"/>
    <w:rsid w:val="007B53B8"/>
    <w:rsid w:val="007B7D0C"/>
    <w:rsid w:val="007C61A8"/>
    <w:rsid w:val="007C6AD1"/>
    <w:rsid w:val="007D471A"/>
    <w:rsid w:val="007D5AC1"/>
    <w:rsid w:val="007D62D4"/>
    <w:rsid w:val="007D69E5"/>
    <w:rsid w:val="007E3542"/>
    <w:rsid w:val="007E69A2"/>
    <w:rsid w:val="007F03EA"/>
    <w:rsid w:val="007F2364"/>
    <w:rsid w:val="007F61E3"/>
    <w:rsid w:val="00815DCC"/>
    <w:rsid w:val="00824AB2"/>
    <w:rsid w:val="00827355"/>
    <w:rsid w:val="00830683"/>
    <w:rsid w:val="00832378"/>
    <w:rsid w:val="00842B1F"/>
    <w:rsid w:val="00850708"/>
    <w:rsid w:val="008510DF"/>
    <w:rsid w:val="00854B4B"/>
    <w:rsid w:val="00860758"/>
    <w:rsid w:val="00861F16"/>
    <w:rsid w:val="008850B0"/>
    <w:rsid w:val="00885B60"/>
    <w:rsid w:val="0088740C"/>
    <w:rsid w:val="00890E43"/>
    <w:rsid w:val="00893A44"/>
    <w:rsid w:val="008946D5"/>
    <w:rsid w:val="00894B8E"/>
    <w:rsid w:val="008A29F7"/>
    <w:rsid w:val="008A5CF5"/>
    <w:rsid w:val="008B077C"/>
    <w:rsid w:val="008C15D6"/>
    <w:rsid w:val="008D51C0"/>
    <w:rsid w:val="008D5AE9"/>
    <w:rsid w:val="008E080C"/>
    <w:rsid w:val="008E0C1C"/>
    <w:rsid w:val="008E2128"/>
    <w:rsid w:val="008E469E"/>
    <w:rsid w:val="008F3B12"/>
    <w:rsid w:val="008F5D7D"/>
    <w:rsid w:val="008F79D0"/>
    <w:rsid w:val="009065E7"/>
    <w:rsid w:val="00906EC7"/>
    <w:rsid w:val="009100C8"/>
    <w:rsid w:val="00911927"/>
    <w:rsid w:val="00915361"/>
    <w:rsid w:val="00916CC1"/>
    <w:rsid w:val="00925CAA"/>
    <w:rsid w:val="009278A6"/>
    <w:rsid w:val="00935A4B"/>
    <w:rsid w:val="009501E4"/>
    <w:rsid w:val="00951419"/>
    <w:rsid w:val="00953CB3"/>
    <w:rsid w:val="00954119"/>
    <w:rsid w:val="00957114"/>
    <w:rsid w:val="0096513C"/>
    <w:rsid w:val="00970CA9"/>
    <w:rsid w:val="00970D4F"/>
    <w:rsid w:val="009715D4"/>
    <w:rsid w:val="009716F3"/>
    <w:rsid w:val="00971CA2"/>
    <w:rsid w:val="0097289A"/>
    <w:rsid w:val="00982521"/>
    <w:rsid w:val="00983AE3"/>
    <w:rsid w:val="009A0EA9"/>
    <w:rsid w:val="009A2DC2"/>
    <w:rsid w:val="009A5839"/>
    <w:rsid w:val="009D2477"/>
    <w:rsid w:val="009D3274"/>
    <w:rsid w:val="009E062B"/>
    <w:rsid w:val="009E6CF5"/>
    <w:rsid w:val="009F1CD1"/>
    <w:rsid w:val="009F2DC1"/>
    <w:rsid w:val="009F5EA8"/>
    <w:rsid w:val="00A041D5"/>
    <w:rsid w:val="00A05043"/>
    <w:rsid w:val="00A057F1"/>
    <w:rsid w:val="00A0691C"/>
    <w:rsid w:val="00A123C9"/>
    <w:rsid w:val="00A13DC5"/>
    <w:rsid w:val="00A13F51"/>
    <w:rsid w:val="00A23836"/>
    <w:rsid w:val="00A27EAD"/>
    <w:rsid w:val="00A31738"/>
    <w:rsid w:val="00A3257C"/>
    <w:rsid w:val="00A367D1"/>
    <w:rsid w:val="00A37E8F"/>
    <w:rsid w:val="00A426A6"/>
    <w:rsid w:val="00A45944"/>
    <w:rsid w:val="00A506C1"/>
    <w:rsid w:val="00A574CD"/>
    <w:rsid w:val="00A60CBC"/>
    <w:rsid w:val="00A61293"/>
    <w:rsid w:val="00A67980"/>
    <w:rsid w:val="00A700D4"/>
    <w:rsid w:val="00A746DC"/>
    <w:rsid w:val="00A80198"/>
    <w:rsid w:val="00A826FE"/>
    <w:rsid w:val="00A8335E"/>
    <w:rsid w:val="00A87BD2"/>
    <w:rsid w:val="00A87CEC"/>
    <w:rsid w:val="00A92C90"/>
    <w:rsid w:val="00A93039"/>
    <w:rsid w:val="00AC08E1"/>
    <w:rsid w:val="00AD7901"/>
    <w:rsid w:val="00AF0D0A"/>
    <w:rsid w:val="00AF2E62"/>
    <w:rsid w:val="00AF3BBF"/>
    <w:rsid w:val="00B112D4"/>
    <w:rsid w:val="00B112F1"/>
    <w:rsid w:val="00B11ACB"/>
    <w:rsid w:val="00B11C41"/>
    <w:rsid w:val="00B165A3"/>
    <w:rsid w:val="00B17236"/>
    <w:rsid w:val="00B179EF"/>
    <w:rsid w:val="00B20B3E"/>
    <w:rsid w:val="00B24CA3"/>
    <w:rsid w:val="00B26633"/>
    <w:rsid w:val="00B267F5"/>
    <w:rsid w:val="00B3059B"/>
    <w:rsid w:val="00B30707"/>
    <w:rsid w:val="00B30918"/>
    <w:rsid w:val="00B4127A"/>
    <w:rsid w:val="00B43C2B"/>
    <w:rsid w:val="00B570D5"/>
    <w:rsid w:val="00B62F80"/>
    <w:rsid w:val="00B663DC"/>
    <w:rsid w:val="00B701B7"/>
    <w:rsid w:val="00B70876"/>
    <w:rsid w:val="00B73862"/>
    <w:rsid w:val="00B85423"/>
    <w:rsid w:val="00B85D01"/>
    <w:rsid w:val="00B90C5E"/>
    <w:rsid w:val="00B911C0"/>
    <w:rsid w:val="00B923B3"/>
    <w:rsid w:val="00B94ADA"/>
    <w:rsid w:val="00B9764F"/>
    <w:rsid w:val="00BA018F"/>
    <w:rsid w:val="00BA6C23"/>
    <w:rsid w:val="00BA71C2"/>
    <w:rsid w:val="00BB7100"/>
    <w:rsid w:val="00BC0053"/>
    <w:rsid w:val="00BC3FE5"/>
    <w:rsid w:val="00BC74C3"/>
    <w:rsid w:val="00BD00E6"/>
    <w:rsid w:val="00BD0E53"/>
    <w:rsid w:val="00BD1006"/>
    <w:rsid w:val="00BD6627"/>
    <w:rsid w:val="00BE020C"/>
    <w:rsid w:val="00BE34C5"/>
    <w:rsid w:val="00BE5DC6"/>
    <w:rsid w:val="00C065D9"/>
    <w:rsid w:val="00C127F7"/>
    <w:rsid w:val="00C20A18"/>
    <w:rsid w:val="00C24E45"/>
    <w:rsid w:val="00C25407"/>
    <w:rsid w:val="00C26598"/>
    <w:rsid w:val="00C27325"/>
    <w:rsid w:val="00C3734D"/>
    <w:rsid w:val="00C5373F"/>
    <w:rsid w:val="00C628D6"/>
    <w:rsid w:val="00C668AF"/>
    <w:rsid w:val="00C751CB"/>
    <w:rsid w:val="00C827A7"/>
    <w:rsid w:val="00C875D7"/>
    <w:rsid w:val="00C91E9E"/>
    <w:rsid w:val="00C927CD"/>
    <w:rsid w:val="00CA1581"/>
    <w:rsid w:val="00CA7B07"/>
    <w:rsid w:val="00CB0577"/>
    <w:rsid w:val="00CB1666"/>
    <w:rsid w:val="00CB48F8"/>
    <w:rsid w:val="00CB5F47"/>
    <w:rsid w:val="00CC03B3"/>
    <w:rsid w:val="00CD15E6"/>
    <w:rsid w:val="00CD5F0F"/>
    <w:rsid w:val="00CD72D8"/>
    <w:rsid w:val="00CE2EFF"/>
    <w:rsid w:val="00CF32F1"/>
    <w:rsid w:val="00CF6B3F"/>
    <w:rsid w:val="00D03173"/>
    <w:rsid w:val="00D0759C"/>
    <w:rsid w:val="00D11B96"/>
    <w:rsid w:val="00D25797"/>
    <w:rsid w:val="00D278F8"/>
    <w:rsid w:val="00D3445C"/>
    <w:rsid w:val="00D348B0"/>
    <w:rsid w:val="00D4202B"/>
    <w:rsid w:val="00D51321"/>
    <w:rsid w:val="00D51A5C"/>
    <w:rsid w:val="00D61153"/>
    <w:rsid w:val="00D649A4"/>
    <w:rsid w:val="00D72677"/>
    <w:rsid w:val="00D743D1"/>
    <w:rsid w:val="00D81AAF"/>
    <w:rsid w:val="00D83470"/>
    <w:rsid w:val="00DA082D"/>
    <w:rsid w:val="00DB1300"/>
    <w:rsid w:val="00DB4667"/>
    <w:rsid w:val="00DC1789"/>
    <w:rsid w:val="00DC216E"/>
    <w:rsid w:val="00DC634F"/>
    <w:rsid w:val="00DD04C0"/>
    <w:rsid w:val="00DD4305"/>
    <w:rsid w:val="00DD5917"/>
    <w:rsid w:val="00DD62E6"/>
    <w:rsid w:val="00DD6337"/>
    <w:rsid w:val="00DD7950"/>
    <w:rsid w:val="00DE1645"/>
    <w:rsid w:val="00DF1A47"/>
    <w:rsid w:val="00E031F4"/>
    <w:rsid w:val="00E034F3"/>
    <w:rsid w:val="00E053FE"/>
    <w:rsid w:val="00E05802"/>
    <w:rsid w:val="00E06F59"/>
    <w:rsid w:val="00E101DA"/>
    <w:rsid w:val="00E228D6"/>
    <w:rsid w:val="00E325F1"/>
    <w:rsid w:val="00E403F5"/>
    <w:rsid w:val="00E41A1B"/>
    <w:rsid w:val="00E41C09"/>
    <w:rsid w:val="00E449BE"/>
    <w:rsid w:val="00E50A29"/>
    <w:rsid w:val="00E54377"/>
    <w:rsid w:val="00E55666"/>
    <w:rsid w:val="00E55693"/>
    <w:rsid w:val="00E57C4F"/>
    <w:rsid w:val="00E62678"/>
    <w:rsid w:val="00E6625C"/>
    <w:rsid w:val="00E9456D"/>
    <w:rsid w:val="00E973DD"/>
    <w:rsid w:val="00EA03F2"/>
    <w:rsid w:val="00EA4A36"/>
    <w:rsid w:val="00EA64E4"/>
    <w:rsid w:val="00EB51BE"/>
    <w:rsid w:val="00EB593B"/>
    <w:rsid w:val="00EC216C"/>
    <w:rsid w:val="00ED3AF2"/>
    <w:rsid w:val="00ED79E9"/>
    <w:rsid w:val="00EE6C78"/>
    <w:rsid w:val="00F0441F"/>
    <w:rsid w:val="00F045DF"/>
    <w:rsid w:val="00F0731D"/>
    <w:rsid w:val="00F2347C"/>
    <w:rsid w:val="00F33635"/>
    <w:rsid w:val="00F34524"/>
    <w:rsid w:val="00F360ED"/>
    <w:rsid w:val="00F36579"/>
    <w:rsid w:val="00F406CE"/>
    <w:rsid w:val="00F557AD"/>
    <w:rsid w:val="00F56394"/>
    <w:rsid w:val="00F57A2A"/>
    <w:rsid w:val="00F635DA"/>
    <w:rsid w:val="00F64A4E"/>
    <w:rsid w:val="00F70D2B"/>
    <w:rsid w:val="00F720CE"/>
    <w:rsid w:val="00F81C92"/>
    <w:rsid w:val="00F9296A"/>
    <w:rsid w:val="00FA42E4"/>
    <w:rsid w:val="00FB40E4"/>
    <w:rsid w:val="00FB435D"/>
    <w:rsid w:val="00FC6C37"/>
    <w:rsid w:val="00FD16CB"/>
    <w:rsid w:val="00FD5515"/>
    <w:rsid w:val="00FD6427"/>
    <w:rsid w:val="00FD7487"/>
    <w:rsid w:val="00FE45F6"/>
    <w:rsid w:val="00FE506B"/>
    <w:rsid w:val="00FF0254"/>
    <w:rsid w:val="00FF3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."/>
  <w:listSeparator w:val=","/>
  <w14:docId w14:val="6FE16DA3"/>
  <w15:docId w15:val="{E40AB659-B476-476E-B431-8BC137447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Heading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Header">
    <w:name w:val="header"/>
    <w:basedOn w:val="Normal"/>
    <w:link w:val="HeaderChar"/>
    <w:uiPriority w:val="99"/>
    <w:rsid w:val="007D5AC1"/>
    <w:pPr>
      <w:tabs>
        <w:tab w:val="center" w:pos="4677"/>
        <w:tab w:val="right" w:pos="9355"/>
      </w:tabs>
    </w:pPr>
  </w:style>
  <w:style w:type="paragraph" w:styleId="Footer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DefaultParagraphFont"/>
    <w:rsid w:val="001A17BC"/>
  </w:style>
  <w:style w:type="character" w:customStyle="1" w:styleId="howc">
    <w:name w:val="howc"/>
    <w:basedOn w:val="DefaultParagraphFon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yperlink">
    <w:name w:val="Hyperlink"/>
    <w:basedOn w:val="DefaultParagraphFont"/>
    <w:rsid w:val="00170756"/>
    <w:rPr>
      <w:color w:val="0000FF"/>
      <w:u w:val="single"/>
    </w:rPr>
  </w:style>
  <w:style w:type="paragraph" w:customStyle="1" w:styleId="MyHeadtitle">
    <w:name w:val="My Head title"/>
    <w:basedOn w:val="Heading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PageNumber">
    <w:name w:val="page number"/>
    <w:basedOn w:val="DefaultParagraphFont"/>
    <w:rsid w:val="00F0441F"/>
  </w:style>
  <w:style w:type="paragraph" w:customStyle="1" w:styleId="Level1">
    <w:name w:val="Level 1"/>
    <w:basedOn w:val="TO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O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O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rsid w:val="00B70876"/>
    <w:pPr>
      <w:spacing w:after="100"/>
    </w:pPr>
  </w:style>
  <w:style w:type="paragraph" w:styleId="TO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O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BalloonText">
    <w:name w:val="Balloon Text"/>
    <w:basedOn w:val="Normal"/>
    <w:link w:val="BalloonTextChar"/>
    <w:rsid w:val="00B7087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ListParagraph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rsid w:val="000C6CA1"/>
    <w:rPr>
      <w:sz w:val="24"/>
      <w:szCs w:val="24"/>
      <w:lang w:val="uk-UA" w:eastAsia="ko-KR"/>
    </w:rPr>
  </w:style>
  <w:style w:type="table" w:styleId="TableGrid">
    <w:name w:val="Table Grid"/>
    <w:basedOn w:val="TableNormal"/>
    <w:uiPriority w:val="39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386F89"/>
    <w:rPr>
      <w:color w:val="116690" w:themeColor="accent1" w:themeShade="BF"/>
    </w:rPr>
    <w:tblPr>
      <w:tblStyleRowBandSize w:val="1"/>
      <w:tblStyleColBandSize w:val="1"/>
      <w:tblBorders>
        <w:top w:val="single" w:sz="8" w:space="0" w:color="178AC1" w:themeColor="accent1"/>
        <w:bottom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78AC1" w:themeColor="accent1"/>
          <w:left w:val="nil"/>
          <w:bottom w:val="single" w:sz="8" w:space="0" w:color="178AC1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</w:style>
  <w:style w:type="table" w:styleId="LightList-Accent1">
    <w:name w:val="Light List Accent 1"/>
    <w:basedOn w:val="TableNormal"/>
    <w:uiPriority w:val="61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78AC1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</w:style>
  <w:style w:type="table" w:styleId="MediumList2-Accent1">
    <w:name w:val="Medium List 2 Accent 1"/>
    <w:basedOn w:val="Table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78AC1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78AC1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78AC1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78AC1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EE4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2-Accent1">
    <w:name w:val="Medium Grid 2 Accent 1"/>
    <w:basedOn w:val="Table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cPr>
      <w:shd w:val="clear" w:color="auto" w:fill="BEE4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5F4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AE9F8" w:themeFill="accent1" w:themeFillTint="33"/>
      </w:tcPr>
    </w:tblStylePr>
    <w:tblStylePr w:type="band1Vert">
      <w:tblPr/>
      <w:tcPr>
        <w:shd w:val="clear" w:color="auto" w:fill="7BC9EF" w:themeFill="accent1" w:themeFillTint="7F"/>
      </w:tcPr>
    </w:tblStylePr>
    <w:tblStylePr w:type="band1Horz">
      <w:tblPr/>
      <w:tcPr>
        <w:tcBorders>
          <w:insideH w:val="single" w:sz="6" w:space="0" w:color="178AC1" w:themeColor="accent1"/>
          <w:insideV w:val="single" w:sz="6" w:space="0" w:color="178AC1" w:themeColor="accent1"/>
        </w:tcBorders>
        <w:shd w:val="clear" w:color="auto" w:fill="7BC9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LightGrid-Accent1">
    <w:name w:val="Light Grid Accent 1"/>
    <w:basedOn w:val="TableNormal"/>
    <w:uiPriority w:val="62"/>
    <w:rsid w:val="00DD04C0"/>
    <w:tblPr>
      <w:tblStyleRowBandSize w:val="1"/>
      <w:tblStyleColBandSize w:val="1"/>
      <w:tblBorders>
        <w:top w:val="single" w:sz="8" w:space="0" w:color="178AC1" w:themeColor="accent1"/>
        <w:left w:val="single" w:sz="8" w:space="0" w:color="178AC1" w:themeColor="accent1"/>
        <w:bottom w:val="single" w:sz="8" w:space="0" w:color="178AC1" w:themeColor="accent1"/>
        <w:right w:val="single" w:sz="8" w:space="0" w:color="178AC1" w:themeColor="accent1"/>
        <w:insideH w:val="single" w:sz="8" w:space="0" w:color="178AC1" w:themeColor="accent1"/>
        <w:insideV w:val="single" w:sz="8" w:space="0" w:color="178AC1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1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H w:val="nil"/>
          <w:insideV w:val="single" w:sz="8" w:space="0" w:color="178AC1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</w:tcPr>
    </w:tblStylePr>
    <w:tblStylePr w:type="band1Vert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</w:tcBorders>
        <w:shd w:val="clear" w:color="auto" w:fill="BEE4F7" w:themeFill="accent1" w:themeFillTint="3F"/>
      </w:tcPr>
    </w:tblStylePr>
    <w:tblStylePr w:type="band1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  <w:shd w:val="clear" w:color="auto" w:fill="BEE4F7" w:themeFill="accent1" w:themeFillTint="3F"/>
      </w:tcPr>
    </w:tblStylePr>
    <w:tblStylePr w:type="band2Horz">
      <w:tblPr/>
      <w:tcPr>
        <w:tcBorders>
          <w:top w:val="single" w:sz="8" w:space="0" w:color="178AC1" w:themeColor="accent1"/>
          <w:left w:val="single" w:sz="8" w:space="0" w:color="178AC1" w:themeColor="accent1"/>
          <w:bottom w:val="single" w:sz="8" w:space="0" w:color="178AC1" w:themeColor="accent1"/>
          <w:right w:val="single" w:sz="8" w:space="0" w:color="178AC1" w:themeColor="accent1"/>
          <w:insideV w:val="single" w:sz="8" w:space="0" w:color="178AC1" w:themeColor="accent1"/>
        </w:tcBorders>
      </w:tcPr>
    </w:tblStylePr>
  </w:style>
  <w:style w:type="paragraph" w:styleId="Title">
    <w:name w:val="Title"/>
    <w:basedOn w:val="Normal"/>
    <w:link w:val="TitleChar"/>
    <w:uiPriority w:val="1"/>
    <w:qFormat/>
    <w:rsid w:val="00EB593B"/>
    <w:pPr>
      <w:widowControl w:val="0"/>
      <w:autoSpaceDE w:val="0"/>
      <w:autoSpaceDN w:val="0"/>
      <w:spacing w:before="4"/>
    </w:pPr>
    <w:rPr>
      <w:rFonts w:eastAsia="Times New Roman"/>
      <w:sz w:val="22"/>
      <w:szCs w:val="22"/>
      <w:lang w:eastAsia="en-US"/>
    </w:rPr>
  </w:style>
  <w:style w:type="character" w:customStyle="1" w:styleId="TitleChar">
    <w:name w:val="Title Char"/>
    <w:basedOn w:val="DefaultParagraphFont"/>
    <w:link w:val="Title"/>
    <w:uiPriority w:val="1"/>
    <w:rsid w:val="00EB593B"/>
    <w:rPr>
      <w:rFonts w:eastAsia="Times New Roman"/>
      <w:sz w:val="22"/>
      <w:szCs w:val="22"/>
    </w:rPr>
  </w:style>
  <w:style w:type="table" w:customStyle="1" w:styleId="TableGridLight1">
    <w:name w:val="Table Grid Light1"/>
    <w:basedOn w:val="TableNormal"/>
    <w:uiPriority w:val="40"/>
    <w:rsid w:val="001F7F01"/>
    <w:rPr>
      <w:rFonts w:eastAsiaTheme="minorHAnsi" w:cstheme="minorBidi"/>
      <w:sz w:val="24"/>
      <w:szCs w:val="22"/>
      <w:lang w:val="en-I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MediumShading1-Accent2">
    <w:name w:val="Medium Shading 1 Accent 2"/>
    <w:basedOn w:val="TableNormal"/>
    <w:uiPriority w:val="63"/>
    <w:rsid w:val="001F7F01"/>
    <w:tblPr>
      <w:tblStyleRowBandSize w:val="1"/>
      <w:tblStyleColBandSize w:val="1"/>
      <w:tblBorders>
        <w:top w:val="single" w:sz="8" w:space="0" w:color="B2D8D8" w:themeColor="accent2" w:themeTint="BF"/>
        <w:left w:val="single" w:sz="8" w:space="0" w:color="B2D8D8" w:themeColor="accent2" w:themeTint="BF"/>
        <w:bottom w:val="single" w:sz="8" w:space="0" w:color="B2D8D8" w:themeColor="accent2" w:themeTint="BF"/>
        <w:right w:val="single" w:sz="8" w:space="0" w:color="B2D8D8" w:themeColor="accent2" w:themeTint="BF"/>
        <w:insideH w:val="single" w:sz="8" w:space="0" w:color="B2D8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  <w:shd w:val="clear" w:color="auto" w:fill="99C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D8D8" w:themeColor="accent2" w:themeTint="BF"/>
          <w:left w:val="single" w:sz="8" w:space="0" w:color="B2D8D8" w:themeColor="accent2" w:themeTint="BF"/>
          <w:bottom w:val="single" w:sz="8" w:space="0" w:color="B2D8D8" w:themeColor="accent2" w:themeTint="BF"/>
          <w:right w:val="single" w:sz="8" w:space="0" w:color="B2D8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2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5F2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88740C"/>
    <w:tblPr>
      <w:tblStyleRowBandSize w:val="1"/>
      <w:tblStyleColBandSize w:val="1"/>
      <w:tblBorders>
        <w:top w:val="single" w:sz="8" w:space="0" w:color="66CCCC" w:themeColor="accent4"/>
        <w:left w:val="single" w:sz="8" w:space="0" w:color="66CCCC" w:themeColor="accent4"/>
        <w:bottom w:val="single" w:sz="8" w:space="0" w:color="66CCCC" w:themeColor="accent4"/>
        <w:right w:val="single" w:sz="8" w:space="0" w:color="66CCC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CCC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  <w:tblStylePr w:type="band1Horz">
      <w:tblPr/>
      <w:tcPr>
        <w:tcBorders>
          <w:top w:val="single" w:sz="8" w:space="0" w:color="66CCCC" w:themeColor="accent4"/>
          <w:left w:val="single" w:sz="8" w:space="0" w:color="66CCCC" w:themeColor="accent4"/>
          <w:bottom w:val="single" w:sz="8" w:space="0" w:color="66CCCC" w:themeColor="accent4"/>
          <w:right w:val="single" w:sz="8" w:space="0" w:color="66CCCC" w:themeColor="accent4"/>
        </w:tcBorders>
      </w:tcPr>
    </w:tblStylePr>
  </w:style>
  <w:style w:type="table" w:styleId="LightShading-Accent6">
    <w:name w:val="Light Shading Accent 6"/>
    <w:basedOn w:val="TableNormal"/>
    <w:uiPriority w:val="60"/>
    <w:rsid w:val="0088740C"/>
    <w:rPr>
      <w:color w:val="269898" w:themeColor="accent6" w:themeShade="BF"/>
    </w:rPr>
    <w:tblPr>
      <w:tblStyleRowBandSize w:val="1"/>
      <w:tblStyleColBandSize w:val="1"/>
      <w:tblBorders>
        <w:top w:val="single" w:sz="8" w:space="0" w:color="33CCCC" w:themeColor="accent6"/>
        <w:bottom w:val="single" w:sz="8" w:space="0" w:color="33CCC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CCCC" w:themeColor="accent6"/>
          <w:left w:val="nil"/>
          <w:bottom w:val="single" w:sz="8" w:space="0" w:color="33CCC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F2F2" w:themeFill="accent6" w:themeFillTint="3F"/>
      </w:tcPr>
    </w:tblStylePr>
  </w:style>
  <w:style w:type="paragraph" w:customStyle="1" w:styleId="TableParagraph">
    <w:name w:val="Table Paragraph"/>
    <w:basedOn w:val="Normal"/>
    <w:uiPriority w:val="1"/>
    <w:qFormat/>
    <w:rsid w:val="0076123B"/>
    <w:pPr>
      <w:widowControl w:val="0"/>
      <w:autoSpaceDE w:val="0"/>
      <w:autoSpaceDN w:val="0"/>
      <w:spacing w:line="275" w:lineRule="exact"/>
      <w:ind w:left="202"/>
      <w:jc w:val="center"/>
    </w:pPr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78AC1"/>
      </a:accent1>
      <a:accent2>
        <a:srgbClr val="99CCCC"/>
      </a:accent2>
      <a:accent3>
        <a:srgbClr val="6699CC"/>
      </a:accent3>
      <a:accent4>
        <a:srgbClr val="66CCCC"/>
      </a:accent4>
      <a:accent5>
        <a:srgbClr val="9999CC"/>
      </a:accent5>
      <a:accent6>
        <a:srgbClr val="33CCCC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B4E92A-6758-4E67-AB1A-F46905229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</Template>
  <TotalTime>38</TotalTime>
  <Pages>8</Pages>
  <Words>202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Template</vt:lpstr>
    </vt:vector>
  </TitlesOfParts>
  <Company>Imagine</Company>
  <LinksUpToDate>false</LinksUpToDate>
  <CharactersWithSpaces>1355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Pharma</dc:creator>
  <cp:lastModifiedBy>Dr. Anitha Raghunathan</cp:lastModifiedBy>
  <cp:revision>7</cp:revision>
  <cp:lastPrinted>2025-03-08T18:04:00Z</cp:lastPrinted>
  <dcterms:created xsi:type="dcterms:W3CDTF">2025-03-08T17:27:00Z</dcterms:created>
  <dcterms:modified xsi:type="dcterms:W3CDTF">2025-03-08T18:05:00Z</dcterms:modified>
</cp:coreProperties>
</file>