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2FED2E" w14:textId="77777777" w:rsidR="004A73BF" w:rsidRPr="005F5AE4" w:rsidRDefault="00EB593B" w:rsidP="00B70876">
      <w:pPr>
        <w:tabs>
          <w:tab w:val="left" w:pos="10260"/>
        </w:tabs>
      </w:pPr>
      <w:r>
        <w:rPr>
          <w:noProof/>
        </w:rPr>
        <mc:AlternateContent>
          <mc:Choice Requires="wpg">
            <w:drawing>
              <wp:anchor distT="0" distB="0" distL="0" distR="0" simplePos="0" relativeHeight="251721216" behindDoc="0" locked="0" layoutInCell="1" allowOverlap="1" wp14:anchorId="362DED13" wp14:editId="1AECC7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874635" cy="1637030"/>
                <wp:effectExtent l="0" t="0" r="0" b="127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74635" cy="1637030"/>
                          <a:chOff x="0" y="0"/>
                          <a:chExt cx="7562850" cy="1637664"/>
                        </a:xfrm>
                      </wpg:grpSpPr>
                      <pic:pic xmlns:pic="http://schemas.openxmlformats.org/drawingml/2006/picture">
                        <pic:nvPicPr>
                          <pic:cNvPr id="15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743" y="441006"/>
                            <a:ext cx="7189106" cy="310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3"/>
                        <wps:cNvSpPr/>
                        <wps:spPr>
                          <a:xfrm>
                            <a:off x="471061" y="0"/>
                            <a:ext cx="7092315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315" h="465455">
                                <a:moveTo>
                                  <a:pt x="7091788" y="465339"/>
                                </a:moveTo>
                                <a:lnTo>
                                  <a:pt x="0" y="465339"/>
                                </a:lnTo>
                                <a:lnTo>
                                  <a:pt x="0" y="0"/>
                                </a:lnTo>
                                <a:lnTo>
                                  <a:pt x="7091788" y="0"/>
                                </a:lnTo>
                                <a:lnTo>
                                  <a:pt x="7091788" y="465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4"/>
                        <wps:cNvSpPr/>
                        <wps:spPr>
                          <a:xfrm>
                            <a:off x="0" y="1"/>
                            <a:ext cx="2374265" cy="1637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265" h="1637664">
                                <a:moveTo>
                                  <a:pt x="878023" y="1637353"/>
                                </a:moveTo>
                                <a:lnTo>
                                  <a:pt x="0" y="835085"/>
                                </a:lnTo>
                                <a:lnTo>
                                  <a:pt x="0" y="0"/>
                                </a:lnTo>
                                <a:lnTo>
                                  <a:pt x="2374106" y="0"/>
                                </a:lnTo>
                                <a:lnTo>
                                  <a:pt x="878023" y="1637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E62">
                              <a:alpha val="678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867" cy="1637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17C69E6" id="Group 14" o:spid="_x0000_s1026" style="position:absolute;margin-left:0;margin-top:0;width:620.05pt;height:128.9pt;z-index:251721216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">
                  <v:imagedata r:id="rId10" o:title=""/>
                </v:shape>
  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" path="m7091788,465339l,465339,,,7091788,r,465339xe" fillcolor="#004aac" stroked="f">
                  <v:path arrowok="t"/>
                </v:shape>
  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" path="m878023,1637353l,835085,,,2374106,,878023,1637353xe" fillcolor="#00be62" stroked="f">
                  <v:fill opacity="44461f"/>
                  <v:path arrowok="t"/>
                </v:shape>
  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8BB906D" wp14:editId="1EA048BE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6C3CA4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  <w:t>Company</w:t>
                            </w:r>
                          </w:p>
                          <w:p w14:paraId="545F67CC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  <w:t>Logotype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8BB906D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756C3CA4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  <w:t>Company</w:t>
                      </w:r>
                    </w:p>
                    <w:p w14:paraId="545F67CC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  <w:t>Logotype</w:t>
                      </w:r>
                    </w:p>
                  </w:txbxContent>
                </v:textbox>
              </v:shape>
            </w:pict>
          </mc:Fallback>
        </mc:AlternateContent>
      </w:r>
    </w:p>
    <w:p w14:paraId="21AAC27F" w14:textId="77777777" w:rsidR="004A73BF" w:rsidRPr="005F5AE4" w:rsidRDefault="004A73BF" w:rsidP="00B70876">
      <w:pPr>
        <w:tabs>
          <w:tab w:val="left" w:pos="10260"/>
        </w:tabs>
      </w:pPr>
    </w:p>
    <w:p w14:paraId="2EF4523D" w14:textId="77777777" w:rsidR="004A73BF" w:rsidRPr="005F5AE4" w:rsidRDefault="00EB593B" w:rsidP="00B70876">
      <w:pPr>
        <w:tabs>
          <w:tab w:val="left" w:pos="102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06135BC5" wp14:editId="2FB457A1">
                <wp:simplePos x="0" y="0"/>
                <wp:positionH relativeFrom="column">
                  <wp:posOffset>-14217</wp:posOffset>
                </wp:positionH>
                <wp:positionV relativeFrom="paragraph">
                  <wp:posOffset>140335</wp:posOffset>
                </wp:positionV>
                <wp:extent cx="1828800" cy="1828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196AF2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Cone Beam Computed Tomography-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35BC5" id="Text Box 25" o:spid="_x0000_s1027" type="#_x0000_t202" style="position:absolute;margin-left:-1.1pt;margin-top:11.05pt;width:2in;height:2in;z-index:251727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" filled="f" stroked="f">
                <v:textbox style="mso-fit-shape-to-text:t">
                  <w:txbxContent>
                    <w:p w14:paraId="74196AF2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Cone Beam Computed Tomography- 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6E03A84D" w14:textId="77777777" w:rsidR="004A73BF" w:rsidRPr="005F5AE4" w:rsidRDefault="004A73BF" w:rsidP="00B70876">
      <w:pPr>
        <w:tabs>
          <w:tab w:val="left" w:pos="10260"/>
        </w:tabs>
      </w:pPr>
    </w:p>
    <w:p w14:paraId="1D5C9061" w14:textId="77777777" w:rsidR="004A73BF" w:rsidRPr="005F5AE4" w:rsidRDefault="004A73BF" w:rsidP="00B70876">
      <w:pPr>
        <w:tabs>
          <w:tab w:val="left" w:pos="10260"/>
        </w:tabs>
      </w:pPr>
    </w:p>
    <w:p w14:paraId="031B9D34" w14:textId="77777777" w:rsidR="004A73BF" w:rsidRPr="005F5AE4" w:rsidRDefault="004A73BF" w:rsidP="00B70876">
      <w:pPr>
        <w:tabs>
          <w:tab w:val="left" w:pos="10260"/>
        </w:tabs>
      </w:pPr>
    </w:p>
    <w:p w14:paraId="556A7DB3" w14:textId="77777777" w:rsidR="004A73BF" w:rsidRPr="005F5AE4" w:rsidRDefault="004A73BF" w:rsidP="00B70876">
      <w:pPr>
        <w:tabs>
          <w:tab w:val="left" w:pos="10260"/>
        </w:tabs>
      </w:pPr>
    </w:p>
    <w:p w14:paraId="71652381" w14:textId="77777777" w:rsidR="004A73BF" w:rsidRPr="005F5AE4" w:rsidRDefault="004A73BF" w:rsidP="00B70876">
      <w:pPr>
        <w:tabs>
          <w:tab w:val="left" w:pos="10260"/>
        </w:tabs>
      </w:pPr>
    </w:p>
    <w:p w14:paraId="500FF6C9" w14:textId="77777777" w:rsidR="004A73BF" w:rsidRPr="005F5AE4" w:rsidRDefault="004A73BF" w:rsidP="00B70876">
      <w:pPr>
        <w:tabs>
          <w:tab w:val="left" w:pos="10260"/>
        </w:tabs>
      </w:pPr>
    </w:p>
    <w:p w14:paraId="0F7B5EA8" w14:textId="77777777" w:rsidR="004A73BF" w:rsidRPr="005F5AE4" w:rsidRDefault="00EB593B" w:rsidP="00B70876">
      <w:pPr>
        <w:tabs>
          <w:tab w:val="left" w:pos="10260"/>
        </w:tabs>
      </w:pPr>
      <w:r>
        <w:rPr>
          <w:noProof/>
          <w:sz w:val="17"/>
        </w:rPr>
        <w:drawing>
          <wp:anchor distT="0" distB="0" distL="114300" distR="114300" simplePos="0" relativeHeight="251723264" behindDoc="1" locked="0" layoutInCell="1" allowOverlap="1" wp14:anchorId="349284C5" wp14:editId="73FC45C4">
            <wp:simplePos x="0" y="0"/>
            <wp:positionH relativeFrom="column">
              <wp:posOffset>489585</wp:posOffset>
            </wp:positionH>
            <wp:positionV relativeFrom="paragraph">
              <wp:posOffset>36830</wp:posOffset>
            </wp:positionV>
            <wp:extent cx="5581650" cy="5581650"/>
            <wp:effectExtent l="0" t="0" r="0" b="0"/>
            <wp:wrapTight wrapText="bothSides">
              <wp:wrapPolygon edited="0">
                <wp:start x="0" y="0"/>
                <wp:lineTo x="0" y="21526"/>
                <wp:lineTo x="21526" y="21526"/>
                <wp:lineTo x="21526" y="0"/>
                <wp:lineTo x="0" y="0"/>
              </wp:wrapPolygon>
            </wp:wrapTight>
            <wp:docPr id="19" name="Picture 19" descr="C:\Users\Pharma\Desktop\304960700_159674023353351_66082760500960484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arma\Desktop\304960700_159674023353351_6608276050096048483_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AFA26" w14:textId="77777777" w:rsidR="004A73BF" w:rsidRPr="005F5AE4" w:rsidRDefault="004A73BF" w:rsidP="00B70876">
      <w:pPr>
        <w:tabs>
          <w:tab w:val="left" w:pos="10260"/>
        </w:tabs>
      </w:pPr>
    </w:p>
    <w:p w14:paraId="738B303C" w14:textId="77777777" w:rsidR="004A73BF" w:rsidRPr="005F5AE4" w:rsidRDefault="004A73BF" w:rsidP="00B70876">
      <w:pPr>
        <w:tabs>
          <w:tab w:val="left" w:pos="10260"/>
        </w:tabs>
      </w:pPr>
    </w:p>
    <w:p w14:paraId="3DC662FC" w14:textId="77777777" w:rsidR="004A73BF" w:rsidRPr="005F5AE4" w:rsidRDefault="004A73BF" w:rsidP="00B70876">
      <w:pPr>
        <w:tabs>
          <w:tab w:val="left" w:pos="10260"/>
        </w:tabs>
      </w:pPr>
    </w:p>
    <w:p w14:paraId="7ED03AAE" w14:textId="77777777" w:rsidR="00EB593B" w:rsidRDefault="00EB593B" w:rsidP="00EB593B">
      <w:pPr>
        <w:pStyle w:val="Title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300D65FE" wp14:editId="0D0E896F">
                <wp:simplePos x="0" y="0"/>
                <wp:positionH relativeFrom="column">
                  <wp:posOffset>-464451</wp:posOffset>
                </wp:positionH>
                <wp:positionV relativeFrom="paragraph">
                  <wp:posOffset>6364320</wp:posOffset>
                </wp:positionV>
                <wp:extent cx="2620370" cy="313899"/>
                <wp:effectExtent l="0" t="0" r="0" b="0"/>
                <wp:wrapNone/>
                <wp:docPr id="23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0370" cy="3138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935DAF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14"/>
                                <w:szCs w:val="38"/>
                              </w:rPr>
                            </w:pPr>
                            <w:proofErr w:type="spellStart"/>
                            <w:r w:rsidRPr="00EB593B">
                              <w:rPr>
                                <w:b/>
                                <w:szCs w:val="68"/>
                              </w:rPr>
                              <w:t>Porur</w:t>
                            </w:r>
                            <w:proofErr w:type="spellEnd"/>
                            <w:r w:rsidRPr="00EB593B">
                              <w:rPr>
                                <w:b/>
                                <w:szCs w:val="68"/>
                              </w:rPr>
                              <w:t xml:space="preserve"> Dental X-rays &amp; CBCT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0D65FE" id="_x0000_s1028" type="#_x0000_t202" style="position:absolute;margin-left:-36.55pt;margin-top:501.15pt;width:206.35pt;height:24.7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" filled="f" stroked="f">
                <v:textbox>
                  <w:txbxContent>
                    <w:p w14:paraId="4A935DAF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14"/>
                          <w:szCs w:val="38"/>
                        </w:rPr>
                      </w:pPr>
                      <w:proofErr w:type="spellStart"/>
                      <w:r w:rsidRPr="00EB593B">
                        <w:rPr>
                          <w:b/>
                          <w:szCs w:val="68"/>
                        </w:rPr>
                        <w:t>Porur</w:t>
                      </w:r>
                      <w:proofErr w:type="spellEnd"/>
                      <w:r w:rsidRPr="00EB593B">
                        <w:rPr>
                          <w:b/>
                          <w:szCs w:val="68"/>
                        </w:rPr>
                        <w:t xml:space="preserve"> Dental X-rays &amp; CBCT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22240" behindDoc="0" locked="0" layoutInCell="1" allowOverlap="1" wp14:anchorId="01BB17BB" wp14:editId="018A2173">
            <wp:simplePos x="0" y="0"/>
            <wp:positionH relativeFrom="page">
              <wp:posOffset>-764275</wp:posOffset>
            </wp:positionH>
            <wp:positionV relativeFrom="page">
              <wp:posOffset>9116704</wp:posOffset>
            </wp:positionV>
            <wp:extent cx="8639033" cy="980828"/>
            <wp:effectExtent l="0" t="0" r="0" b="0"/>
            <wp:wrapNone/>
            <wp:docPr id="20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033" cy="980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7"/>
        </w:rPr>
        <w:br w:type="page"/>
      </w:r>
    </w:p>
    <w:p w14:paraId="15681CF3" w14:textId="77777777" w:rsidR="004A73BF" w:rsidRPr="005F5AE4" w:rsidRDefault="004A73BF" w:rsidP="00B70876">
      <w:pPr>
        <w:tabs>
          <w:tab w:val="left" w:pos="10260"/>
        </w:tabs>
      </w:pPr>
    </w:p>
    <w:p w14:paraId="562B53F1" w14:textId="77777777"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14:paraId="57403132" w14:textId="77777777" w:rsidR="004A73BF" w:rsidRPr="005F5AE4" w:rsidRDefault="004A73BF" w:rsidP="00B70876">
      <w:pPr>
        <w:tabs>
          <w:tab w:val="left" w:pos="10260"/>
        </w:tabs>
      </w:pPr>
    </w:p>
    <w:p w14:paraId="54AC338A" w14:textId="77777777" w:rsidR="00F0441F" w:rsidRPr="005F5AE4" w:rsidRDefault="00F0441F" w:rsidP="00B70876">
      <w:pPr>
        <w:tabs>
          <w:tab w:val="left" w:pos="10260"/>
        </w:tabs>
      </w:pPr>
    </w:p>
    <w:tbl>
      <w:tblPr>
        <w:tblStyle w:val="TableGrid"/>
        <w:tblpPr w:leftFromText="180" w:rightFromText="180" w:vertAnchor="text" w:horzAnchor="margin" w:tblpX="-719" w:tblpY="1415"/>
        <w:tblW w:w="5671" w:type="pct"/>
        <w:tblBorders>
          <w:top w:val="single" w:sz="4" w:space="0" w:color="5DAEAE" w:themeColor="accent2" w:themeShade="BF"/>
          <w:left w:val="single" w:sz="4" w:space="0" w:color="5DAEAE" w:themeColor="accent2" w:themeShade="BF"/>
          <w:bottom w:val="single" w:sz="4" w:space="0" w:color="5DAEAE" w:themeColor="accent2" w:themeShade="BF"/>
          <w:right w:val="single" w:sz="4" w:space="0" w:color="5DAEAE" w:themeColor="accent2" w:themeShade="BF"/>
          <w:insideH w:val="single" w:sz="4" w:space="0" w:color="5DAEAE" w:themeColor="accent2" w:themeShade="BF"/>
          <w:insideV w:val="single" w:sz="4" w:space="0" w:color="5DAEAE" w:themeColor="accent2" w:themeShade="BF"/>
        </w:tblBorders>
        <w:tblLook w:val="04A0" w:firstRow="1" w:lastRow="0" w:firstColumn="1" w:lastColumn="0" w:noHBand="0" w:noVBand="1"/>
      </w:tblPr>
      <w:tblGrid>
        <w:gridCol w:w="4957"/>
        <w:gridCol w:w="6669"/>
      </w:tblGrid>
      <w:tr w:rsidR="001F7F01" w:rsidRPr="004730D8" w14:paraId="061A8409" w14:textId="77777777" w:rsidTr="00E9043D">
        <w:trPr>
          <w:trHeight w:val="553"/>
        </w:trPr>
        <w:tc>
          <w:tcPr>
            <w:tcW w:w="2132" w:type="pct"/>
          </w:tcPr>
          <w:p w14:paraId="6D420FF2" w14:textId="413460E3" w:rsidR="001F7F01" w:rsidRPr="004730D8" w:rsidRDefault="001F7F01" w:rsidP="00E9043D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Patient Name   </w:t>
            </w:r>
            <w:proofErr w:type="gramStart"/>
            <w:r w:rsidRPr="004730D8">
              <w:rPr>
                <w:b/>
                <w:bCs/>
                <w:sz w:val="28"/>
              </w:rPr>
              <w:t xml:space="preserve">  :</w:t>
            </w:r>
            <w:proofErr w:type="gramEnd"/>
            <w:r w:rsidRPr="004730D8">
              <w:rPr>
                <w:b/>
                <w:bCs/>
                <w:sz w:val="28"/>
              </w:rPr>
              <w:t xml:space="preserve"> </w:t>
            </w:r>
            <w:r w:rsidR="00A122F2">
              <w:rPr>
                <w:sz w:val="28"/>
              </w:rPr>
              <w:t>Master. Guhan</w:t>
            </w:r>
          </w:p>
        </w:tc>
        <w:tc>
          <w:tcPr>
            <w:tcW w:w="2868" w:type="pct"/>
          </w:tcPr>
          <w:p w14:paraId="1A6A9673" w14:textId="1DB85780" w:rsidR="001F7F01" w:rsidRPr="004730D8" w:rsidRDefault="001F7F01" w:rsidP="00E9043D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Date of Report    </w:t>
            </w:r>
            <w:proofErr w:type="gramStart"/>
            <w:r w:rsidRPr="004730D8">
              <w:rPr>
                <w:b/>
                <w:bCs/>
                <w:sz w:val="28"/>
              </w:rPr>
              <w:t xml:space="preserve">  :</w:t>
            </w:r>
            <w:proofErr w:type="gramEnd"/>
            <w:r w:rsidRPr="004730D8">
              <w:rPr>
                <w:b/>
                <w:bCs/>
                <w:sz w:val="28"/>
              </w:rPr>
              <w:t xml:space="preserve"> </w:t>
            </w:r>
            <w:r w:rsidR="00A122F2">
              <w:rPr>
                <w:sz w:val="28"/>
              </w:rPr>
              <w:t>08.07</w:t>
            </w:r>
            <w:r w:rsidR="009C76D9">
              <w:rPr>
                <w:sz w:val="28"/>
              </w:rPr>
              <w:t>.2024</w:t>
            </w:r>
          </w:p>
        </w:tc>
      </w:tr>
      <w:tr w:rsidR="001F7F01" w:rsidRPr="004730D8" w14:paraId="1D3E6383" w14:textId="77777777" w:rsidTr="00E9043D">
        <w:trPr>
          <w:trHeight w:val="553"/>
        </w:trPr>
        <w:tc>
          <w:tcPr>
            <w:tcW w:w="2132" w:type="pct"/>
          </w:tcPr>
          <w:p w14:paraId="424800F8" w14:textId="616B4BF6" w:rsidR="001F7F01" w:rsidRPr="004730D8" w:rsidRDefault="001F7F01" w:rsidP="00E9043D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Age/ Gender     </w:t>
            </w:r>
            <w:proofErr w:type="gramStart"/>
            <w:r w:rsidRPr="004730D8">
              <w:rPr>
                <w:b/>
                <w:bCs/>
                <w:sz w:val="28"/>
              </w:rPr>
              <w:t xml:space="preserve">  :</w:t>
            </w:r>
            <w:proofErr w:type="gramEnd"/>
            <w:r w:rsidRPr="004730D8">
              <w:rPr>
                <w:b/>
                <w:bCs/>
                <w:sz w:val="28"/>
              </w:rPr>
              <w:t xml:space="preserve"> </w:t>
            </w:r>
            <w:r w:rsidR="00A122F2">
              <w:rPr>
                <w:sz w:val="28"/>
              </w:rPr>
              <w:t>7</w:t>
            </w:r>
            <w:r w:rsidRPr="004730D8">
              <w:rPr>
                <w:bCs/>
                <w:sz w:val="28"/>
              </w:rPr>
              <w:t xml:space="preserve"> years/ </w:t>
            </w:r>
            <w:r w:rsidR="00A122F2">
              <w:rPr>
                <w:bCs/>
                <w:sz w:val="28"/>
              </w:rPr>
              <w:t>M</w:t>
            </w:r>
            <w:r w:rsidRPr="004730D8">
              <w:rPr>
                <w:sz w:val="28"/>
              </w:rPr>
              <w:t>ale</w:t>
            </w:r>
          </w:p>
        </w:tc>
        <w:tc>
          <w:tcPr>
            <w:tcW w:w="2868" w:type="pct"/>
          </w:tcPr>
          <w:p w14:paraId="5F5A10AB" w14:textId="6C7040DE" w:rsidR="001F7F01" w:rsidRPr="004730D8" w:rsidRDefault="001F7F01" w:rsidP="00E9043D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Region of </w:t>
            </w:r>
            <w:proofErr w:type="gramStart"/>
            <w:r w:rsidRPr="004730D8">
              <w:rPr>
                <w:b/>
                <w:bCs/>
                <w:sz w:val="28"/>
              </w:rPr>
              <w:t>Interest :</w:t>
            </w:r>
            <w:proofErr w:type="gramEnd"/>
            <w:r w:rsidRPr="004730D8">
              <w:rPr>
                <w:b/>
                <w:bCs/>
                <w:sz w:val="28"/>
              </w:rPr>
              <w:t xml:space="preserve"> </w:t>
            </w:r>
            <w:r w:rsidRPr="004730D8">
              <w:rPr>
                <w:sz w:val="28"/>
              </w:rPr>
              <w:t>CBCT</w:t>
            </w:r>
            <w:r w:rsidR="00EE6C49">
              <w:rPr>
                <w:sz w:val="28"/>
              </w:rPr>
              <w:t xml:space="preserve"> </w:t>
            </w:r>
            <w:r w:rsidR="009C76D9">
              <w:rPr>
                <w:sz w:val="28"/>
              </w:rPr>
              <w:t>Mandible</w:t>
            </w:r>
            <w:r w:rsidR="00F1445C">
              <w:rPr>
                <w:sz w:val="28"/>
              </w:rPr>
              <w:t xml:space="preserve"> </w:t>
            </w:r>
            <w:r w:rsidRPr="004730D8">
              <w:rPr>
                <w:sz w:val="28"/>
              </w:rPr>
              <w:t xml:space="preserve"> </w:t>
            </w:r>
          </w:p>
        </w:tc>
      </w:tr>
      <w:tr w:rsidR="001F7F01" w:rsidRPr="004730D8" w14:paraId="7495B2B2" w14:textId="77777777" w:rsidTr="00E9043D">
        <w:trPr>
          <w:trHeight w:val="553"/>
        </w:trPr>
        <w:tc>
          <w:tcPr>
            <w:tcW w:w="2132" w:type="pct"/>
          </w:tcPr>
          <w:p w14:paraId="7D7C67EF" w14:textId="64FE2185" w:rsidR="001F7F01" w:rsidRPr="004730D8" w:rsidRDefault="001F7F01" w:rsidP="00E9043D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Referring doctor: </w:t>
            </w:r>
            <w:r w:rsidR="00B429AB">
              <w:rPr>
                <w:sz w:val="28"/>
              </w:rPr>
              <w:t xml:space="preserve">Dr. </w:t>
            </w:r>
            <w:r w:rsidR="00A122F2">
              <w:rPr>
                <w:sz w:val="28"/>
              </w:rPr>
              <w:t>M. Balamurali Sai</w:t>
            </w:r>
          </w:p>
        </w:tc>
        <w:tc>
          <w:tcPr>
            <w:tcW w:w="2868" w:type="pct"/>
          </w:tcPr>
          <w:p w14:paraId="28AC49BD" w14:textId="2A6F44C8" w:rsidR="001F7F01" w:rsidRPr="004730D8" w:rsidRDefault="001F7F01" w:rsidP="00E9043D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Indication :  </w:t>
            </w:r>
            <w:r w:rsidR="00464B5D" w:rsidRPr="00464B5D">
              <w:rPr>
                <w:bCs/>
                <w:noProof/>
                <w:sz w:val="28"/>
              </w:rPr>
              <w:t>To</w:t>
            </w:r>
            <w:r w:rsidR="00464B5D">
              <w:rPr>
                <w:b/>
                <w:noProof/>
                <w:sz w:val="28"/>
              </w:rPr>
              <w:t xml:space="preserve"> </w:t>
            </w:r>
            <w:r w:rsidR="00464B5D" w:rsidRPr="00464B5D">
              <w:rPr>
                <w:bCs/>
                <w:noProof/>
                <w:sz w:val="28"/>
              </w:rPr>
              <w:t>a</w:t>
            </w:r>
            <w:r w:rsidR="00464B5D" w:rsidRPr="00464B5D">
              <w:rPr>
                <w:noProof/>
                <w:sz w:val="28"/>
              </w:rPr>
              <w:t>ssess lower anterior for supernumerary teeth and any abnormality in permanent incisors</w:t>
            </w:r>
          </w:p>
        </w:tc>
      </w:tr>
      <w:tr w:rsidR="001F7F01" w:rsidRPr="004730D8" w14:paraId="364F08C6" w14:textId="77777777" w:rsidTr="00E9043D">
        <w:trPr>
          <w:trHeight w:val="553"/>
        </w:trPr>
        <w:tc>
          <w:tcPr>
            <w:tcW w:w="5000" w:type="pct"/>
            <w:gridSpan w:val="2"/>
          </w:tcPr>
          <w:p w14:paraId="2DF54B1B" w14:textId="35AF23DA" w:rsidR="001F7F01" w:rsidRPr="004730D8" w:rsidRDefault="001F7F01" w:rsidP="00E9043D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Clinical Notes: </w:t>
            </w:r>
            <w:r w:rsidR="00F1445C">
              <w:rPr>
                <w:bCs/>
                <w:noProof/>
                <w:sz w:val="28"/>
              </w:rPr>
              <w:t>Nil</w:t>
            </w:r>
          </w:p>
        </w:tc>
      </w:tr>
    </w:tbl>
    <w:p w14:paraId="11107617" w14:textId="77777777" w:rsidR="006D3FEC" w:rsidRDefault="006D3FEC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2B31FB51" wp14:editId="3783284A">
                <wp:simplePos x="0" y="0"/>
                <wp:positionH relativeFrom="column">
                  <wp:posOffset>1882140</wp:posOffset>
                </wp:positionH>
                <wp:positionV relativeFrom="paragraph">
                  <wp:posOffset>53340</wp:posOffset>
                </wp:positionV>
                <wp:extent cx="2906395" cy="477520"/>
                <wp:effectExtent l="0" t="0" r="27305" b="1778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5C36B" w14:textId="77777777" w:rsidR="001F7F01" w:rsidRPr="001F7F01" w:rsidRDefault="001F7F01" w:rsidP="001F7F01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1F7F01">
                              <w:rPr>
                                <w:b/>
                                <w:sz w:val="32"/>
                              </w:rPr>
                              <w:t>PATIENT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1FB51" id="Text Box 195" o:spid="_x0000_s1029" type="#_x0000_t202" style="position:absolute;left:0;text-align:left;margin-left:148.2pt;margin-top:4.2pt;width:228.85pt;height:37.6pt;z-index:25173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" fillcolor="white [3201]" strokecolor="#9cc [3205]" strokeweight="2pt">
                <v:textbox>
                  <w:txbxContent>
                    <w:p w14:paraId="0135C36B" w14:textId="77777777" w:rsidR="001F7F01" w:rsidRPr="001F7F01" w:rsidRDefault="001F7F01" w:rsidP="001F7F01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1F7F01">
                        <w:rPr>
                          <w:b/>
                          <w:sz w:val="32"/>
                        </w:rPr>
                        <w:t>PATIENT INFORMATION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F8F01E2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C481769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24B70EF5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1DC59191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3F6E22DF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F3C8B84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50C1443C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21638040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013BD18C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EE2A779" w14:textId="123F02EC" w:rsidR="006D3FEC" w:rsidRDefault="00DE56AE" w:rsidP="00B923B3">
      <w:pPr>
        <w:tabs>
          <w:tab w:val="left" w:pos="10260"/>
        </w:tabs>
        <w:ind w:firstLine="450"/>
        <w:jc w:val="both"/>
      </w:pPr>
      <w:r>
        <w:tab/>
      </w:r>
    </w:p>
    <w:p w14:paraId="083FAEF8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0E280F3A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31DCE137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3DAD6BB9" wp14:editId="410A6948">
                <wp:simplePos x="0" y="0"/>
                <wp:positionH relativeFrom="column">
                  <wp:posOffset>1469390</wp:posOffset>
                </wp:positionH>
                <wp:positionV relativeFrom="paragraph">
                  <wp:posOffset>1002665</wp:posOffset>
                </wp:positionV>
                <wp:extent cx="3589020" cy="381635"/>
                <wp:effectExtent l="0" t="0" r="11430" b="1841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9020" cy="381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F849A" w14:textId="1703E736" w:rsidR="006D3FEC" w:rsidRPr="004730D8" w:rsidRDefault="003437B8" w:rsidP="006D3FE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730D8">
                              <w:rPr>
                                <w:sz w:val="28"/>
                              </w:rPr>
                              <w:t xml:space="preserve">CBCT </w:t>
                            </w:r>
                            <w:r w:rsidR="00501283">
                              <w:rPr>
                                <w:sz w:val="28"/>
                              </w:rPr>
                              <w:t>Mandible</w:t>
                            </w:r>
                            <w:r w:rsidR="00EE6C49" w:rsidRPr="004730D8">
                              <w:rPr>
                                <w:sz w:val="28"/>
                              </w:rPr>
                              <w:t xml:space="preserve"> </w:t>
                            </w:r>
                            <w:r w:rsidR="006D3FEC" w:rsidRPr="004730D8">
                              <w:rPr>
                                <w:sz w:val="28"/>
                              </w:rPr>
                              <w:t>provided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6BB9" id="Text Box 197" o:spid="_x0000_s1030" type="#_x0000_t202" style="position:absolute;margin-left:115.7pt;margin-top:78.95pt;width:282.6pt;height:30.0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" fillcolor="white [3201]" strokecolor="#5daeae [2405]" strokeweight=".5pt">
                <v:textbox>
                  <w:txbxContent>
                    <w:p w14:paraId="57BF849A" w14:textId="1703E736" w:rsidR="006D3FEC" w:rsidRPr="004730D8" w:rsidRDefault="003437B8" w:rsidP="006D3FEC">
                      <w:pPr>
                        <w:jc w:val="center"/>
                        <w:rPr>
                          <w:sz w:val="28"/>
                        </w:rPr>
                      </w:pPr>
                      <w:r w:rsidRPr="004730D8">
                        <w:rPr>
                          <w:sz w:val="28"/>
                        </w:rPr>
                        <w:t xml:space="preserve">CBCT </w:t>
                      </w:r>
                      <w:r w:rsidR="00501283">
                        <w:rPr>
                          <w:sz w:val="28"/>
                        </w:rPr>
                        <w:t>Mandible</w:t>
                      </w:r>
                      <w:r w:rsidR="00EE6C49" w:rsidRPr="004730D8">
                        <w:rPr>
                          <w:sz w:val="28"/>
                        </w:rPr>
                        <w:t xml:space="preserve"> </w:t>
                      </w:r>
                      <w:r w:rsidR="006D3FEC" w:rsidRPr="004730D8">
                        <w:rPr>
                          <w:sz w:val="28"/>
                        </w:rPr>
                        <w:t>provided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4775B72A" wp14:editId="0A008F17">
                <wp:simplePos x="0" y="0"/>
                <wp:positionH relativeFrom="column">
                  <wp:posOffset>1794510</wp:posOffset>
                </wp:positionH>
                <wp:positionV relativeFrom="paragraph">
                  <wp:posOffset>186690</wp:posOffset>
                </wp:positionV>
                <wp:extent cx="2906395" cy="477520"/>
                <wp:effectExtent l="0" t="0" r="27305" b="1778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8760A9" w14:textId="77777777" w:rsidR="006D3FEC" w:rsidRPr="001F7F01" w:rsidRDefault="006D3FEC" w:rsidP="006D3FEC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CBCT – IMAGE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75B72A" id="Text Box 196" o:spid="_x0000_s1031" type="#_x0000_t202" style="position:absolute;margin-left:141.3pt;margin-top:14.7pt;width:228.85pt;height:37.6pt;z-index:25173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" fillcolor="white [3201]" strokecolor="#9cc [3205]" strokeweight="2pt">
                <v:textbox>
                  <w:txbxContent>
                    <w:p w14:paraId="138760A9" w14:textId="77777777" w:rsidR="006D3FEC" w:rsidRPr="001F7F01" w:rsidRDefault="006D3FEC" w:rsidP="006D3FEC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CBCT – IMAGE DETAILS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01B8B6DA" w14:textId="77777777" w:rsidR="006D3FEC" w:rsidRDefault="006D3FEC"/>
    <w:p w14:paraId="264B81B1" w14:textId="77777777" w:rsidR="00084093" w:rsidRDefault="00084093"/>
    <w:p w14:paraId="39BB3B7F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27E2E1C" wp14:editId="4DBBD052">
                <wp:simplePos x="0" y="0"/>
                <wp:positionH relativeFrom="column">
                  <wp:posOffset>1281658</wp:posOffset>
                </wp:positionH>
                <wp:positionV relativeFrom="paragraph">
                  <wp:posOffset>151121</wp:posOffset>
                </wp:positionV>
                <wp:extent cx="4449170" cy="477520"/>
                <wp:effectExtent l="0" t="0" r="27940" b="1778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917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43683B" w14:textId="77777777" w:rsidR="006D3FEC" w:rsidRPr="006D3FEC" w:rsidRDefault="006D3FEC" w:rsidP="006D3FEC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32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>RADIOGRAPHIC INTERPRETATION</w:t>
                            </w:r>
                          </w:p>
                          <w:p w14:paraId="290250E3" w14:textId="77777777" w:rsidR="006D3FEC" w:rsidRPr="006D3FEC" w:rsidRDefault="006D3FEC" w:rsidP="006D3FEC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E2E1C" id="Text Box 212" o:spid="_x0000_s1032" type="#_x0000_t202" style="position:absolute;margin-left:100.9pt;margin-top:11.9pt;width:350.35pt;height:37.6pt;z-index:25173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" fillcolor="white [3201]" strokecolor="#9cc [3205]" strokeweight="2pt">
                <v:textbox>
                  <w:txbxContent>
                    <w:p w14:paraId="0443683B" w14:textId="77777777" w:rsidR="006D3FEC" w:rsidRPr="006D3FEC" w:rsidRDefault="006D3FEC" w:rsidP="006D3FEC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32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>RADIOGRAPHIC INTERPRETATION</w:t>
                      </w:r>
                    </w:p>
                    <w:p w14:paraId="290250E3" w14:textId="77777777" w:rsidR="006D3FEC" w:rsidRPr="006D3FEC" w:rsidRDefault="006D3FEC" w:rsidP="006D3FEC">
                      <w:pPr>
                        <w:jc w:val="center"/>
                        <w:rPr>
                          <w:b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E63999" w14:textId="77777777" w:rsidR="006D3FEC" w:rsidRDefault="006D3FEC"/>
    <w:p w14:paraId="413C80D8" w14:textId="77777777" w:rsidR="006D3FEC" w:rsidRDefault="006D3FEC"/>
    <w:p w14:paraId="4927A547" w14:textId="77777777" w:rsidR="006D3FEC" w:rsidRDefault="006D3FEC"/>
    <w:p w14:paraId="10FC6139" w14:textId="77777777" w:rsidR="006D3FEC" w:rsidRDefault="006D3FEC"/>
    <w:p w14:paraId="6B2D4CD1" w14:textId="6D4DD813" w:rsidR="00E37C3C" w:rsidRDefault="00947395" w:rsidP="007D3C70">
      <w:pPr>
        <w:pStyle w:val="ListParagraph"/>
        <w:numPr>
          <w:ilvl w:val="0"/>
          <w:numId w:val="8"/>
        </w:numPr>
        <w:tabs>
          <w:tab w:val="left" w:pos="10260"/>
        </w:tabs>
        <w:spacing w:line="600" w:lineRule="auto"/>
        <w:jc w:val="both"/>
        <w:rPr>
          <w:sz w:val="28"/>
          <w:szCs w:val="28"/>
        </w:rPr>
      </w:pPr>
      <w:r>
        <w:rPr>
          <w:sz w:val="28"/>
          <w:szCs w:val="28"/>
        </w:rPr>
        <w:t>Mixed dentition present.</w:t>
      </w:r>
    </w:p>
    <w:p w14:paraId="73B4196E" w14:textId="78A3594C" w:rsidR="00CF2E2D" w:rsidRDefault="00947395" w:rsidP="007D3C70">
      <w:pPr>
        <w:pStyle w:val="ListParagraph"/>
        <w:numPr>
          <w:ilvl w:val="0"/>
          <w:numId w:val="8"/>
        </w:numPr>
        <w:tabs>
          <w:tab w:val="left" w:pos="10260"/>
        </w:tabs>
        <w:spacing w:line="60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Permanent successors </w:t>
      </w:r>
      <w:r w:rsidR="009163DE">
        <w:rPr>
          <w:sz w:val="28"/>
          <w:szCs w:val="28"/>
        </w:rPr>
        <w:t xml:space="preserve">with adequate follicular space </w:t>
      </w:r>
      <w:r>
        <w:rPr>
          <w:sz w:val="28"/>
          <w:szCs w:val="28"/>
        </w:rPr>
        <w:t>present in relation to 72, 73, 74, 75, 82, 83, 84, 85</w:t>
      </w:r>
      <w:r w:rsidR="009163DE">
        <w:rPr>
          <w:sz w:val="28"/>
          <w:szCs w:val="28"/>
        </w:rPr>
        <w:t>.</w:t>
      </w:r>
    </w:p>
    <w:p w14:paraId="49CF73F6" w14:textId="04E7E653" w:rsidR="009163DE" w:rsidRDefault="009163DE" w:rsidP="007D3C70">
      <w:pPr>
        <w:pStyle w:val="ListParagraph"/>
        <w:numPr>
          <w:ilvl w:val="0"/>
          <w:numId w:val="8"/>
        </w:numPr>
        <w:tabs>
          <w:tab w:val="left" w:pos="10260"/>
        </w:tabs>
        <w:spacing w:line="600" w:lineRule="auto"/>
        <w:jc w:val="both"/>
        <w:rPr>
          <w:sz w:val="28"/>
          <w:szCs w:val="28"/>
        </w:rPr>
      </w:pPr>
      <w:r>
        <w:rPr>
          <w:sz w:val="28"/>
          <w:szCs w:val="28"/>
        </w:rPr>
        <w:t>The alveolar bone in relation to the mandibular ridge is present with normal trabecular pattern.</w:t>
      </w:r>
    </w:p>
    <w:p w14:paraId="6FB982B4" w14:textId="77777777" w:rsidR="00BD5A3E" w:rsidRDefault="00BD5A3E" w:rsidP="00BD5A3E">
      <w:pPr>
        <w:pStyle w:val="ListParagraph"/>
        <w:tabs>
          <w:tab w:val="left" w:pos="10260"/>
        </w:tabs>
        <w:spacing w:line="600" w:lineRule="auto"/>
        <w:ind w:left="1170"/>
        <w:jc w:val="both"/>
        <w:rPr>
          <w:sz w:val="28"/>
          <w:szCs w:val="28"/>
        </w:rPr>
      </w:pPr>
    </w:p>
    <w:p w14:paraId="2EED330A" w14:textId="3CA366C7" w:rsidR="002B3565" w:rsidRDefault="002B3565" w:rsidP="000A3CAB">
      <w:pPr>
        <w:pStyle w:val="ListParagraph"/>
        <w:tabs>
          <w:tab w:val="left" w:pos="10260"/>
        </w:tabs>
        <w:spacing w:line="600" w:lineRule="auto"/>
        <w:ind w:left="1170"/>
        <w:jc w:val="both"/>
        <w:rPr>
          <w:sz w:val="28"/>
          <w:szCs w:val="28"/>
        </w:rPr>
      </w:pPr>
    </w:p>
    <w:p w14:paraId="7FF1CEB0" w14:textId="77777777" w:rsidR="009C2CEC" w:rsidRPr="009C2CEC" w:rsidRDefault="009C2CEC" w:rsidP="009C2CEC">
      <w:pPr>
        <w:pStyle w:val="ListParagraph"/>
        <w:rPr>
          <w:sz w:val="28"/>
          <w:szCs w:val="28"/>
        </w:rPr>
      </w:pPr>
    </w:p>
    <w:p w14:paraId="4D2D9E4E" w14:textId="293206C0" w:rsidR="00B144ED" w:rsidRDefault="00B144ED" w:rsidP="00B144ED">
      <w:pPr>
        <w:rPr>
          <w:b/>
          <w:bCs/>
        </w:rPr>
      </w:pPr>
    </w:p>
    <w:p w14:paraId="6A1F077A" w14:textId="4120A5FB" w:rsidR="00B144ED" w:rsidRDefault="00B144ED" w:rsidP="00B144ED">
      <w:r w:rsidRPr="000D3AD7">
        <w:t xml:space="preserve"> </w:t>
      </w:r>
    </w:p>
    <w:p w14:paraId="570631E6" w14:textId="23B52151" w:rsidR="009C2CEC" w:rsidRDefault="009C2CEC">
      <w:r>
        <w:br w:type="page"/>
      </w:r>
    </w:p>
    <w:p w14:paraId="76CBF551" w14:textId="77777777" w:rsidR="009C2CEC" w:rsidRDefault="009C2CEC" w:rsidP="00B144ED"/>
    <w:p w14:paraId="5254F37B" w14:textId="77777777" w:rsidR="009C2CEC" w:rsidRDefault="009C2CEC" w:rsidP="00B144ED"/>
    <w:p w14:paraId="10B1A9B7" w14:textId="7F39CA97" w:rsidR="00205903" w:rsidRDefault="003F1A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3933C610" wp14:editId="472FF053">
                <wp:simplePos x="0" y="0"/>
                <wp:positionH relativeFrom="column">
                  <wp:posOffset>1173752</wp:posOffset>
                </wp:positionH>
                <wp:positionV relativeFrom="paragraph">
                  <wp:posOffset>10250</wp:posOffset>
                </wp:positionV>
                <wp:extent cx="4448810" cy="477520"/>
                <wp:effectExtent l="0" t="0" r="27940" b="1778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77FC5" w14:textId="77777777" w:rsidR="009D2477" w:rsidRPr="006D3FEC" w:rsidRDefault="009D2477" w:rsidP="009D2477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 xml:space="preserve">RADIOGRAPHIC </w:t>
                            </w:r>
                            <w:r w:rsidRPr="009D2477">
                              <w:rPr>
                                <w:b/>
                                <w:bCs/>
                                <w:sz w:val="32"/>
                              </w:rPr>
                              <w:t>IMPRESSION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33C610" id="Text Box 213" o:spid="_x0000_s1033" type="#_x0000_t202" style="position:absolute;margin-left:92.4pt;margin-top:.8pt;width:350.3pt;height:37.6pt;z-index:25173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" fillcolor="white [3201]" strokecolor="#9cc [3205]" strokeweight="2pt">
                <v:textbox>
                  <w:txbxContent>
                    <w:p w14:paraId="07477FC5" w14:textId="77777777" w:rsidR="009D2477" w:rsidRPr="006D3FEC" w:rsidRDefault="009D2477" w:rsidP="009D2477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 xml:space="preserve">RADIOGRAPHIC </w:t>
                      </w:r>
                      <w:r w:rsidRPr="009D2477">
                        <w:rPr>
                          <w:b/>
                          <w:bCs/>
                          <w:sz w:val="32"/>
                        </w:rPr>
                        <w:t>IMPRESSION</w:t>
                      </w:r>
                    </w:p>
                  </w:txbxContent>
                </v:textbox>
              </v:shape>
            </w:pict>
          </mc:Fallback>
        </mc:AlternateContent>
      </w:r>
    </w:p>
    <w:p w14:paraId="0AC87886" w14:textId="77777777" w:rsidR="00565CF2" w:rsidRPr="00565CF2" w:rsidRDefault="00565CF2" w:rsidP="00565CF2">
      <w:pPr>
        <w:tabs>
          <w:tab w:val="left" w:pos="10260"/>
        </w:tabs>
        <w:spacing w:line="600" w:lineRule="auto"/>
        <w:jc w:val="both"/>
        <w:rPr>
          <w:sz w:val="32"/>
        </w:rPr>
      </w:pPr>
    </w:p>
    <w:p w14:paraId="07E2679C" w14:textId="0FE29F21" w:rsidR="00A43648" w:rsidRPr="00A43648" w:rsidRDefault="00E01901" w:rsidP="009C2CEC">
      <w:pPr>
        <w:pStyle w:val="ListParagraph"/>
        <w:numPr>
          <w:ilvl w:val="0"/>
          <w:numId w:val="8"/>
        </w:numPr>
        <w:tabs>
          <w:tab w:val="left" w:pos="10260"/>
        </w:tabs>
        <w:spacing w:line="600" w:lineRule="auto"/>
        <w:jc w:val="both"/>
      </w:pPr>
      <w:r>
        <w:rPr>
          <w:sz w:val="28"/>
          <w:szCs w:val="28"/>
        </w:rPr>
        <w:t>Mixed dentition phase with permanent successors.</w:t>
      </w:r>
    </w:p>
    <w:p w14:paraId="605BC676" w14:textId="03FF6745" w:rsidR="00205903" w:rsidRDefault="00E01901" w:rsidP="00E01901">
      <w:pPr>
        <w:pStyle w:val="ListParagraph"/>
        <w:tabs>
          <w:tab w:val="left" w:pos="10260"/>
        </w:tabs>
        <w:spacing w:line="600" w:lineRule="auto"/>
        <w:ind w:left="1620"/>
        <w:jc w:val="both"/>
      </w:pPr>
      <w:r w:rsidRPr="000B5469">
        <w:rPr>
          <w:noProof/>
        </w:rPr>
        <w:drawing>
          <wp:anchor distT="0" distB="0" distL="114300" distR="114300" simplePos="0" relativeHeight="251749888" behindDoc="1" locked="0" layoutInCell="1" allowOverlap="1" wp14:anchorId="36990CC5" wp14:editId="1E566042">
            <wp:simplePos x="0" y="0"/>
            <wp:positionH relativeFrom="margin">
              <wp:posOffset>3242733</wp:posOffset>
            </wp:positionH>
            <wp:positionV relativeFrom="paragraph">
              <wp:posOffset>1880870</wp:posOffset>
            </wp:positionV>
            <wp:extent cx="3175000" cy="1787525"/>
            <wp:effectExtent l="0" t="0" r="6350" b="3175"/>
            <wp:wrapTight wrapText="bothSides">
              <wp:wrapPolygon edited="0">
                <wp:start x="0" y="0"/>
                <wp:lineTo x="0" y="21408"/>
                <wp:lineTo x="21514" y="21408"/>
                <wp:lineTo x="21514" y="0"/>
                <wp:lineTo x="0" y="0"/>
              </wp:wrapPolygon>
            </wp:wrapTight>
            <wp:docPr id="96896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69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6DB">
        <w:br w:type="page"/>
      </w:r>
    </w:p>
    <w:p w14:paraId="28C08F45" w14:textId="6EA5D3FE" w:rsidR="00205903" w:rsidRDefault="002C5F51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0CD33464" wp14:editId="4B281384">
                <wp:simplePos x="0" y="0"/>
                <wp:positionH relativeFrom="margin">
                  <wp:align>center</wp:align>
                </wp:positionH>
                <wp:positionV relativeFrom="paragraph">
                  <wp:posOffset>7348</wp:posOffset>
                </wp:positionV>
                <wp:extent cx="4448810" cy="477520"/>
                <wp:effectExtent l="0" t="0" r="27940" b="1778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F06F6" w14:textId="77777777" w:rsidR="004336DB" w:rsidRPr="006D3FEC" w:rsidRDefault="004336DB" w:rsidP="004336DB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</w:rPr>
                              <w:t>IMAGES FOR 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D33464" id="Text Box 216" o:spid="_x0000_s1034" type="#_x0000_t202" style="position:absolute;left:0;text-align:left;margin-left:0;margin-top:.6pt;width:350.3pt;height:37.6pt;z-index:251743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" fillcolor="white [3201]" strokecolor="#9cc [3205]" strokeweight="2pt">
                <v:textbox>
                  <w:txbxContent>
                    <w:p w14:paraId="013F06F6" w14:textId="77777777" w:rsidR="004336DB" w:rsidRPr="006D3FEC" w:rsidRDefault="004336DB" w:rsidP="004336DB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bCs/>
                          <w:sz w:val="32"/>
                        </w:rPr>
                        <w:t>IMAGES FOR REFERENCE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451810" w14:textId="6C7CB45B" w:rsidR="00205903" w:rsidRDefault="00205903" w:rsidP="00B923B3">
      <w:pPr>
        <w:tabs>
          <w:tab w:val="left" w:pos="10260"/>
        </w:tabs>
        <w:ind w:firstLine="450"/>
        <w:jc w:val="both"/>
      </w:pPr>
    </w:p>
    <w:p w14:paraId="628269D7" w14:textId="2DEC7D5B" w:rsidR="00205903" w:rsidRDefault="00205903" w:rsidP="00CA3595">
      <w:pPr>
        <w:tabs>
          <w:tab w:val="left" w:pos="10260"/>
        </w:tabs>
        <w:jc w:val="both"/>
      </w:pPr>
    </w:p>
    <w:p w14:paraId="25750BC1" w14:textId="3B8A4051" w:rsidR="007906F7" w:rsidRDefault="007906F7" w:rsidP="00B923B3">
      <w:pPr>
        <w:tabs>
          <w:tab w:val="left" w:pos="10260"/>
        </w:tabs>
        <w:ind w:firstLine="450"/>
        <w:jc w:val="both"/>
      </w:pPr>
    </w:p>
    <w:p w14:paraId="27DC4413" w14:textId="14C90BE2" w:rsidR="008A6E83" w:rsidRDefault="00FF2515" w:rsidP="00E01901">
      <w:pPr>
        <w:jc w:val="center"/>
        <w:rPr>
          <w:b/>
          <w:bCs/>
        </w:rPr>
      </w:pPr>
      <w:r>
        <w:rPr>
          <w:b/>
          <w:bCs/>
        </w:rPr>
        <w:t xml:space="preserve">RECONSTRUCTED </w:t>
      </w:r>
      <w:r w:rsidR="007906F7" w:rsidRPr="007906F7">
        <w:rPr>
          <w:b/>
          <w:bCs/>
        </w:rPr>
        <w:t>PANORAMA VIEW</w:t>
      </w:r>
    </w:p>
    <w:p w14:paraId="6133D2DC" w14:textId="2B117893" w:rsidR="00E01901" w:rsidRDefault="00E01901" w:rsidP="00E01901">
      <w:pPr>
        <w:jc w:val="center"/>
      </w:pPr>
      <w:r w:rsidRPr="00E01901">
        <w:drawing>
          <wp:anchor distT="0" distB="0" distL="114300" distR="114300" simplePos="0" relativeHeight="251799040" behindDoc="1" locked="0" layoutInCell="1" allowOverlap="1" wp14:anchorId="584B7199" wp14:editId="44953C6C">
            <wp:simplePos x="0" y="0"/>
            <wp:positionH relativeFrom="column">
              <wp:posOffset>-2117</wp:posOffset>
            </wp:positionH>
            <wp:positionV relativeFrom="paragraph">
              <wp:posOffset>2117</wp:posOffset>
            </wp:positionV>
            <wp:extent cx="6515100" cy="2928620"/>
            <wp:effectExtent l="0" t="0" r="0" b="5080"/>
            <wp:wrapTight wrapText="bothSides">
              <wp:wrapPolygon edited="0">
                <wp:start x="0" y="0"/>
                <wp:lineTo x="0" y="21497"/>
                <wp:lineTo x="21537" y="21497"/>
                <wp:lineTo x="21537" y="0"/>
                <wp:lineTo x="0" y="0"/>
              </wp:wrapPolygon>
            </wp:wrapTight>
            <wp:docPr id="20948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50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CF52D" w14:textId="77777777" w:rsidR="008A6E83" w:rsidRDefault="008A6E83" w:rsidP="008A6E83"/>
    <w:p w14:paraId="492DD534" w14:textId="471CC2E0" w:rsidR="008A6E83" w:rsidRDefault="008A6E83" w:rsidP="00C77503">
      <w:pPr>
        <w:jc w:val="center"/>
        <w:rPr>
          <w:b/>
        </w:rPr>
      </w:pPr>
      <w:r w:rsidRPr="00412911">
        <w:rPr>
          <w:b/>
        </w:rPr>
        <w:t>3-DIMENSIONAL VIEW</w:t>
      </w:r>
    </w:p>
    <w:p w14:paraId="0B685B46" w14:textId="0FB702EA" w:rsidR="008A6E83" w:rsidRDefault="008D2D3A">
      <w:r>
        <w:rPr>
          <w:noProof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7AF7946F" wp14:editId="788C66C9">
                <wp:simplePos x="0" y="0"/>
                <wp:positionH relativeFrom="column">
                  <wp:posOffset>6014357</wp:posOffset>
                </wp:positionH>
                <wp:positionV relativeFrom="paragraph">
                  <wp:posOffset>3092178</wp:posOffset>
                </wp:positionV>
                <wp:extent cx="413385" cy="290830"/>
                <wp:effectExtent l="781050" t="1085850" r="24765" b="13970"/>
                <wp:wrapNone/>
                <wp:docPr id="1020805402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64226"/>
                            <a:gd name="adj2" fmla="val 2200"/>
                            <a:gd name="adj3" fmla="val 49292"/>
                            <a:gd name="adj4" fmla="val -19300"/>
                            <a:gd name="adj5" fmla="val -61391"/>
                            <a:gd name="adj6" fmla="val -24567"/>
                            <a:gd name="adj7" fmla="val -377346"/>
                            <a:gd name="adj8" fmla="val -18608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FBA52B" w14:textId="6309C7E1" w:rsidR="008D2D3A" w:rsidRPr="00997786" w:rsidRDefault="00997786" w:rsidP="008D2D3A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7946F" id="_x0000_t49" coordsize="21600,21600" o:spt="49" adj="23400,24400,25200,21600,25200,4050,23400,4050" path="m@0@1l@2@3@4@5@6@7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/>
              </v:shapetype>
              <v:shape id="Callout: Double Bent Line 19" o:spid="_x0000_s1035" type="#_x0000_t49" style="position:absolute;margin-left:473.55pt;margin-top:243.5pt;width:32.55pt;height:22.9pt;z-index:251817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" adj="-40193,-81507,-5306,-13260,-4169,10647,475,13873" fillcolor="white [3201]" strokecolor="#3cc [3209]" strokeweight="2pt">
                <v:textbox>
                  <w:txbxContent>
                    <w:p w14:paraId="4AFBA52B" w14:textId="6309C7E1" w:rsidR="008D2D3A" w:rsidRPr="00997786" w:rsidRDefault="00997786" w:rsidP="008D2D3A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004F0433" wp14:editId="2B67DFA6">
                <wp:simplePos x="0" y="0"/>
                <wp:positionH relativeFrom="column">
                  <wp:posOffset>5410200</wp:posOffset>
                </wp:positionH>
                <wp:positionV relativeFrom="paragraph">
                  <wp:posOffset>3473178</wp:posOffset>
                </wp:positionV>
                <wp:extent cx="413385" cy="290830"/>
                <wp:effectExtent l="666750" t="1314450" r="24765" b="13970"/>
                <wp:wrapNone/>
                <wp:docPr id="49362577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64226"/>
                            <a:gd name="adj2" fmla="val 2200"/>
                            <a:gd name="adj3" fmla="val 49292"/>
                            <a:gd name="adj4" fmla="val -19300"/>
                            <a:gd name="adj5" fmla="val -61391"/>
                            <a:gd name="adj6" fmla="val -24567"/>
                            <a:gd name="adj7" fmla="val -461563"/>
                            <a:gd name="adj8" fmla="val -158432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2CFB0A" w14:textId="3D313027" w:rsidR="008D2D3A" w:rsidRDefault="00997786" w:rsidP="008D2D3A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F0433" id="_x0000_s1036" type="#_x0000_t49" style="position:absolute;margin-left:426pt;margin-top:273.5pt;width:32.55pt;height:22.9pt;z-index:251815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" adj="-34221,-99698,-5306,-13260,-4169,10647,475,13873" fillcolor="white [3201]" strokecolor="#3cc [3209]" strokeweight="2pt">
                <v:textbox>
                  <w:txbxContent>
                    <w:p w14:paraId="582CFB0A" w14:textId="3D313027" w:rsidR="008D2D3A" w:rsidRDefault="00997786" w:rsidP="008D2D3A">
                      <w:pPr>
                        <w:jc w:val="center"/>
                      </w:pPr>
                      <w:r>
                        <w:rPr>
                          <w:b/>
                          <w:bCs/>
                          <w:lang w:val="en-IN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2F89CAE4" wp14:editId="5B188ED9">
                <wp:simplePos x="0" y="0"/>
                <wp:positionH relativeFrom="column">
                  <wp:posOffset>4702629</wp:posOffset>
                </wp:positionH>
                <wp:positionV relativeFrom="paragraph">
                  <wp:posOffset>3462292</wp:posOffset>
                </wp:positionV>
                <wp:extent cx="413385" cy="290830"/>
                <wp:effectExtent l="381000" t="990600" r="24765" b="13970"/>
                <wp:wrapNone/>
                <wp:docPr id="2067702036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64226"/>
                            <a:gd name="adj2" fmla="val 2200"/>
                            <a:gd name="adj3" fmla="val 49292"/>
                            <a:gd name="adj4" fmla="val -19300"/>
                            <a:gd name="adj5" fmla="val -61391"/>
                            <a:gd name="adj6" fmla="val -24567"/>
                            <a:gd name="adj7" fmla="val -345531"/>
                            <a:gd name="adj8" fmla="val -87332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11F30" w14:textId="5CE24F18" w:rsidR="008D2D3A" w:rsidRDefault="00997786" w:rsidP="00997786"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9CAE4" id="_x0000_s1037" type="#_x0000_t49" style="position:absolute;margin-left:370.3pt;margin-top:272.6pt;width:32.55pt;height:22.9pt;z-index:25181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" adj="-18864,-74635,-5306,-13260,-4169,10647,475,13873" fillcolor="white [3201]" strokecolor="#3cc [3209]" strokeweight="2pt">
                <v:textbox>
                  <w:txbxContent>
                    <w:p w14:paraId="26B11F30" w14:textId="5CE24F18" w:rsidR="008D2D3A" w:rsidRDefault="00997786" w:rsidP="00997786">
                      <w:r>
                        <w:rPr>
                          <w:b/>
                          <w:bCs/>
                          <w:lang w:val="en-IN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4A9669DE" wp14:editId="55E5D345">
                <wp:simplePos x="0" y="0"/>
                <wp:positionH relativeFrom="column">
                  <wp:posOffset>4041321</wp:posOffset>
                </wp:positionH>
                <wp:positionV relativeFrom="paragraph">
                  <wp:posOffset>3328942</wp:posOffset>
                </wp:positionV>
                <wp:extent cx="413385" cy="290830"/>
                <wp:effectExtent l="133350" t="1314450" r="24765" b="13970"/>
                <wp:wrapNone/>
                <wp:docPr id="1223739386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64226"/>
                            <a:gd name="adj2" fmla="val 2200"/>
                            <a:gd name="adj3" fmla="val 49292"/>
                            <a:gd name="adj4" fmla="val -19300"/>
                            <a:gd name="adj5" fmla="val -61391"/>
                            <a:gd name="adj6" fmla="val -24567"/>
                            <a:gd name="adj7" fmla="val -457820"/>
                            <a:gd name="adj8" fmla="val -30716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2B7383" w14:textId="68280042" w:rsidR="00997786" w:rsidRPr="00997786" w:rsidRDefault="00997786" w:rsidP="00997786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32</w:t>
                            </w:r>
                          </w:p>
                          <w:p w14:paraId="2F2DC924" w14:textId="77777777" w:rsidR="008D2D3A" w:rsidRDefault="008D2D3A" w:rsidP="008D2D3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669DE" id="_x0000_s1038" type="#_x0000_t49" style="position:absolute;margin-left:318.2pt;margin-top:262.1pt;width:32.55pt;height:22.9pt;z-index:251811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" adj="-6635,-98889,-5306,-13260,-4169,10647,475,13873" fillcolor="white [3201]" strokecolor="#3cc [3209]" strokeweight="2pt">
                <v:textbox>
                  <w:txbxContent>
                    <w:p w14:paraId="152B7383" w14:textId="68280042" w:rsidR="00997786" w:rsidRPr="00997786" w:rsidRDefault="00997786" w:rsidP="00997786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32</w:t>
                      </w:r>
                    </w:p>
                    <w:p w14:paraId="2F2DC924" w14:textId="77777777" w:rsidR="008D2D3A" w:rsidRDefault="008D2D3A" w:rsidP="008D2D3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799332CD" wp14:editId="52EB7D2B">
                <wp:simplePos x="0" y="0"/>
                <wp:positionH relativeFrom="column">
                  <wp:posOffset>2071007</wp:posOffset>
                </wp:positionH>
                <wp:positionV relativeFrom="paragraph">
                  <wp:posOffset>3497671</wp:posOffset>
                </wp:positionV>
                <wp:extent cx="413385" cy="290830"/>
                <wp:effectExtent l="0" t="1390650" r="348615" b="13970"/>
                <wp:wrapNone/>
                <wp:docPr id="1853772336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24925"/>
                            <a:gd name="adj2" fmla="val 94366"/>
                            <a:gd name="adj3" fmla="val 21220"/>
                            <a:gd name="adj4" fmla="val 99199"/>
                            <a:gd name="adj5" fmla="val 20955"/>
                            <a:gd name="adj6" fmla="val 112365"/>
                            <a:gd name="adj7" fmla="val -484021"/>
                            <a:gd name="adj8" fmla="val 173366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899C3" w14:textId="1B7FE972" w:rsidR="00997786" w:rsidRPr="00997786" w:rsidRDefault="00997786" w:rsidP="00997786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</w:t>
                            </w: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5</w:t>
                            </w:r>
                          </w:p>
                          <w:p w14:paraId="08EDFFBC" w14:textId="6E7F84C3" w:rsidR="008D2D3A" w:rsidRDefault="00997786" w:rsidP="008D2D3A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332CD" id="_x0000_s1039" type="#_x0000_t49" style="position:absolute;margin-left:163.05pt;margin-top:275.4pt;width:32.55pt;height:22.9pt;z-index:251809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" adj="37447,-104549,24271,4526,21427,4584,20383,5384" fillcolor="white [3201]" strokecolor="#3cc [3209]" strokeweight="2pt">
                <v:textbox>
                  <w:txbxContent>
                    <w:p w14:paraId="178899C3" w14:textId="1B7FE972" w:rsidR="00997786" w:rsidRPr="00997786" w:rsidRDefault="00997786" w:rsidP="00997786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4</w:t>
                      </w:r>
                      <w:r>
                        <w:rPr>
                          <w:b/>
                          <w:bCs/>
                          <w:lang w:val="en-IN"/>
                        </w:rPr>
                        <w:t>2</w:t>
                      </w:r>
                      <w:r w:rsidRPr="00997786">
                        <w:rPr>
                          <w:b/>
                          <w:bCs/>
                          <w:lang w:val="en-IN"/>
                        </w:rPr>
                        <w:t>5</w:t>
                      </w:r>
                    </w:p>
                    <w:p w14:paraId="08EDFFBC" w14:textId="6E7F84C3" w:rsidR="008D2D3A" w:rsidRDefault="00997786" w:rsidP="008D2D3A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4C1C2213" wp14:editId="24B9DA07">
                <wp:simplePos x="0" y="0"/>
                <wp:positionH relativeFrom="column">
                  <wp:posOffset>1270907</wp:posOffset>
                </wp:positionH>
                <wp:positionV relativeFrom="paragraph">
                  <wp:posOffset>3503114</wp:posOffset>
                </wp:positionV>
                <wp:extent cx="413385" cy="290830"/>
                <wp:effectExtent l="0" t="762000" r="767715" b="13970"/>
                <wp:wrapNone/>
                <wp:docPr id="895088352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24925"/>
                            <a:gd name="adj2" fmla="val 94366"/>
                            <a:gd name="adj3" fmla="val 21220"/>
                            <a:gd name="adj4" fmla="val 99199"/>
                            <a:gd name="adj5" fmla="val 20955"/>
                            <a:gd name="adj6" fmla="val 112365"/>
                            <a:gd name="adj7" fmla="val -261313"/>
                            <a:gd name="adj8" fmla="val 27474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4DCB2" w14:textId="7CE27AA9" w:rsidR="008D2D3A" w:rsidRPr="00997786" w:rsidRDefault="00997786" w:rsidP="00997786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3</w:t>
                            </w: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C2213" id="_x0000_s1040" type="#_x0000_t49" style="position:absolute;margin-left:100.05pt;margin-top:275.85pt;width:32.55pt;height:22.9pt;z-index:25180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" adj="59346,-56444,24271,4526,21427,4584,20383,5384" fillcolor="white [3201]" strokecolor="#3cc [3209]" strokeweight="2pt">
                <v:textbox>
                  <w:txbxContent>
                    <w:p w14:paraId="4C14DCB2" w14:textId="7CE27AA9" w:rsidR="008D2D3A" w:rsidRPr="00997786" w:rsidRDefault="00997786" w:rsidP="00997786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4</w:t>
                      </w:r>
                      <w:r>
                        <w:rPr>
                          <w:b/>
                          <w:bCs/>
                          <w:lang w:val="en-IN"/>
                        </w:rPr>
                        <w:t>3</w:t>
                      </w:r>
                      <w:r w:rsidRPr="00997786">
                        <w:rPr>
                          <w:b/>
                          <w:bCs/>
                          <w:lang w:val="en-IN"/>
                        </w:rPr>
                        <w:t>5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44DFD3D9" wp14:editId="10208ED9">
                <wp:simplePos x="0" y="0"/>
                <wp:positionH relativeFrom="column">
                  <wp:posOffset>764721</wp:posOffset>
                </wp:positionH>
                <wp:positionV relativeFrom="paragraph">
                  <wp:posOffset>3198314</wp:posOffset>
                </wp:positionV>
                <wp:extent cx="413385" cy="290830"/>
                <wp:effectExtent l="0" t="857250" r="843915" b="13970"/>
                <wp:wrapNone/>
                <wp:docPr id="1811715443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24925"/>
                            <a:gd name="adj2" fmla="val 94366"/>
                            <a:gd name="adj3" fmla="val 21220"/>
                            <a:gd name="adj4" fmla="val 99199"/>
                            <a:gd name="adj5" fmla="val 20955"/>
                            <a:gd name="adj6" fmla="val 112365"/>
                            <a:gd name="adj7" fmla="val -296871"/>
                            <a:gd name="adj8" fmla="val 29449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ED8E16" w14:textId="1F923E0F" w:rsidR="00997786" w:rsidRPr="00997786" w:rsidRDefault="00997786" w:rsidP="00997786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4</w:t>
                            </w: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5</w:t>
                            </w:r>
                          </w:p>
                          <w:p w14:paraId="487B7AF4" w14:textId="77777777" w:rsidR="008D2D3A" w:rsidRDefault="008D2D3A" w:rsidP="009977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FD3D9" id="_x0000_s1041" type="#_x0000_t49" style="position:absolute;margin-left:60.2pt;margin-top:251.85pt;width:32.55pt;height:22.9pt;z-index:251805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" adj="63612,-64124,24271,4526,21427,4584,20383,5384" fillcolor="white [3201]" strokecolor="#3cc [3209]" strokeweight="2pt">
                <v:textbox>
                  <w:txbxContent>
                    <w:p w14:paraId="5CED8E16" w14:textId="1F923E0F" w:rsidR="00997786" w:rsidRPr="00997786" w:rsidRDefault="00997786" w:rsidP="00997786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4</w:t>
                      </w:r>
                      <w:r>
                        <w:rPr>
                          <w:b/>
                          <w:bCs/>
                          <w:lang w:val="en-IN"/>
                        </w:rPr>
                        <w:t>4</w:t>
                      </w:r>
                      <w:r w:rsidRPr="00997786">
                        <w:rPr>
                          <w:b/>
                          <w:bCs/>
                          <w:lang w:val="en-IN"/>
                        </w:rPr>
                        <w:t>5</w:t>
                      </w:r>
                    </w:p>
                    <w:p w14:paraId="487B7AF4" w14:textId="77777777" w:rsidR="008D2D3A" w:rsidRDefault="008D2D3A" w:rsidP="00997786"/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730C9B04" wp14:editId="5591955C">
                <wp:simplePos x="0" y="0"/>
                <wp:positionH relativeFrom="column">
                  <wp:posOffset>285750</wp:posOffset>
                </wp:positionH>
                <wp:positionV relativeFrom="paragraph">
                  <wp:posOffset>3070406</wp:posOffset>
                </wp:positionV>
                <wp:extent cx="413385" cy="290830"/>
                <wp:effectExtent l="0" t="647700" r="862965" b="13970"/>
                <wp:wrapNone/>
                <wp:docPr id="2064625602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24925"/>
                            <a:gd name="adj2" fmla="val 94366"/>
                            <a:gd name="adj3" fmla="val 21220"/>
                            <a:gd name="adj4" fmla="val 99199"/>
                            <a:gd name="adj5" fmla="val 20955"/>
                            <a:gd name="adj6" fmla="val 112365"/>
                            <a:gd name="adj7" fmla="val -222012"/>
                            <a:gd name="adj8" fmla="val 29713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4B1EE9" w14:textId="77777777" w:rsidR="00997786" w:rsidRPr="00997786" w:rsidRDefault="00997786" w:rsidP="00997786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455</w:t>
                            </w:r>
                          </w:p>
                          <w:p w14:paraId="3B525017" w14:textId="1ACE882E" w:rsidR="008D2D3A" w:rsidRPr="00997786" w:rsidRDefault="008D2D3A" w:rsidP="008D2D3A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C9B04" id="_x0000_s1042" type="#_x0000_t49" style="position:absolute;margin-left:22.5pt;margin-top:241.75pt;width:32.55pt;height:22.9pt;z-index:251803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" adj="64180,-47955,24271,4526,21427,4584,20383,5384" fillcolor="white [3201]" strokecolor="#3cc [3209]" strokeweight="2pt">
                <v:textbox>
                  <w:txbxContent>
                    <w:p w14:paraId="004B1EE9" w14:textId="77777777" w:rsidR="00997786" w:rsidRPr="00997786" w:rsidRDefault="00997786" w:rsidP="00997786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455</w:t>
                      </w:r>
                    </w:p>
                    <w:p w14:paraId="3B525017" w14:textId="1ACE882E" w:rsidR="008D2D3A" w:rsidRPr="00997786" w:rsidRDefault="008D2D3A" w:rsidP="008D2D3A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34106D" w:rsidRPr="0034106D">
        <w:drawing>
          <wp:anchor distT="0" distB="0" distL="114300" distR="114300" simplePos="0" relativeHeight="251800064" behindDoc="1" locked="0" layoutInCell="1" allowOverlap="1" wp14:anchorId="4EECF4FB" wp14:editId="7838012A">
            <wp:simplePos x="0" y="0"/>
            <wp:positionH relativeFrom="margin">
              <wp:align>right</wp:align>
            </wp:positionH>
            <wp:positionV relativeFrom="paragraph">
              <wp:posOffset>205952</wp:posOffset>
            </wp:positionV>
            <wp:extent cx="6515100" cy="3609340"/>
            <wp:effectExtent l="0" t="0" r="0" b="0"/>
            <wp:wrapTight wrapText="bothSides">
              <wp:wrapPolygon edited="0">
                <wp:start x="0" y="0"/>
                <wp:lineTo x="0" y="21433"/>
                <wp:lineTo x="21537" y="21433"/>
                <wp:lineTo x="21537" y="0"/>
                <wp:lineTo x="0" y="0"/>
              </wp:wrapPolygon>
            </wp:wrapTight>
            <wp:docPr id="140585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506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4AC3F" w14:textId="006CDEEF" w:rsidR="00205903" w:rsidRDefault="00205903" w:rsidP="00B923B3">
      <w:pPr>
        <w:tabs>
          <w:tab w:val="left" w:pos="10260"/>
        </w:tabs>
        <w:ind w:firstLine="450"/>
        <w:jc w:val="both"/>
      </w:pPr>
    </w:p>
    <w:p w14:paraId="19FE3A92" w14:textId="17B23D19" w:rsidR="00F47D6A" w:rsidRDefault="005F736E">
      <w:pPr>
        <w:rPr>
          <w:b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02AD05FC" wp14:editId="7D9EABC2">
                <wp:simplePos x="0" y="0"/>
                <wp:positionH relativeFrom="margin">
                  <wp:posOffset>1190625</wp:posOffset>
                </wp:positionH>
                <wp:positionV relativeFrom="paragraph">
                  <wp:posOffset>3175</wp:posOffset>
                </wp:positionV>
                <wp:extent cx="4448810" cy="477520"/>
                <wp:effectExtent l="0" t="0" r="27940" b="17780"/>
                <wp:wrapNone/>
                <wp:docPr id="269475916" name="Text Box 269475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7A1D45" w14:textId="4172B214" w:rsidR="00F47D6A" w:rsidRPr="006D3FEC" w:rsidRDefault="00132FCA" w:rsidP="00F47D6A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</w:rPr>
                              <w:t xml:space="preserve">CROSS-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32"/>
                              </w:rPr>
                              <w:t xml:space="preserve">SECTIONAL </w:t>
                            </w:r>
                            <w:r w:rsidR="00F47D6A">
                              <w:rPr>
                                <w:b/>
                                <w:bCs/>
                                <w:sz w:val="32"/>
                              </w:rPr>
                              <w:t xml:space="preserve"> IMAGES</w:t>
                            </w:r>
                            <w:proofErr w:type="gramEnd"/>
                            <w:r w:rsidR="00F47D6A">
                              <w:rPr>
                                <w:b/>
                                <w:bCs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D05FC" id="Text Box 269475916" o:spid="_x0000_s1043" type="#_x0000_t202" style="position:absolute;margin-left:93.75pt;margin-top:.25pt;width:350.3pt;height:37.6pt;z-index:2517611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" fillcolor="white [3201]" strokecolor="#9cc [3205]" strokeweight="2pt">
                <v:textbox>
                  <w:txbxContent>
                    <w:p w14:paraId="3F7A1D45" w14:textId="4172B214" w:rsidR="00F47D6A" w:rsidRPr="006D3FEC" w:rsidRDefault="00132FCA" w:rsidP="00F47D6A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bCs/>
                          <w:sz w:val="32"/>
                        </w:rPr>
                        <w:t xml:space="preserve">CROSS- </w:t>
                      </w:r>
                      <w:proofErr w:type="gramStart"/>
                      <w:r>
                        <w:rPr>
                          <w:b/>
                          <w:bCs/>
                          <w:sz w:val="32"/>
                        </w:rPr>
                        <w:t xml:space="preserve">SECTIONAL </w:t>
                      </w:r>
                      <w:r w:rsidR="00F47D6A">
                        <w:rPr>
                          <w:b/>
                          <w:bCs/>
                          <w:sz w:val="32"/>
                        </w:rPr>
                        <w:t xml:space="preserve"> IMAGES</w:t>
                      </w:r>
                      <w:proofErr w:type="gramEnd"/>
                      <w:r w:rsidR="00F47D6A">
                        <w:rPr>
                          <w:b/>
                          <w:bCs/>
                          <w:sz w:val="32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DB1C9A" w14:textId="77777777" w:rsidR="002E4ED6" w:rsidRDefault="002E4ED6">
      <w:pPr>
        <w:rPr>
          <w:b/>
        </w:rPr>
      </w:pPr>
    </w:p>
    <w:p w14:paraId="5F6208FB" w14:textId="6D049247" w:rsidR="002E4ED6" w:rsidRDefault="002E4ED6">
      <w:pPr>
        <w:rPr>
          <w:b/>
        </w:rPr>
      </w:pPr>
    </w:p>
    <w:p w14:paraId="39DB4D97" w14:textId="24F4E4A8" w:rsidR="002E4ED6" w:rsidRDefault="002E4ED6">
      <w:pPr>
        <w:rPr>
          <w:b/>
        </w:rPr>
      </w:pPr>
    </w:p>
    <w:p w14:paraId="79AE8A5D" w14:textId="1C1CCB5C" w:rsidR="008D7F55" w:rsidRDefault="008D7F55">
      <w:pPr>
        <w:rPr>
          <w:b/>
        </w:rPr>
      </w:pPr>
    </w:p>
    <w:p w14:paraId="42829CF6" w14:textId="2BDEB629" w:rsidR="00E41242" w:rsidRDefault="00070F48" w:rsidP="005F736E">
      <w:pPr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07038361" wp14:editId="2070BE34">
                <wp:simplePos x="0" y="0"/>
                <wp:positionH relativeFrom="margin">
                  <wp:align>right</wp:align>
                </wp:positionH>
                <wp:positionV relativeFrom="paragraph">
                  <wp:posOffset>5123766</wp:posOffset>
                </wp:positionV>
                <wp:extent cx="413385" cy="290830"/>
                <wp:effectExtent l="1123950" t="266700" r="24765" b="13970"/>
                <wp:wrapNone/>
                <wp:docPr id="1069220905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704135" y="7154008"/>
                          <a:ext cx="413385" cy="290830"/>
                        </a:xfrm>
                        <a:prstGeom prst="borderCallout3">
                          <a:avLst>
                            <a:gd name="adj1" fmla="val 64226"/>
                            <a:gd name="adj2" fmla="val 2200"/>
                            <a:gd name="adj3" fmla="val 49292"/>
                            <a:gd name="adj4" fmla="val -19300"/>
                            <a:gd name="adj5" fmla="val 17212"/>
                            <a:gd name="adj6" fmla="val -58597"/>
                            <a:gd name="adj7" fmla="val -89136"/>
                            <a:gd name="adj8" fmla="val -26832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B33A1" w14:textId="77777777" w:rsidR="00070F48" w:rsidRPr="00997786" w:rsidRDefault="00070F48" w:rsidP="00070F48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38361" id="_x0000_s1044" type="#_x0000_t49" style="position:absolute;margin-left:-18.65pt;margin-top:403.45pt;width:32.55pt;height:22.9pt;z-index:2518256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" adj="-57957,-19253,-12657,3718,-4169,10647,475,13873" fillcolor="white [3201]" strokecolor="#3cc [3209]" strokeweight="2pt">
                <v:textbox>
                  <w:txbxContent>
                    <w:p w14:paraId="64EB33A1" w14:textId="77777777" w:rsidR="00070F48" w:rsidRPr="00997786" w:rsidRDefault="00070F48" w:rsidP="00070F48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35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248A">
        <w:rPr>
          <w:noProof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7E75BCEF" wp14:editId="70A397ED">
                <wp:simplePos x="0" y="0"/>
                <wp:positionH relativeFrom="column">
                  <wp:posOffset>1994388</wp:posOffset>
                </wp:positionH>
                <wp:positionV relativeFrom="paragraph">
                  <wp:posOffset>4563501</wp:posOffset>
                </wp:positionV>
                <wp:extent cx="413385" cy="290830"/>
                <wp:effectExtent l="419100" t="723900" r="24765" b="13970"/>
                <wp:wrapNone/>
                <wp:docPr id="1944141534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64226"/>
                            <a:gd name="adj2" fmla="val 2200"/>
                            <a:gd name="adj3" fmla="val 49292"/>
                            <a:gd name="adj4" fmla="val -19300"/>
                            <a:gd name="adj5" fmla="val -61391"/>
                            <a:gd name="adj6" fmla="val -24567"/>
                            <a:gd name="adj7" fmla="val -253972"/>
                            <a:gd name="adj8" fmla="val -9604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1124B5" w14:textId="77777777" w:rsidR="00A1248A" w:rsidRDefault="00A1248A" w:rsidP="00A1248A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5BCEF" id="_x0000_s1045" type="#_x0000_t49" style="position:absolute;margin-left:157.05pt;margin-top:359.35pt;width:32.55pt;height:22.9pt;z-index:251823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" adj="-20745,-54858,-5306,-13260,-4169,10647,475,13873" fillcolor="white [3201]" strokecolor="#3cc [3209]" strokeweight="2pt">
                <v:textbox>
                  <w:txbxContent>
                    <w:p w14:paraId="231124B5" w14:textId="77777777" w:rsidR="00A1248A" w:rsidRDefault="00A1248A" w:rsidP="00A1248A">
                      <w:pPr>
                        <w:jc w:val="center"/>
                      </w:pPr>
                      <w:r>
                        <w:rPr>
                          <w:b/>
                          <w:bCs/>
                          <w:lang w:val="en-IN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A1248A">
        <w:rPr>
          <w:noProof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59DC4D3C" wp14:editId="73A72017">
                <wp:simplePos x="0" y="0"/>
                <wp:positionH relativeFrom="column">
                  <wp:posOffset>5329604</wp:posOffset>
                </wp:positionH>
                <wp:positionV relativeFrom="paragraph">
                  <wp:posOffset>3077601</wp:posOffset>
                </wp:positionV>
                <wp:extent cx="413385" cy="290830"/>
                <wp:effectExtent l="419100" t="95250" r="24765" b="13970"/>
                <wp:wrapNone/>
                <wp:docPr id="474556739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64226"/>
                            <a:gd name="adj2" fmla="val 2200"/>
                            <a:gd name="adj3" fmla="val 49292"/>
                            <a:gd name="adj4" fmla="val -19300"/>
                            <a:gd name="adj5" fmla="val 13181"/>
                            <a:gd name="adj6" fmla="val -28821"/>
                            <a:gd name="adj7" fmla="val -31121"/>
                            <a:gd name="adj8" fmla="val -10009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C5DA1" w14:textId="77777777" w:rsidR="00A1248A" w:rsidRDefault="00A1248A" w:rsidP="00A1248A"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C4D3C" id="_x0000_s1046" type="#_x0000_t49" style="position:absolute;margin-left:419.65pt;margin-top:242.35pt;width:32.55pt;height:22.9pt;z-index:251821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" adj="-21620,-6722,-6225,2847,-4169,10647,475,13873" fillcolor="white [3201]" strokecolor="#3cc [3209]" strokeweight="2pt">
                <v:textbox>
                  <w:txbxContent>
                    <w:p w14:paraId="37DC5DA1" w14:textId="77777777" w:rsidR="00A1248A" w:rsidRDefault="00A1248A" w:rsidP="00A1248A">
                      <w:r>
                        <w:rPr>
                          <w:b/>
                          <w:bCs/>
                          <w:lang w:val="en-IN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A1248A">
        <w:rPr>
          <w:noProof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239F554E" wp14:editId="54A71D95">
                <wp:simplePos x="0" y="0"/>
                <wp:positionH relativeFrom="column">
                  <wp:posOffset>6503377</wp:posOffset>
                </wp:positionH>
                <wp:positionV relativeFrom="paragraph">
                  <wp:posOffset>2261382</wp:posOffset>
                </wp:positionV>
                <wp:extent cx="413385" cy="290830"/>
                <wp:effectExtent l="552450" t="495300" r="24765" b="13970"/>
                <wp:wrapNone/>
                <wp:docPr id="1529163091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64226"/>
                            <a:gd name="adj2" fmla="val 2200"/>
                            <a:gd name="adj3" fmla="val 49292"/>
                            <a:gd name="adj4" fmla="val -19300"/>
                            <a:gd name="adj5" fmla="val -61391"/>
                            <a:gd name="adj6" fmla="val -24567"/>
                            <a:gd name="adj7" fmla="val -169610"/>
                            <a:gd name="adj8" fmla="val -13280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15D9B3" w14:textId="77777777" w:rsidR="00A1248A" w:rsidRPr="00997786" w:rsidRDefault="00A1248A" w:rsidP="00A1248A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32</w:t>
                            </w:r>
                          </w:p>
                          <w:p w14:paraId="434D762D" w14:textId="77777777" w:rsidR="00A1248A" w:rsidRDefault="00A1248A" w:rsidP="00A1248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F554E" id="_x0000_s1047" type="#_x0000_t49" style="position:absolute;margin-left:512.1pt;margin-top:178.05pt;width:32.55pt;height:22.9pt;z-index:25181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" adj="-28686,-36636,-5306,-13260,-4169,10647,475,13873" fillcolor="white [3201]" strokecolor="#3cc [3209]" strokeweight="2pt">
                <v:textbox>
                  <w:txbxContent>
                    <w:p w14:paraId="4A15D9B3" w14:textId="77777777" w:rsidR="00A1248A" w:rsidRPr="00997786" w:rsidRDefault="00A1248A" w:rsidP="00A1248A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32</w:t>
                      </w:r>
                    </w:p>
                    <w:p w14:paraId="434D762D" w14:textId="77777777" w:rsidR="00A1248A" w:rsidRDefault="00A1248A" w:rsidP="00A1248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2E4ED6" w:rsidRPr="002E4ED6">
        <w:rPr>
          <w:b/>
        </w:rPr>
        <w:drawing>
          <wp:anchor distT="0" distB="0" distL="114300" distR="114300" simplePos="0" relativeHeight="251802112" behindDoc="1" locked="0" layoutInCell="1" allowOverlap="1" wp14:anchorId="0DAB05B2" wp14:editId="470E76EA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6515100" cy="3142615"/>
            <wp:effectExtent l="0" t="0" r="0" b="635"/>
            <wp:wrapTight wrapText="bothSides">
              <wp:wrapPolygon edited="0">
                <wp:start x="0" y="0"/>
                <wp:lineTo x="0" y="21473"/>
                <wp:lineTo x="21537" y="21473"/>
                <wp:lineTo x="21537" y="0"/>
                <wp:lineTo x="0" y="0"/>
              </wp:wrapPolygon>
            </wp:wrapTight>
            <wp:docPr id="158801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127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4ED6" w:rsidRPr="002E4ED6">
        <w:rPr>
          <w:b/>
          <w:sz w:val="28"/>
        </w:rPr>
        <w:drawing>
          <wp:anchor distT="0" distB="0" distL="114300" distR="114300" simplePos="0" relativeHeight="251801088" behindDoc="1" locked="0" layoutInCell="1" allowOverlap="1" wp14:anchorId="5CEA1050" wp14:editId="4DAA8FA5">
            <wp:simplePos x="0" y="0"/>
            <wp:positionH relativeFrom="margin">
              <wp:align>right</wp:align>
            </wp:positionH>
            <wp:positionV relativeFrom="paragraph">
              <wp:posOffset>3332711</wp:posOffset>
            </wp:positionV>
            <wp:extent cx="6515100" cy="3176905"/>
            <wp:effectExtent l="0" t="0" r="0" b="4445"/>
            <wp:wrapTight wrapText="bothSides">
              <wp:wrapPolygon edited="0">
                <wp:start x="0" y="0"/>
                <wp:lineTo x="0" y="21501"/>
                <wp:lineTo x="21537" y="21501"/>
                <wp:lineTo x="21537" y="0"/>
                <wp:lineTo x="0" y="0"/>
              </wp:wrapPolygon>
            </wp:wrapTight>
            <wp:docPr id="91527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793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9F0D1" w14:textId="1A4CA7C6" w:rsidR="00E41242" w:rsidRDefault="00E41242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</w:p>
    <w:p w14:paraId="43981FBF" w14:textId="16F31D5C" w:rsidR="00E41242" w:rsidRDefault="0088212E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4B02F5DC" wp14:editId="3F961AC0">
                <wp:simplePos x="0" y="0"/>
                <wp:positionH relativeFrom="column">
                  <wp:posOffset>2354873</wp:posOffset>
                </wp:positionH>
                <wp:positionV relativeFrom="paragraph">
                  <wp:posOffset>674077</wp:posOffset>
                </wp:positionV>
                <wp:extent cx="413385" cy="290830"/>
                <wp:effectExtent l="0" t="76200" r="348615" b="13970"/>
                <wp:wrapNone/>
                <wp:docPr id="1438123962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24925"/>
                            <a:gd name="adj2" fmla="val 94366"/>
                            <a:gd name="adj3" fmla="val 21220"/>
                            <a:gd name="adj4" fmla="val 99199"/>
                            <a:gd name="adj5" fmla="val 20955"/>
                            <a:gd name="adj6" fmla="val 112365"/>
                            <a:gd name="adj7" fmla="val -22770"/>
                            <a:gd name="adj8" fmla="val 17539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9F0566" w14:textId="77777777" w:rsidR="00070F48" w:rsidRPr="00997786" w:rsidRDefault="00070F48" w:rsidP="00070F48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4</w:t>
                            </w: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5</w:t>
                            </w:r>
                          </w:p>
                          <w:p w14:paraId="1E9F21FA" w14:textId="77777777" w:rsidR="00070F48" w:rsidRDefault="00070F48" w:rsidP="00070F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2F5DC" id="_x0000_s1048" type="#_x0000_t49" style="position:absolute;left:0;text-align:left;margin-left:185.4pt;margin-top:53.1pt;width:32.55pt;height:22.9pt;z-index:251828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" adj="37884,-4918,24271,4526,21427,4584,20383,5384" fillcolor="white [3201]" strokecolor="#3cc [3209]" strokeweight="2pt">
                <v:textbox>
                  <w:txbxContent>
                    <w:p w14:paraId="7B9F0566" w14:textId="77777777" w:rsidR="00070F48" w:rsidRPr="00997786" w:rsidRDefault="00070F48" w:rsidP="00070F48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4</w:t>
                      </w:r>
                      <w:r>
                        <w:rPr>
                          <w:b/>
                          <w:bCs/>
                          <w:lang w:val="en-IN"/>
                        </w:rPr>
                        <w:t>4</w:t>
                      </w:r>
                      <w:r w:rsidRPr="00997786">
                        <w:rPr>
                          <w:b/>
                          <w:bCs/>
                          <w:lang w:val="en-IN"/>
                        </w:rPr>
                        <w:t>5</w:t>
                      </w:r>
                    </w:p>
                    <w:p w14:paraId="1E9F21FA" w14:textId="77777777" w:rsidR="00070F48" w:rsidRDefault="00070F48" w:rsidP="00070F48"/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26D776B6" wp14:editId="4A5109B9">
                <wp:simplePos x="0" y="0"/>
                <wp:positionH relativeFrom="column">
                  <wp:posOffset>2307981</wp:posOffset>
                </wp:positionH>
                <wp:positionV relativeFrom="paragraph">
                  <wp:posOffset>1727688</wp:posOffset>
                </wp:positionV>
                <wp:extent cx="413385" cy="290830"/>
                <wp:effectExtent l="0" t="0" r="386715" b="13970"/>
                <wp:wrapNone/>
                <wp:docPr id="664965437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24925"/>
                            <a:gd name="adj2" fmla="val 94366"/>
                            <a:gd name="adj3" fmla="val 21220"/>
                            <a:gd name="adj4" fmla="val 99199"/>
                            <a:gd name="adj5" fmla="val 20955"/>
                            <a:gd name="adj6" fmla="val 112365"/>
                            <a:gd name="adj7" fmla="val 12788"/>
                            <a:gd name="adj8" fmla="val 18400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BB3F2D" w14:textId="77777777" w:rsidR="00070F48" w:rsidRPr="00997786" w:rsidRDefault="00070F48" w:rsidP="00070F48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3</w:t>
                            </w: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776B6" id="_x0000_s1049" type="#_x0000_t49" style="position:absolute;left:0;text-align:left;margin-left:181.75pt;margin-top:136.05pt;width:32.55pt;height:22.9pt;z-index:251829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" adj="39744,2762,24271,4526,21427,4584,20383,5384" fillcolor="white [3201]" strokecolor="#3cc [3209]" strokeweight="2pt">
                <v:textbox>
                  <w:txbxContent>
                    <w:p w14:paraId="16BB3F2D" w14:textId="77777777" w:rsidR="00070F48" w:rsidRPr="00997786" w:rsidRDefault="00070F48" w:rsidP="00070F48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4</w:t>
                      </w:r>
                      <w:r>
                        <w:rPr>
                          <w:b/>
                          <w:bCs/>
                          <w:lang w:val="en-IN"/>
                        </w:rPr>
                        <w:t>3</w:t>
                      </w:r>
                      <w:r w:rsidRPr="00997786">
                        <w:rPr>
                          <w:b/>
                          <w:bCs/>
                          <w:lang w:val="en-IN"/>
                        </w:rPr>
                        <w:t>5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070F48">
        <w:rPr>
          <w:noProof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07975DF7" wp14:editId="0F94104B">
                <wp:simplePos x="0" y="0"/>
                <wp:positionH relativeFrom="margin">
                  <wp:align>left</wp:align>
                </wp:positionH>
                <wp:positionV relativeFrom="paragraph">
                  <wp:posOffset>2757658</wp:posOffset>
                </wp:positionV>
                <wp:extent cx="413385" cy="290830"/>
                <wp:effectExtent l="0" t="57150" r="481965" b="13970"/>
                <wp:wrapNone/>
                <wp:docPr id="846214242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27185" y="3383573"/>
                          <a:ext cx="413385" cy="290830"/>
                        </a:xfrm>
                        <a:prstGeom prst="borderCallout3">
                          <a:avLst>
                            <a:gd name="adj1" fmla="val 24925"/>
                            <a:gd name="adj2" fmla="val 94366"/>
                            <a:gd name="adj3" fmla="val 21220"/>
                            <a:gd name="adj4" fmla="val 99199"/>
                            <a:gd name="adj5" fmla="val 20955"/>
                            <a:gd name="adj6" fmla="val 112365"/>
                            <a:gd name="adj7" fmla="val -16436"/>
                            <a:gd name="adj8" fmla="val 210232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893FD" w14:textId="77777777" w:rsidR="00070F48" w:rsidRPr="00997786" w:rsidRDefault="00070F48" w:rsidP="00070F48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2</w:t>
                            </w: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5</w:t>
                            </w:r>
                          </w:p>
                          <w:p w14:paraId="57325635" w14:textId="77777777" w:rsidR="00070F48" w:rsidRDefault="00070F48" w:rsidP="00070F48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75DF7" id="_x0000_s1050" type="#_x0000_t49" style="position:absolute;left:0;text-align:left;margin-left:0;margin-top:217.15pt;width:32.55pt;height:22.9pt;z-index:2518307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" adj="45410,-3550,24271,4526,21427,4584,20383,5384" fillcolor="white [3201]" strokecolor="#3cc [3209]" strokeweight="2pt">
                <v:textbox>
                  <w:txbxContent>
                    <w:p w14:paraId="6E5893FD" w14:textId="77777777" w:rsidR="00070F48" w:rsidRPr="00997786" w:rsidRDefault="00070F48" w:rsidP="00070F48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4</w:t>
                      </w:r>
                      <w:r>
                        <w:rPr>
                          <w:b/>
                          <w:bCs/>
                          <w:lang w:val="en-IN"/>
                        </w:rPr>
                        <w:t>2</w:t>
                      </w:r>
                      <w:r w:rsidRPr="00997786">
                        <w:rPr>
                          <w:b/>
                          <w:bCs/>
                          <w:lang w:val="en-IN"/>
                        </w:rPr>
                        <w:t>5</w:t>
                      </w:r>
                    </w:p>
                    <w:p w14:paraId="57325635" w14:textId="77777777" w:rsidR="00070F48" w:rsidRDefault="00070F48" w:rsidP="00070F48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="00A818EC" w:rsidRPr="00A818EC">
        <w:rPr>
          <w:b/>
          <w:sz w:val="28"/>
        </w:rPr>
        <w:drawing>
          <wp:inline distT="0" distB="0" distL="0" distR="0" wp14:anchorId="37054DD5" wp14:editId="24C639FA">
            <wp:extent cx="6515100" cy="3147695"/>
            <wp:effectExtent l="0" t="0" r="0" b="0"/>
            <wp:docPr id="187930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06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76A2" w14:textId="07BA0155" w:rsidR="00E41242" w:rsidRDefault="0088212E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5EFA30D8" wp14:editId="2CCDECBA">
                <wp:simplePos x="0" y="0"/>
                <wp:positionH relativeFrom="column">
                  <wp:posOffset>2278673</wp:posOffset>
                </wp:positionH>
                <wp:positionV relativeFrom="paragraph">
                  <wp:posOffset>1736432</wp:posOffset>
                </wp:positionV>
                <wp:extent cx="413385" cy="290830"/>
                <wp:effectExtent l="0" t="38100" r="329565" b="13970"/>
                <wp:wrapNone/>
                <wp:docPr id="1546704158" name="Callout: Double Bent Lin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" cy="290830"/>
                        </a:xfrm>
                        <a:prstGeom prst="borderCallout3">
                          <a:avLst>
                            <a:gd name="adj1" fmla="val 24925"/>
                            <a:gd name="adj2" fmla="val 94366"/>
                            <a:gd name="adj3" fmla="val 21220"/>
                            <a:gd name="adj4" fmla="val 99199"/>
                            <a:gd name="adj5" fmla="val 20955"/>
                            <a:gd name="adj6" fmla="val 112365"/>
                            <a:gd name="adj7" fmla="val -8374"/>
                            <a:gd name="adj8" fmla="val 17093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BEE84" w14:textId="77777777" w:rsidR="00070F48" w:rsidRPr="00997786" w:rsidRDefault="00070F48" w:rsidP="00070F48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 w:rsidRPr="00997786">
                              <w:rPr>
                                <w:b/>
                                <w:bCs/>
                                <w:lang w:val="en-IN"/>
                              </w:rPr>
                              <w:t>455</w:t>
                            </w:r>
                          </w:p>
                          <w:p w14:paraId="46D9FCF8" w14:textId="77777777" w:rsidR="00070F48" w:rsidRPr="00997786" w:rsidRDefault="00070F48" w:rsidP="00070F48">
                            <w:pPr>
                              <w:jc w:val="center"/>
                              <w:rPr>
                                <w:b/>
                                <w:bCs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A30D8" id="_x0000_s1051" type="#_x0000_t49" style="position:absolute;left:0;text-align:left;margin-left:179.4pt;margin-top:136.75pt;width:32.55pt;height:22.9pt;z-index:251827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" adj="36922,-1809,24271,4526,21427,4584,20383,5384" fillcolor="white [3201]" strokecolor="#3cc [3209]" strokeweight="2pt">
                <v:textbox>
                  <w:txbxContent>
                    <w:p w14:paraId="295BEE84" w14:textId="77777777" w:rsidR="00070F48" w:rsidRPr="00997786" w:rsidRDefault="00070F48" w:rsidP="00070F48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  <w:r w:rsidRPr="00997786">
                        <w:rPr>
                          <w:b/>
                          <w:bCs/>
                          <w:lang w:val="en-IN"/>
                        </w:rPr>
                        <w:t>455</w:t>
                      </w:r>
                    </w:p>
                    <w:p w14:paraId="46D9FCF8" w14:textId="77777777" w:rsidR="00070F48" w:rsidRPr="00997786" w:rsidRDefault="00070F48" w:rsidP="00070F48">
                      <w:pPr>
                        <w:jc w:val="center"/>
                        <w:rPr>
                          <w:b/>
                          <w:bCs/>
                          <w:lang w:val="en-IN"/>
                        </w:rPr>
                      </w:pP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A818EC" w:rsidRPr="00A818EC">
        <w:rPr>
          <w:b/>
          <w:sz w:val="28"/>
        </w:rPr>
        <w:drawing>
          <wp:inline distT="0" distB="0" distL="0" distR="0" wp14:anchorId="6466B5FB" wp14:editId="4FAB1E80">
            <wp:extent cx="6515100" cy="3171825"/>
            <wp:effectExtent l="0" t="0" r="0" b="9525"/>
            <wp:docPr id="49954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428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1C5D" w14:textId="77777777" w:rsidR="00E41242" w:rsidRDefault="00E41242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</w:p>
    <w:p w14:paraId="24E0DD69" w14:textId="77777777" w:rsidR="00E41242" w:rsidRDefault="00E41242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</w:p>
    <w:p w14:paraId="5CEEC5EB" w14:textId="77777777" w:rsidR="001C0974" w:rsidRDefault="001C0974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</w:p>
    <w:p w14:paraId="3454D9A2" w14:textId="24333E6E" w:rsidR="00565CF2" w:rsidRPr="00565CF2" w:rsidRDefault="00565CF2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  <w:r>
        <w:rPr>
          <w:b/>
          <w:sz w:val="28"/>
        </w:rPr>
        <w:t xml:space="preserve">**** </w:t>
      </w:r>
      <w:r w:rsidRPr="00565CF2">
        <w:rPr>
          <w:b/>
          <w:sz w:val="28"/>
        </w:rPr>
        <w:t>End of report</w:t>
      </w:r>
      <w:r>
        <w:rPr>
          <w:b/>
          <w:sz w:val="28"/>
        </w:rPr>
        <w:t xml:space="preserve"> ****</w:t>
      </w:r>
    </w:p>
    <w:sectPr w:rsidR="00565CF2" w:rsidRPr="00565CF2" w:rsidSect="00583D6C">
      <w:headerReference w:type="default" r:id="rId21"/>
      <w:footerReference w:type="default" r:id="rId22"/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9EC031" w14:textId="77777777" w:rsidR="00AC08BF" w:rsidRDefault="00AC08BF">
      <w:r>
        <w:separator/>
      </w:r>
    </w:p>
  </w:endnote>
  <w:endnote w:type="continuationSeparator" w:id="0">
    <w:p w14:paraId="7B97E817" w14:textId="77777777" w:rsidR="00AC08BF" w:rsidRDefault="00AC08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AF139D" w14:textId="77777777" w:rsidR="00F0441F" w:rsidRPr="006D7D65" w:rsidRDefault="00EB593B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B9ECC10" wp14:editId="06073AE9">
              <wp:simplePos x="0" y="0"/>
              <wp:positionH relativeFrom="column">
                <wp:posOffset>-464876</wp:posOffset>
              </wp:positionH>
              <wp:positionV relativeFrom="paragraph">
                <wp:posOffset>-2910</wp:posOffset>
              </wp:positionV>
              <wp:extent cx="1348674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8674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8FB00F" w14:textId="77777777" w:rsid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Cs w:val="68"/>
                            </w:rPr>
                          </w:pPr>
                          <w:proofErr w:type="spellStart"/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Porur</w:t>
                          </w:r>
                          <w:proofErr w:type="spellEnd"/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 Dental </w:t>
                          </w:r>
                        </w:p>
                        <w:p w14:paraId="286210A2" w14:textId="77777777" w:rsidR="001E0398" w:rsidRP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 w:val="14"/>
                              <w:szCs w:val="38"/>
                            </w:rPr>
                          </w:pP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X-rays</w:t>
                          </w:r>
                          <w:r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 </w:t>
                          </w: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&amp; CBCT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9ECC10" id="_x0000_t202" coordsize="21600,21600" o:spt="202" path="m,l,21600r21600,l21600,xe">
              <v:stroke joinstyle="miter"/>
              <v:path gradientshapeok="t" o:connecttype="rect"/>
            </v:shapetype>
            <v:shape id="_x0000_s1052" type="#_x0000_t202" style="position:absolute;left:0;text-align:left;margin-left:-36.6pt;margin-top:-.25pt;width:106.2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" filled="f" stroked="f">
              <v:textbox>
                <w:txbxContent>
                  <w:p w14:paraId="498FB00F" w14:textId="77777777" w:rsid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Cs w:val="68"/>
                      </w:rPr>
                    </w:pPr>
                    <w:proofErr w:type="spellStart"/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Porur</w:t>
                    </w:r>
                    <w:proofErr w:type="spellEnd"/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 xml:space="preserve"> Dental </w:t>
                    </w:r>
                  </w:p>
                  <w:p w14:paraId="286210A2" w14:textId="77777777" w:rsidR="001E0398" w:rsidRP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 w:val="14"/>
                        <w:szCs w:val="38"/>
                      </w:rPr>
                    </w:pP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X-rays</w:t>
                    </w:r>
                    <w:r>
                      <w:rPr>
                        <w:b/>
                        <w:color w:val="6699CC" w:themeColor="accent3"/>
                        <w:szCs w:val="68"/>
                      </w:rPr>
                      <w:t xml:space="preserve"> </w:t>
                    </w: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&amp; CBCT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E6BBFDB" wp14:editId="66AC0BC6">
              <wp:simplePos x="0" y="0"/>
              <wp:positionH relativeFrom="column">
                <wp:posOffset>708831</wp:posOffset>
              </wp:positionH>
              <wp:positionV relativeFrom="paragraph">
                <wp:posOffset>119921</wp:posOffset>
              </wp:positionV>
              <wp:extent cx="6079433" cy="327546"/>
              <wp:effectExtent l="0" t="0" r="0" b="0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79433" cy="3275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D40344" w14:textId="77777777" w:rsidR="001E0398" w:rsidRPr="00EB593B" w:rsidRDefault="00EB593B" w:rsidP="001E0398">
                          <w:pPr>
                            <w:pStyle w:val="Footer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 Narrow" w:hAnsi="Arial Narrow" w:cs="Arial"/>
                            </w:rPr>
                          </w:pP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>Oro- Facial and Digital Dental Imaging, No: 5/3, 1</w:t>
                          </w:r>
                          <w:proofErr w:type="gramStart"/>
                          <w:r w:rsidRPr="00EB593B">
                            <w:rPr>
                              <w:rFonts w:ascii="Arial Narrow" w:hAnsi="Arial Narrow" w:cs="Arial"/>
                              <w:color w:val="000000"/>
                              <w:vertAlign w:val="superscript"/>
                            </w:rPr>
                            <w:t>st</w:t>
                          </w: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  Street</w:t>
                          </w:r>
                          <w:proofErr w:type="gramEnd"/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, </w:t>
                          </w:r>
                          <w:proofErr w:type="spellStart"/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>Karambakkam</w:t>
                          </w:r>
                          <w:proofErr w:type="spellEnd"/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, </w:t>
                          </w:r>
                          <w:proofErr w:type="spellStart"/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>Porur</w:t>
                          </w:r>
                          <w:proofErr w:type="spellEnd"/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 Chennai: 600116</w:t>
                          </w:r>
                        </w:p>
                        <w:p w14:paraId="1A8DEDEB" w14:textId="77777777" w:rsidR="001E0398" w:rsidRPr="00EB593B" w:rsidRDefault="001E0398" w:rsidP="001E0398">
                          <w:pPr>
                            <w:rPr>
                              <w:rFonts w:ascii="Arial Narrow" w:hAnsi="Arial Narrow" w:cs="Arial"/>
                              <w:color w:val="6699CC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6BBFDB" id="_x0000_s1053" type="#_x0000_t202" style="position:absolute;left:0;text-align:left;margin-left:55.8pt;margin-top:9.45pt;width:478.7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" filled="f" stroked="f">
              <v:textbox>
                <w:txbxContent>
                  <w:p w14:paraId="02D40344" w14:textId="77777777" w:rsidR="001E0398" w:rsidRPr="00EB593B" w:rsidRDefault="00EB593B" w:rsidP="001E0398">
                    <w:pPr>
                      <w:pStyle w:val="Footer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 Narrow" w:hAnsi="Arial Narrow" w:cs="Arial"/>
                      </w:rPr>
                    </w:pP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>Oro- Facial and Digital Dental Imaging, No: 5/3, 1</w:t>
                    </w:r>
                    <w:proofErr w:type="gramStart"/>
                    <w:r w:rsidRPr="00EB593B">
                      <w:rPr>
                        <w:rFonts w:ascii="Arial Narrow" w:hAnsi="Arial Narrow" w:cs="Arial"/>
                        <w:color w:val="000000"/>
                        <w:vertAlign w:val="superscript"/>
                      </w:rPr>
                      <w:t>st</w:t>
                    </w: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  Street</w:t>
                    </w:r>
                    <w:proofErr w:type="gramEnd"/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, </w:t>
                    </w:r>
                    <w:proofErr w:type="spellStart"/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>Karambakkam</w:t>
                    </w:r>
                    <w:proofErr w:type="spellEnd"/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, </w:t>
                    </w:r>
                    <w:proofErr w:type="spellStart"/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>Porur</w:t>
                    </w:r>
                    <w:proofErr w:type="spellEnd"/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 Chennai: 600116</w:t>
                    </w:r>
                  </w:p>
                  <w:p w14:paraId="1A8DEDEB" w14:textId="77777777" w:rsidR="001E0398" w:rsidRPr="00EB593B" w:rsidRDefault="001E0398" w:rsidP="001E0398">
                    <w:pPr>
                      <w:rPr>
                        <w:rFonts w:ascii="Arial Narrow" w:hAnsi="Arial Narrow" w:cs="Arial"/>
                        <w:color w:val="6699CC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14C9540" wp14:editId="2206AECA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5C5C7D0"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178ac1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B85D01">
      <w:rPr>
        <w:rFonts w:ascii="Arial" w:hAnsi="Arial" w:cs="Arial"/>
        <w:noProof/>
      </w:rPr>
      <w:t>7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30904B19" w14:textId="77777777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2A9DC87D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A301FA" w14:textId="77777777" w:rsidR="00AC08BF" w:rsidRDefault="00AC08BF">
      <w:r>
        <w:separator/>
      </w:r>
    </w:p>
  </w:footnote>
  <w:footnote w:type="continuationSeparator" w:id="0">
    <w:p w14:paraId="1598C2FC" w14:textId="77777777" w:rsidR="00AC08BF" w:rsidRDefault="00AC08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154C7" w14:textId="77777777" w:rsidR="006D3FEC" w:rsidRDefault="006D3FEC">
    <w:pPr>
      <w:pStyle w:val="Header"/>
    </w:pPr>
    <w:r>
      <w:rPr>
        <w:noProof/>
      </w:rPr>
      <mc:AlternateContent>
        <mc:Choice Requires="wpg">
          <w:drawing>
            <wp:anchor distT="0" distB="0" distL="0" distR="0" simplePos="0" relativeHeight="251665408" behindDoc="0" locked="0" layoutInCell="1" allowOverlap="1" wp14:anchorId="5C0E4971" wp14:editId="2B24535C">
              <wp:simplePos x="0" y="0"/>
              <wp:positionH relativeFrom="page">
                <wp:posOffset>-107950</wp:posOffset>
              </wp:positionH>
              <wp:positionV relativeFrom="page">
                <wp:posOffset>-46952</wp:posOffset>
              </wp:positionV>
              <wp:extent cx="8543290" cy="1637030"/>
              <wp:effectExtent l="0" t="0" r="0" b="1270"/>
              <wp:wrapNone/>
              <wp:docPr id="29" name="Group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543290" cy="1637030"/>
                        <a:chOff x="0" y="0"/>
                        <a:chExt cx="7562850" cy="1637664"/>
                      </a:xfrm>
                    </wpg:grpSpPr>
                    <pic:pic xmlns:pic="http://schemas.openxmlformats.org/drawingml/2006/picture">
                      <pic:nvPicPr>
                        <pic:cNvPr id="30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73743" y="441006"/>
                          <a:ext cx="7189106" cy="3106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1" name="Graphic 3"/>
                      <wps:cNvSpPr/>
                      <wps:spPr>
                        <a:xfrm>
                          <a:off x="471061" y="0"/>
                          <a:ext cx="7092315" cy="465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2315" h="465455">
                              <a:moveTo>
                                <a:pt x="7091788" y="465339"/>
                              </a:moveTo>
                              <a:lnTo>
                                <a:pt x="0" y="465339"/>
                              </a:lnTo>
                              <a:lnTo>
                                <a:pt x="0" y="0"/>
                              </a:lnTo>
                              <a:lnTo>
                                <a:pt x="7091788" y="0"/>
                              </a:lnTo>
                              <a:lnTo>
                                <a:pt x="7091788" y="465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2" name="Graphic 4"/>
                      <wps:cNvSpPr/>
                      <wps:spPr>
                        <a:xfrm>
                          <a:off x="0" y="1"/>
                          <a:ext cx="2374265" cy="16376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4265" h="1637664">
                              <a:moveTo>
                                <a:pt x="878023" y="1637353"/>
                              </a:moveTo>
                              <a:lnTo>
                                <a:pt x="0" y="835085"/>
                              </a:lnTo>
                              <a:lnTo>
                                <a:pt x="0" y="0"/>
                              </a:lnTo>
                              <a:lnTo>
                                <a:pt x="2374106" y="0"/>
                              </a:lnTo>
                              <a:lnTo>
                                <a:pt x="878023" y="16373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E62">
                            <a:alpha val="6783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3" name="Image 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5867" cy="163701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8DEBD9E" id="Group 29" o:spid="_x0000_s1026" style="position:absolute;margin-left:-8.5pt;margin-top:-3.7pt;width:672.7pt;height:128.9pt;z-index:251665408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">
                <v:imagedata r:id="rId3" o:title=""/>
              </v:shape>
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" path="m7091788,465339l,465339,,,7091788,r,465339xe" fillcolor="#004aac" stroked="f">
                <v:path arrowok="t"/>
              </v:shape>
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" path="m878023,1637353l,835085,,,2374106,,878023,1637353xe" fillcolor="#00be62" stroked="f">
                <v:fill opacity="44461f"/>
                <v:path arrowok="t"/>
              </v:shape>
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">
                <v:imagedata r:id="rId4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87.05pt;height:127.55pt;visibility:visible;mso-wrap-style:square" o:bullet="t">
        <v:imagedata r:id="rId1" o:title=""/>
      </v:shape>
    </w:pict>
  </w:numPicBullet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99CCCC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CE06CCC"/>
    <w:multiLevelType w:val="hybridMultilevel"/>
    <w:tmpl w:val="271CC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BEC5B33"/>
    <w:multiLevelType w:val="hybridMultilevel"/>
    <w:tmpl w:val="194AA6A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 w16cid:durableId="533660486">
    <w:abstractNumId w:val="0"/>
  </w:num>
  <w:num w:numId="2" w16cid:durableId="151796351">
    <w:abstractNumId w:val="4"/>
  </w:num>
  <w:num w:numId="3" w16cid:durableId="2043942266">
    <w:abstractNumId w:val="6"/>
  </w:num>
  <w:num w:numId="4" w16cid:durableId="1539270245">
    <w:abstractNumId w:val="3"/>
  </w:num>
  <w:num w:numId="5" w16cid:durableId="2091924107">
    <w:abstractNumId w:val="5"/>
  </w:num>
  <w:num w:numId="6" w16cid:durableId="50543022">
    <w:abstractNumId w:val="1"/>
  </w:num>
  <w:num w:numId="7" w16cid:durableId="1092773351">
    <w:abstractNumId w:val="2"/>
  </w:num>
  <w:num w:numId="8" w16cid:durableId="11171443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15D9"/>
    <w:rsid w:val="000058F1"/>
    <w:rsid w:val="00025F25"/>
    <w:rsid w:val="0003357F"/>
    <w:rsid w:val="0005275C"/>
    <w:rsid w:val="000571FA"/>
    <w:rsid w:val="000700BE"/>
    <w:rsid w:val="00070F48"/>
    <w:rsid w:val="00084093"/>
    <w:rsid w:val="00086D56"/>
    <w:rsid w:val="00092409"/>
    <w:rsid w:val="000963EE"/>
    <w:rsid w:val="00096BDA"/>
    <w:rsid w:val="00097CA5"/>
    <w:rsid w:val="000A0B9C"/>
    <w:rsid w:val="000A3CAB"/>
    <w:rsid w:val="000C6CA1"/>
    <w:rsid w:val="000C7B39"/>
    <w:rsid w:val="000D3AD7"/>
    <w:rsid w:val="0010514A"/>
    <w:rsid w:val="00112B87"/>
    <w:rsid w:val="00113A6F"/>
    <w:rsid w:val="00116A19"/>
    <w:rsid w:val="00131D3F"/>
    <w:rsid w:val="0013289A"/>
    <w:rsid w:val="00132FCA"/>
    <w:rsid w:val="001351ED"/>
    <w:rsid w:val="00170756"/>
    <w:rsid w:val="0017322B"/>
    <w:rsid w:val="00183A64"/>
    <w:rsid w:val="001955E9"/>
    <w:rsid w:val="001A17BC"/>
    <w:rsid w:val="001B2B8E"/>
    <w:rsid w:val="001C0974"/>
    <w:rsid w:val="001C2B99"/>
    <w:rsid w:val="001C3E2F"/>
    <w:rsid w:val="001D4728"/>
    <w:rsid w:val="001E0398"/>
    <w:rsid w:val="001E2F23"/>
    <w:rsid w:val="001F230C"/>
    <w:rsid w:val="001F3841"/>
    <w:rsid w:val="001F7F01"/>
    <w:rsid w:val="00205903"/>
    <w:rsid w:val="002208D0"/>
    <w:rsid w:val="00220A22"/>
    <w:rsid w:val="002238EA"/>
    <w:rsid w:val="00230C65"/>
    <w:rsid w:val="00242CFF"/>
    <w:rsid w:val="00251B35"/>
    <w:rsid w:val="00251FCD"/>
    <w:rsid w:val="00253233"/>
    <w:rsid w:val="00261796"/>
    <w:rsid w:val="00277ADB"/>
    <w:rsid w:val="002824AE"/>
    <w:rsid w:val="00284CD0"/>
    <w:rsid w:val="00290938"/>
    <w:rsid w:val="002A654D"/>
    <w:rsid w:val="002B3565"/>
    <w:rsid w:val="002B4007"/>
    <w:rsid w:val="002C5F51"/>
    <w:rsid w:val="002C7FAA"/>
    <w:rsid w:val="002D2E2F"/>
    <w:rsid w:val="002D368F"/>
    <w:rsid w:val="002D6257"/>
    <w:rsid w:val="002E4ED6"/>
    <w:rsid w:val="002F2801"/>
    <w:rsid w:val="002F2B2A"/>
    <w:rsid w:val="00301748"/>
    <w:rsid w:val="00321111"/>
    <w:rsid w:val="0034106D"/>
    <w:rsid w:val="003437B8"/>
    <w:rsid w:val="00345B06"/>
    <w:rsid w:val="003557D8"/>
    <w:rsid w:val="00365F8E"/>
    <w:rsid w:val="0038057F"/>
    <w:rsid w:val="0038075F"/>
    <w:rsid w:val="00386F89"/>
    <w:rsid w:val="00395555"/>
    <w:rsid w:val="003A78C1"/>
    <w:rsid w:val="003A7A03"/>
    <w:rsid w:val="003B06ED"/>
    <w:rsid w:val="003B6E4D"/>
    <w:rsid w:val="003D5A04"/>
    <w:rsid w:val="003E46D9"/>
    <w:rsid w:val="003F1AEC"/>
    <w:rsid w:val="003F320B"/>
    <w:rsid w:val="003F4191"/>
    <w:rsid w:val="004060E8"/>
    <w:rsid w:val="0041151D"/>
    <w:rsid w:val="00412911"/>
    <w:rsid w:val="00416318"/>
    <w:rsid w:val="00417ED0"/>
    <w:rsid w:val="00432D09"/>
    <w:rsid w:val="004336DB"/>
    <w:rsid w:val="004413B9"/>
    <w:rsid w:val="004478A2"/>
    <w:rsid w:val="004556E3"/>
    <w:rsid w:val="004569BD"/>
    <w:rsid w:val="00456B8A"/>
    <w:rsid w:val="00457215"/>
    <w:rsid w:val="00464B5D"/>
    <w:rsid w:val="0047133E"/>
    <w:rsid w:val="004730D8"/>
    <w:rsid w:val="00477C96"/>
    <w:rsid w:val="004863CA"/>
    <w:rsid w:val="00486629"/>
    <w:rsid w:val="00490C12"/>
    <w:rsid w:val="00494DD2"/>
    <w:rsid w:val="00497BED"/>
    <w:rsid w:val="004A61C2"/>
    <w:rsid w:val="004A73BF"/>
    <w:rsid w:val="004B1441"/>
    <w:rsid w:val="004B32C5"/>
    <w:rsid w:val="004B5F1D"/>
    <w:rsid w:val="004B6C12"/>
    <w:rsid w:val="004D6D17"/>
    <w:rsid w:val="004E18FD"/>
    <w:rsid w:val="004F35D5"/>
    <w:rsid w:val="004F6FD5"/>
    <w:rsid w:val="00501283"/>
    <w:rsid w:val="005245F8"/>
    <w:rsid w:val="00534132"/>
    <w:rsid w:val="005372FC"/>
    <w:rsid w:val="005521D8"/>
    <w:rsid w:val="0056063E"/>
    <w:rsid w:val="005659D2"/>
    <w:rsid w:val="00565CF2"/>
    <w:rsid w:val="00580A29"/>
    <w:rsid w:val="00583D6C"/>
    <w:rsid w:val="00590ABA"/>
    <w:rsid w:val="00592170"/>
    <w:rsid w:val="005B397D"/>
    <w:rsid w:val="005D4644"/>
    <w:rsid w:val="005D5995"/>
    <w:rsid w:val="005E3BF5"/>
    <w:rsid w:val="005F5AE4"/>
    <w:rsid w:val="005F736E"/>
    <w:rsid w:val="006001D2"/>
    <w:rsid w:val="00611FFA"/>
    <w:rsid w:val="00612F56"/>
    <w:rsid w:val="00613870"/>
    <w:rsid w:val="00613D04"/>
    <w:rsid w:val="00614598"/>
    <w:rsid w:val="00620AD1"/>
    <w:rsid w:val="006226CE"/>
    <w:rsid w:val="00622FDF"/>
    <w:rsid w:val="006345C6"/>
    <w:rsid w:val="006444B3"/>
    <w:rsid w:val="006526C7"/>
    <w:rsid w:val="00652C74"/>
    <w:rsid w:val="0065314E"/>
    <w:rsid w:val="00657F4D"/>
    <w:rsid w:val="00662D96"/>
    <w:rsid w:val="00664743"/>
    <w:rsid w:val="0066658E"/>
    <w:rsid w:val="006877B6"/>
    <w:rsid w:val="006B053E"/>
    <w:rsid w:val="006C7324"/>
    <w:rsid w:val="006D1AD3"/>
    <w:rsid w:val="006D3317"/>
    <w:rsid w:val="006D3FEC"/>
    <w:rsid w:val="006D7D65"/>
    <w:rsid w:val="0071280D"/>
    <w:rsid w:val="00716637"/>
    <w:rsid w:val="0071799F"/>
    <w:rsid w:val="00734513"/>
    <w:rsid w:val="007362D6"/>
    <w:rsid w:val="007445CB"/>
    <w:rsid w:val="00751400"/>
    <w:rsid w:val="00762ED1"/>
    <w:rsid w:val="007665F6"/>
    <w:rsid w:val="00771302"/>
    <w:rsid w:val="00785EF6"/>
    <w:rsid w:val="00786C53"/>
    <w:rsid w:val="007906F7"/>
    <w:rsid w:val="00790A92"/>
    <w:rsid w:val="007A1ED6"/>
    <w:rsid w:val="007A4F1D"/>
    <w:rsid w:val="007B4F1C"/>
    <w:rsid w:val="007B53B8"/>
    <w:rsid w:val="007B7D0C"/>
    <w:rsid w:val="007C3ECD"/>
    <w:rsid w:val="007C61A8"/>
    <w:rsid w:val="007D3C70"/>
    <w:rsid w:val="007D5AC1"/>
    <w:rsid w:val="007D69E5"/>
    <w:rsid w:val="00815DCC"/>
    <w:rsid w:val="00827355"/>
    <w:rsid w:val="00832378"/>
    <w:rsid w:val="00850708"/>
    <w:rsid w:val="00852B1B"/>
    <w:rsid w:val="00861F16"/>
    <w:rsid w:val="0088212E"/>
    <w:rsid w:val="00886722"/>
    <w:rsid w:val="0088740C"/>
    <w:rsid w:val="00892EC4"/>
    <w:rsid w:val="008946D5"/>
    <w:rsid w:val="008A29F7"/>
    <w:rsid w:val="008A6E83"/>
    <w:rsid w:val="008B2D57"/>
    <w:rsid w:val="008B4CD7"/>
    <w:rsid w:val="008D2D3A"/>
    <w:rsid w:val="008D5AE9"/>
    <w:rsid w:val="008D7F55"/>
    <w:rsid w:val="008F3B12"/>
    <w:rsid w:val="009021FE"/>
    <w:rsid w:val="009065E7"/>
    <w:rsid w:val="00911927"/>
    <w:rsid w:val="00913E07"/>
    <w:rsid w:val="009163DE"/>
    <w:rsid w:val="00916CC1"/>
    <w:rsid w:val="0093607E"/>
    <w:rsid w:val="00936BD1"/>
    <w:rsid w:val="00947395"/>
    <w:rsid w:val="00951419"/>
    <w:rsid w:val="00955C0C"/>
    <w:rsid w:val="00957114"/>
    <w:rsid w:val="00971CA2"/>
    <w:rsid w:val="0097289A"/>
    <w:rsid w:val="00983AE3"/>
    <w:rsid w:val="00997786"/>
    <w:rsid w:val="009A0EA9"/>
    <w:rsid w:val="009C2CEC"/>
    <w:rsid w:val="009C4596"/>
    <w:rsid w:val="009C76D9"/>
    <w:rsid w:val="009D2477"/>
    <w:rsid w:val="009D284A"/>
    <w:rsid w:val="009D3274"/>
    <w:rsid w:val="009F1CD1"/>
    <w:rsid w:val="009F2DC1"/>
    <w:rsid w:val="009F3FB9"/>
    <w:rsid w:val="00A057F1"/>
    <w:rsid w:val="00A122F2"/>
    <w:rsid w:val="00A123C9"/>
    <w:rsid w:val="00A1248A"/>
    <w:rsid w:val="00A31738"/>
    <w:rsid w:val="00A3695B"/>
    <w:rsid w:val="00A37E8F"/>
    <w:rsid w:val="00A43648"/>
    <w:rsid w:val="00A61293"/>
    <w:rsid w:val="00A6218D"/>
    <w:rsid w:val="00A700D4"/>
    <w:rsid w:val="00A70B11"/>
    <w:rsid w:val="00A7374C"/>
    <w:rsid w:val="00A80198"/>
    <w:rsid w:val="00A818EC"/>
    <w:rsid w:val="00A81D4D"/>
    <w:rsid w:val="00A826FE"/>
    <w:rsid w:val="00A87BD2"/>
    <w:rsid w:val="00A87CEC"/>
    <w:rsid w:val="00A91DC5"/>
    <w:rsid w:val="00A92C90"/>
    <w:rsid w:val="00A93039"/>
    <w:rsid w:val="00AC08BF"/>
    <w:rsid w:val="00AC31B4"/>
    <w:rsid w:val="00AD3361"/>
    <w:rsid w:val="00AF3BBF"/>
    <w:rsid w:val="00B10852"/>
    <w:rsid w:val="00B11C41"/>
    <w:rsid w:val="00B144ED"/>
    <w:rsid w:val="00B17236"/>
    <w:rsid w:val="00B20B3E"/>
    <w:rsid w:val="00B24CA3"/>
    <w:rsid w:val="00B24F17"/>
    <w:rsid w:val="00B267F5"/>
    <w:rsid w:val="00B3059B"/>
    <w:rsid w:val="00B30707"/>
    <w:rsid w:val="00B30918"/>
    <w:rsid w:val="00B4127A"/>
    <w:rsid w:val="00B429AB"/>
    <w:rsid w:val="00B62F80"/>
    <w:rsid w:val="00B70876"/>
    <w:rsid w:val="00B73862"/>
    <w:rsid w:val="00B7753E"/>
    <w:rsid w:val="00B85D01"/>
    <w:rsid w:val="00B875E9"/>
    <w:rsid w:val="00B911C0"/>
    <w:rsid w:val="00B923B3"/>
    <w:rsid w:val="00B9764F"/>
    <w:rsid w:val="00BA018F"/>
    <w:rsid w:val="00BB41F8"/>
    <w:rsid w:val="00BB55F9"/>
    <w:rsid w:val="00BB7100"/>
    <w:rsid w:val="00BD1006"/>
    <w:rsid w:val="00BD15BF"/>
    <w:rsid w:val="00BD4570"/>
    <w:rsid w:val="00BD5A3E"/>
    <w:rsid w:val="00BD6627"/>
    <w:rsid w:val="00BE34C5"/>
    <w:rsid w:val="00BE77C8"/>
    <w:rsid w:val="00C065D9"/>
    <w:rsid w:val="00C23544"/>
    <w:rsid w:val="00C23888"/>
    <w:rsid w:val="00C25407"/>
    <w:rsid w:val="00C3734D"/>
    <w:rsid w:val="00C716B5"/>
    <w:rsid w:val="00C751CB"/>
    <w:rsid w:val="00C77503"/>
    <w:rsid w:val="00C8020D"/>
    <w:rsid w:val="00C875D7"/>
    <w:rsid w:val="00C914F5"/>
    <w:rsid w:val="00C91E9E"/>
    <w:rsid w:val="00CA3595"/>
    <w:rsid w:val="00CA7B07"/>
    <w:rsid w:val="00CB0577"/>
    <w:rsid w:val="00CB5F47"/>
    <w:rsid w:val="00CC42AE"/>
    <w:rsid w:val="00CD15E6"/>
    <w:rsid w:val="00CD6A03"/>
    <w:rsid w:val="00CF2E2D"/>
    <w:rsid w:val="00CF32F1"/>
    <w:rsid w:val="00CF6B3F"/>
    <w:rsid w:val="00D03C9C"/>
    <w:rsid w:val="00D03E98"/>
    <w:rsid w:val="00D042E2"/>
    <w:rsid w:val="00D20BB0"/>
    <w:rsid w:val="00D278F8"/>
    <w:rsid w:val="00D3445C"/>
    <w:rsid w:val="00D348B0"/>
    <w:rsid w:val="00D401E1"/>
    <w:rsid w:val="00D51321"/>
    <w:rsid w:val="00D51A5C"/>
    <w:rsid w:val="00D71C12"/>
    <w:rsid w:val="00D72677"/>
    <w:rsid w:val="00D743D1"/>
    <w:rsid w:val="00D83470"/>
    <w:rsid w:val="00D8713D"/>
    <w:rsid w:val="00DA082D"/>
    <w:rsid w:val="00DB301F"/>
    <w:rsid w:val="00DB4667"/>
    <w:rsid w:val="00DC216E"/>
    <w:rsid w:val="00DD04C0"/>
    <w:rsid w:val="00DD2B75"/>
    <w:rsid w:val="00DD6337"/>
    <w:rsid w:val="00DE1645"/>
    <w:rsid w:val="00DE56AE"/>
    <w:rsid w:val="00DE6525"/>
    <w:rsid w:val="00E01901"/>
    <w:rsid w:val="00E053FE"/>
    <w:rsid w:val="00E05802"/>
    <w:rsid w:val="00E06F59"/>
    <w:rsid w:val="00E1167D"/>
    <w:rsid w:val="00E15E9D"/>
    <w:rsid w:val="00E228D6"/>
    <w:rsid w:val="00E37C3C"/>
    <w:rsid w:val="00E41242"/>
    <w:rsid w:val="00E41C09"/>
    <w:rsid w:val="00E50A29"/>
    <w:rsid w:val="00E51DAF"/>
    <w:rsid w:val="00E55666"/>
    <w:rsid w:val="00E757B1"/>
    <w:rsid w:val="00E9043D"/>
    <w:rsid w:val="00E917AD"/>
    <w:rsid w:val="00E9456D"/>
    <w:rsid w:val="00EA20E5"/>
    <w:rsid w:val="00EA64E4"/>
    <w:rsid w:val="00EB51BE"/>
    <w:rsid w:val="00EB593B"/>
    <w:rsid w:val="00EC07F8"/>
    <w:rsid w:val="00ED3AF2"/>
    <w:rsid w:val="00EE6C49"/>
    <w:rsid w:val="00EE6C69"/>
    <w:rsid w:val="00EE6C78"/>
    <w:rsid w:val="00F0441F"/>
    <w:rsid w:val="00F1445C"/>
    <w:rsid w:val="00F2374D"/>
    <w:rsid w:val="00F33635"/>
    <w:rsid w:val="00F360ED"/>
    <w:rsid w:val="00F406CE"/>
    <w:rsid w:val="00F47D6A"/>
    <w:rsid w:val="00F50799"/>
    <w:rsid w:val="00F56394"/>
    <w:rsid w:val="00F635DA"/>
    <w:rsid w:val="00F9296A"/>
    <w:rsid w:val="00F96C08"/>
    <w:rsid w:val="00FA42E4"/>
    <w:rsid w:val="00FB40E4"/>
    <w:rsid w:val="00FB435D"/>
    <w:rsid w:val="00FC6C37"/>
    <w:rsid w:val="00FD5515"/>
    <w:rsid w:val="00FD7487"/>
    <w:rsid w:val="00FE1FE3"/>
    <w:rsid w:val="00FE45F6"/>
    <w:rsid w:val="00FE506B"/>
    <w:rsid w:val="00FF2515"/>
    <w:rsid w:val="00FF3840"/>
    <w:rsid w:val="00FF4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."/>
  <w:listSeparator w:val=","/>
  <w14:docId w14:val="6449F55F"/>
  <w14:defaultImageDpi w14:val="330"/>
  <w15:docId w15:val="{3904A4F6-CE87-442D-A5B9-AE89F7B25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uiPriority w:val="39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116690" w:themeColor="accent1" w:themeShade="BF"/>
    </w:rPr>
    <w:tblPr>
      <w:tblStyleRowBandSize w:val="1"/>
      <w:tblStyleColBandSize w:val="1"/>
      <w:tblBorders>
        <w:top w:val="single" w:sz="8" w:space="0" w:color="178AC1" w:themeColor="accent1"/>
        <w:bottom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78AC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78AC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78AC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78AC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78AC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E4F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cPr>
      <w:shd w:val="clear" w:color="auto" w:fill="BEE4F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5F4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E9F8" w:themeFill="accent1" w:themeFillTint="33"/>
      </w:tcPr>
    </w:tblStylePr>
    <w:tblStylePr w:type="band1Vert">
      <w:tblPr/>
      <w:tcPr>
        <w:shd w:val="clear" w:color="auto" w:fill="7BC9EF" w:themeFill="accent1" w:themeFillTint="7F"/>
      </w:tcPr>
    </w:tblStylePr>
    <w:tblStylePr w:type="band1Horz">
      <w:tblPr/>
      <w:tcPr>
        <w:tcBorders>
          <w:insideH w:val="single" w:sz="6" w:space="0" w:color="178AC1" w:themeColor="accent1"/>
          <w:insideV w:val="single" w:sz="6" w:space="0" w:color="178AC1" w:themeColor="accent1"/>
        </w:tcBorders>
        <w:shd w:val="clear" w:color="auto" w:fill="7BC9E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1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  <w:shd w:val="clear" w:color="auto" w:fill="BEE4F7" w:themeFill="accent1" w:themeFillTint="3F"/>
      </w:tcPr>
    </w:tblStylePr>
    <w:tblStylePr w:type="band2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</w:tcPr>
    </w:tblStylePr>
  </w:style>
  <w:style w:type="paragraph" w:styleId="Title">
    <w:name w:val="Title"/>
    <w:basedOn w:val="Normal"/>
    <w:link w:val="TitleChar"/>
    <w:uiPriority w:val="1"/>
    <w:qFormat/>
    <w:rsid w:val="00EB593B"/>
    <w:pPr>
      <w:widowControl w:val="0"/>
      <w:autoSpaceDE w:val="0"/>
      <w:autoSpaceDN w:val="0"/>
      <w:spacing w:before="4"/>
    </w:pPr>
    <w:rPr>
      <w:rFonts w:eastAsia="Times New Roman"/>
      <w:sz w:val="22"/>
      <w:szCs w:val="22"/>
      <w:lang w:eastAsia="en-US"/>
    </w:rPr>
  </w:style>
  <w:style w:type="character" w:customStyle="1" w:styleId="TitleChar">
    <w:name w:val="Title Char"/>
    <w:basedOn w:val="DefaultParagraphFont"/>
    <w:link w:val="Title"/>
    <w:uiPriority w:val="1"/>
    <w:rsid w:val="00EB593B"/>
    <w:rPr>
      <w:rFonts w:eastAsia="Times New Roman"/>
      <w:sz w:val="22"/>
      <w:szCs w:val="22"/>
    </w:rPr>
  </w:style>
  <w:style w:type="table" w:customStyle="1" w:styleId="TableGridLight1">
    <w:name w:val="Table Grid Light1"/>
    <w:basedOn w:val="TableNormal"/>
    <w:uiPriority w:val="40"/>
    <w:rsid w:val="001F7F01"/>
    <w:rPr>
      <w:rFonts w:eastAsiaTheme="minorHAnsi" w:cstheme="minorBidi"/>
      <w:sz w:val="24"/>
      <w:szCs w:val="22"/>
      <w:lang w:val="en-I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MediumShading1-Accent2">
    <w:name w:val="Medium Shading 1 Accent 2"/>
    <w:basedOn w:val="TableNormal"/>
    <w:uiPriority w:val="63"/>
    <w:rsid w:val="001F7F01"/>
    <w:tblPr>
      <w:tblStyleRowBandSize w:val="1"/>
      <w:tblStyleColBandSize w:val="1"/>
      <w:tblBorders>
        <w:top w:val="single" w:sz="8" w:space="0" w:color="B2D8D8" w:themeColor="accent2" w:themeTint="BF"/>
        <w:left w:val="single" w:sz="8" w:space="0" w:color="B2D8D8" w:themeColor="accent2" w:themeTint="BF"/>
        <w:bottom w:val="single" w:sz="8" w:space="0" w:color="B2D8D8" w:themeColor="accent2" w:themeTint="BF"/>
        <w:right w:val="single" w:sz="8" w:space="0" w:color="B2D8D8" w:themeColor="accent2" w:themeTint="BF"/>
        <w:insideH w:val="single" w:sz="8" w:space="0" w:color="B2D8D8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  <w:shd w:val="clear" w:color="auto" w:fill="99C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2F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F2F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88740C"/>
    <w:tblPr>
      <w:tblStyleRowBandSize w:val="1"/>
      <w:tblStyleColBandSize w:val="1"/>
      <w:tblBorders>
        <w:top w:val="single" w:sz="8" w:space="0" w:color="66CCCC" w:themeColor="accent4"/>
        <w:left w:val="single" w:sz="8" w:space="0" w:color="66CCCC" w:themeColor="accent4"/>
        <w:bottom w:val="single" w:sz="8" w:space="0" w:color="66CCCC" w:themeColor="accent4"/>
        <w:right w:val="single" w:sz="8" w:space="0" w:color="66CCC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CCC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band1Horz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</w:style>
  <w:style w:type="table" w:styleId="LightShading-Accent6">
    <w:name w:val="Light Shading Accent 6"/>
    <w:basedOn w:val="TableNormal"/>
    <w:uiPriority w:val="60"/>
    <w:rsid w:val="0088740C"/>
    <w:rPr>
      <w:color w:val="269898" w:themeColor="accent6" w:themeShade="BF"/>
    </w:rPr>
    <w:tblPr>
      <w:tblStyleRowBandSize w:val="1"/>
      <w:tblStyleColBandSize w:val="1"/>
      <w:tblBorders>
        <w:top w:val="single" w:sz="8" w:space="0" w:color="33CCCC" w:themeColor="accent6"/>
        <w:bottom w:val="single" w:sz="8" w:space="0" w:color="33CCC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</w:style>
  <w:style w:type="paragraph" w:customStyle="1" w:styleId="TableParagraph">
    <w:name w:val="Table Paragraph"/>
    <w:basedOn w:val="Normal"/>
    <w:uiPriority w:val="1"/>
    <w:qFormat/>
    <w:rsid w:val="00EC07F8"/>
    <w:pPr>
      <w:widowControl w:val="0"/>
      <w:autoSpaceDE w:val="0"/>
      <w:autoSpaceDN w:val="0"/>
      <w:spacing w:line="275" w:lineRule="exact"/>
      <w:ind w:left="202"/>
      <w:jc w:val="center"/>
    </w:pPr>
    <w:rPr>
      <w:rFonts w:eastAsia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0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178AC1"/>
      </a:accent1>
      <a:accent2>
        <a:srgbClr val="99CCCC"/>
      </a:accent2>
      <a:accent3>
        <a:srgbClr val="6699CC"/>
      </a:accent3>
      <a:accent4>
        <a:srgbClr val="66CCCC"/>
      </a:accent4>
      <a:accent5>
        <a:srgbClr val="9999CC"/>
      </a:accent5>
      <a:accent6>
        <a:srgbClr val="33CC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A2E862-2D39-4312-BBFC-95155A68E2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</Template>
  <TotalTime>1</TotalTime>
  <Pages>7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Pharma</dc:creator>
  <cp:lastModifiedBy>Dr. Anitha Raghunathan</cp:lastModifiedBy>
  <cp:revision>2</cp:revision>
  <cp:lastPrinted>2023-11-23T06:56:00Z</cp:lastPrinted>
  <dcterms:created xsi:type="dcterms:W3CDTF">2024-07-08T18:11:00Z</dcterms:created>
  <dcterms:modified xsi:type="dcterms:W3CDTF">2024-07-08T18:11:00Z</dcterms:modified>
</cp:coreProperties>
</file>